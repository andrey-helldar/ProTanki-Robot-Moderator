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F1E" w:rsidRPr="001B0A3C" w:rsidRDefault="00810F1E" w:rsidP="001A794B">
      <w:pPr>
        <w:pStyle w:val="a3"/>
        <w:jc w:val="center"/>
        <w:rPr>
          <w:color w:val="0C0064"/>
        </w:rPr>
      </w:pPr>
      <w:r w:rsidRPr="001B0A3C">
        <w:rPr>
          <w:noProof/>
          <w:color w:val="0C0064"/>
          <w:lang w:val="ru-RU" w:eastAsia="ru-RU"/>
        </w:rPr>
        <w:drawing>
          <wp:inline distT="0" distB="0" distL="0" distR="0" wp14:anchorId="70A00859" wp14:editId="466D4055">
            <wp:extent cx="3133725" cy="809625"/>
            <wp:effectExtent l="0" t="0" r="9525" b="9525"/>
            <wp:docPr id="1" name="Рисунок 1" descr="D:\Helldar\Dropbox\ai-rus\Графика\лого\new 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elldar\Dropbox\ai-rus\Графика\лого\new Vecto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F1E" w:rsidRPr="001B0A3C" w:rsidRDefault="00810F1E">
      <w:pPr>
        <w:pStyle w:val="a3"/>
        <w:rPr>
          <w:color w:val="0C0064"/>
        </w:rPr>
      </w:pPr>
    </w:p>
    <w:p w:rsidR="00810F1E" w:rsidRPr="001B0A3C" w:rsidRDefault="00810F1E">
      <w:pPr>
        <w:pStyle w:val="a3"/>
        <w:rPr>
          <w:color w:val="0C0064"/>
        </w:rPr>
      </w:pPr>
    </w:p>
    <w:p w:rsidR="00810F1E" w:rsidRPr="001B0A3C" w:rsidRDefault="00810F1E">
      <w:pPr>
        <w:pStyle w:val="a3"/>
        <w:rPr>
          <w:color w:val="0C0064"/>
        </w:rPr>
      </w:pPr>
    </w:p>
    <w:p w:rsidR="00810F1E" w:rsidRPr="001B0A3C" w:rsidRDefault="00810F1E">
      <w:pPr>
        <w:pStyle w:val="a3"/>
        <w:rPr>
          <w:color w:val="0C0064"/>
        </w:rPr>
      </w:pPr>
    </w:p>
    <w:p w:rsidR="00810F1E" w:rsidRPr="001B0A3C" w:rsidRDefault="00810F1E">
      <w:pPr>
        <w:pStyle w:val="a3"/>
        <w:rPr>
          <w:color w:val="0C0064"/>
        </w:rPr>
      </w:pPr>
    </w:p>
    <w:p w:rsidR="00810F1E" w:rsidRPr="001B0A3C" w:rsidRDefault="00EC02B4" w:rsidP="00EC02B4">
      <w:pPr>
        <w:pStyle w:val="a3"/>
        <w:jc w:val="center"/>
        <w:rPr>
          <w:color w:val="0C0064"/>
          <w:lang w:val="ru-RU"/>
        </w:rPr>
      </w:pPr>
      <w:r w:rsidRPr="001B0A3C">
        <w:rPr>
          <w:color w:val="0C0064"/>
          <w:lang w:val="ru-RU"/>
        </w:rPr>
        <w:t>ИНСТРУКЦИЯ</w:t>
      </w:r>
    </w:p>
    <w:p w:rsidR="00F83538" w:rsidRDefault="00EC02B4" w:rsidP="00CF0E41">
      <w:pPr>
        <w:spacing w:after="0"/>
        <w:jc w:val="center"/>
        <w:rPr>
          <w:color w:val="0C0064"/>
          <w:lang w:val="ru-RU"/>
        </w:rPr>
      </w:pPr>
      <w:r w:rsidRPr="001B0A3C">
        <w:rPr>
          <w:color w:val="0C0064"/>
          <w:lang w:val="ru-RU"/>
        </w:rPr>
        <w:t xml:space="preserve">по </w:t>
      </w:r>
      <w:r w:rsidR="00D87A13" w:rsidRPr="001B0A3C">
        <w:rPr>
          <w:color w:val="0C0064"/>
          <w:lang w:val="ru-RU"/>
        </w:rPr>
        <w:t>использованию</w:t>
      </w:r>
    </w:p>
    <w:p w:rsidR="00455D3E" w:rsidRPr="00D23C7F" w:rsidRDefault="00D87A13" w:rsidP="00F83538">
      <w:pPr>
        <w:spacing w:after="0"/>
        <w:jc w:val="center"/>
        <w:rPr>
          <w:b/>
          <w:color w:val="0C0064"/>
        </w:rPr>
      </w:pPr>
      <w:r w:rsidRPr="00D23C7F">
        <w:rPr>
          <w:b/>
          <w:color w:val="0C0064"/>
        </w:rPr>
        <w:t xml:space="preserve">AI RUS: </w:t>
      </w:r>
      <w:r w:rsidR="00210BC1" w:rsidRPr="00D23C7F">
        <w:rPr>
          <w:b/>
          <w:color w:val="0C0064"/>
        </w:rPr>
        <w:t xml:space="preserve">VK </w:t>
      </w:r>
      <w:r w:rsidR="00F83538" w:rsidRPr="00D23C7F">
        <w:rPr>
          <w:b/>
          <w:color w:val="0C0064"/>
        </w:rPr>
        <w:t xml:space="preserve">Bot-Moderator </w:t>
      </w:r>
      <w:r w:rsidR="007A3C26" w:rsidRPr="00D23C7F">
        <w:rPr>
          <w:b/>
          <w:color w:val="0C0064"/>
        </w:rPr>
        <w:t xml:space="preserve">3 </w:t>
      </w:r>
      <w:r w:rsidR="00F85B74" w:rsidRPr="00D23C7F">
        <w:rPr>
          <w:b/>
          <w:color w:val="0C0064"/>
        </w:rPr>
        <w:t>S</w:t>
      </w:r>
      <w:r w:rsidR="007A3C26" w:rsidRPr="00D23C7F">
        <w:rPr>
          <w:b/>
          <w:color w:val="0C0064"/>
        </w:rPr>
        <w:t>eries</w:t>
      </w:r>
    </w:p>
    <w:p w:rsidR="00810F1E" w:rsidRPr="00D03C88" w:rsidRDefault="00810F1E">
      <w:pPr>
        <w:pStyle w:val="a3"/>
        <w:rPr>
          <w:color w:val="0C0064"/>
        </w:rPr>
      </w:pPr>
    </w:p>
    <w:p w:rsidR="00BC02AC" w:rsidRPr="00D03C88" w:rsidRDefault="00BC02AC" w:rsidP="00BC02AC"/>
    <w:p w:rsidR="00810F1E" w:rsidRPr="00D03C88" w:rsidRDefault="00810F1E">
      <w:pPr>
        <w:pStyle w:val="a3"/>
        <w:rPr>
          <w:color w:val="0C0064"/>
        </w:rPr>
      </w:pPr>
    </w:p>
    <w:p w:rsidR="00810F1E" w:rsidRPr="00D03C88" w:rsidRDefault="00810F1E">
      <w:pPr>
        <w:pStyle w:val="a3"/>
        <w:rPr>
          <w:color w:val="0C0064"/>
        </w:rPr>
      </w:pPr>
    </w:p>
    <w:p w:rsidR="00810F1E" w:rsidRPr="00D03C88" w:rsidRDefault="00810F1E">
      <w:pPr>
        <w:pStyle w:val="a3"/>
        <w:rPr>
          <w:color w:val="0C0064"/>
        </w:rPr>
      </w:pPr>
    </w:p>
    <w:p w:rsidR="00810F1E" w:rsidRPr="00D03C88" w:rsidRDefault="00810F1E">
      <w:pPr>
        <w:pStyle w:val="a3"/>
        <w:rPr>
          <w:color w:val="0C0064"/>
        </w:rPr>
      </w:pPr>
    </w:p>
    <w:p w:rsidR="00810F1E" w:rsidRPr="00D03C88" w:rsidRDefault="00810F1E">
      <w:pPr>
        <w:pStyle w:val="a3"/>
        <w:rPr>
          <w:color w:val="0C0064"/>
        </w:rPr>
      </w:pPr>
    </w:p>
    <w:p w:rsidR="00810F1E" w:rsidRPr="00D03C88" w:rsidRDefault="00810F1E">
      <w:pPr>
        <w:pStyle w:val="a3"/>
        <w:rPr>
          <w:color w:val="0C0064"/>
        </w:rPr>
      </w:pPr>
    </w:p>
    <w:p w:rsidR="00810F1E" w:rsidRPr="00D03C88" w:rsidRDefault="00810F1E">
      <w:pPr>
        <w:pStyle w:val="a3"/>
        <w:rPr>
          <w:color w:val="0C0064"/>
        </w:rPr>
      </w:pPr>
    </w:p>
    <w:p w:rsidR="00CD0479" w:rsidRPr="00D03C88" w:rsidRDefault="00CD0479" w:rsidP="00FE00CF">
      <w:pPr>
        <w:pBdr>
          <w:bottom w:val="single" w:sz="6" w:space="1" w:color="auto"/>
        </w:pBdr>
        <w:jc w:val="center"/>
        <w:rPr>
          <w:color w:val="0C0064"/>
        </w:rPr>
      </w:pPr>
    </w:p>
    <w:p w:rsidR="005E5013" w:rsidRPr="001B0A3C" w:rsidRDefault="00FE00CF" w:rsidP="005E5013">
      <w:pPr>
        <w:pBdr>
          <w:bottom w:val="single" w:sz="6" w:space="1" w:color="auto"/>
        </w:pBdr>
        <w:jc w:val="center"/>
        <w:rPr>
          <w:color w:val="0C0064"/>
        </w:rPr>
      </w:pPr>
      <w:r w:rsidRPr="001B0A3C">
        <w:rPr>
          <w:color w:val="0C0064"/>
        </w:rPr>
        <w:t>2015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002060"/>
          <w:sz w:val="22"/>
          <w:szCs w:val="22"/>
          <w:lang w:val="ru-RU"/>
        </w:rPr>
        <w:id w:val="-211403712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bookmarkStart w:id="0" w:name="_GoBack" w:displacedByCustomXml="prev"/>
        <w:bookmarkEnd w:id="0" w:displacedByCustomXml="prev"/>
        <w:p w:rsidR="00AC7A5B" w:rsidRPr="00B80178" w:rsidRDefault="00AC7A5B">
          <w:pPr>
            <w:pStyle w:val="af1"/>
            <w:rPr>
              <w:color w:val="002060"/>
            </w:rPr>
          </w:pPr>
          <w:r w:rsidRPr="00B80178">
            <w:rPr>
              <w:color w:val="002060"/>
              <w:lang w:val="ru-RU"/>
            </w:rPr>
            <w:t>Оглавление</w:t>
          </w:r>
        </w:p>
        <w:p w:rsidR="007215A8" w:rsidRDefault="00AC7A5B">
          <w:pPr>
            <w:pStyle w:val="12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r w:rsidRPr="00B80178">
            <w:rPr>
              <w:color w:val="002060"/>
            </w:rPr>
            <w:fldChar w:fldCharType="begin"/>
          </w:r>
          <w:r w:rsidRPr="00B80178">
            <w:rPr>
              <w:color w:val="002060"/>
            </w:rPr>
            <w:instrText xml:space="preserve"> TOC \o "1-3" \h \z \u </w:instrText>
          </w:r>
          <w:r w:rsidRPr="00B80178">
            <w:rPr>
              <w:color w:val="002060"/>
            </w:rPr>
            <w:fldChar w:fldCharType="separate"/>
          </w:r>
          <w:hyperlink w:anchor="_Toc429515552" w:history="1">
            <w:r w:rsidR="007215A8" w:rsidRPr="008E5C2C">
              <w:rPr>
                <w:rStyle w:val="af4"/>
                <w:noProof/>
                <w:lang w:val="ru-RU"/>
              </w:rPr>
              <w:t>2</w:t>
            </w:r>
            <w:r w:rsidR="007215A8">
              <w:rPr>
                <w:noProof/>
                <w:lang w:val="ru-RU" w:eastAsia="ru-RU"/>
              </w:rPr>
              <w:tab/>
            </w:r>
            <w:r w:rsidR="007215A8" w:rsidRPr="008E5C2C">
              <w:rPr>
                <w:rStyle w:val="af4"/>
                <w:noProof/>
              </w:rPr>
              <w:t>Требования к системе</w:t>
            </w:r>
            <w:r w:rsidR="007215A8">
              <w:rPr>
                <w:noProof/>
                <w:webHidden/>
              </w:rPr>
              <w:tab/>
            </w:r>
            <w:r w:rsidR="007215A8">
              <w:rPr>
                <w:noProof/>
                <w:webHidden/>
              </w:rPr>
              <w:fldChar w:fldCharType="begin"/>
            </w:r>
            <w:r w:rsidR="007215A8">
              <w:rPr>
                <w:noProof/>
                <w:webHidden/>
              </w:rPr>
              <w:instrText xml:space="preserve"> PAGEREF _Toc429515552 \h </w:instrText>
            </w:r>
            <w:r w:rsidR="007215A8">
              <w:rPr>
                <w:noProof/>
                <w:webHidden/>
              </w:rPr>
            </w:r>
            <w:r w:rsidR="007215A8">
              <w:rPr>
                <w:noProof/>
                <w:webHidden/>
              </w:rPr>
              <w:fldChar w:fldCharType="separate"/>
            </w:r>
            <w:r w:rsidR="007215A8">
              <w:rPr>
                <w:noProof/>
                <w:webHidden/>
              </w:rPr>
              <w:t>3</w:t>
            </w:r>
            <w:r w:rsidR="007215A8">
              <w:rPr>
                <w:noProof/>
                <w:webHidden/>
              </w:rPr>
              <w:fldChar w:fldCharType="end"/>
            </w:r>
          </w:hyperlink>
        </w:p>
        <w:p w:rsidR="007215A8" w:rsidRDefault="007215A8">
          <w:pPr>
            <w:pStyle w:val="12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29515553" w:history="1">
            <w:r w:rsidRPr="008E5C2C">
              <w:rPr>
                <w:rStyle w:val="af4"/>
                <w:noProof/>
                <w:lang w:val="ru-RU"/>
              </w:rPr>
              <w:t>3</w:t>
            </w:r>
            <w:r>
              <w:rPr>
                <w:noProof/>
                <w:lang w:val="ru-RU" w:eastAsia="ru-RU"/>
              </w:rPr>
              <w:tab/>
            </w:r>
            <w:r w:rsidRPr="008E5C2C">
              <w:rPr>
                <w:rStyle w:val="af4"/>
                <w:noProof/>
                <w:lang w:val="ru-RU"/>
              </w:rPr>
              <w:t>Установка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_Toc429515553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5A8" w:rsidRDefault="007215A8">
          <w:pPr>
            <w:pStyle w:val="12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29515554" w:history="1">
            <w:r w:rsidRPr="008E5C2C">
              <w:rPr>
                <w:rStyle w:val="af4"/>
                <w:noProof/>
                <w:lang w:val="ru-RU"/>
              </w:rPr>
              <w:t>4</w:t>
            </w:r>
            <w:r>
              <w:rPr>
                <w:noProof/>
                <w:lang w:val="ru-RU" w:eastAsia="ru-RU"/>
              </w:rPr>
              <w:tab/>
            </w:r>
            <w:r w:rsidRPr="008E5C2C">
              <w:rPr>
                <w:rStyle w:val="af4"/>
                <w:noProof/>
                <w:lang w:val="ru-RU"/>
              </w:rPr>
              <w:t>Первый запуск и настройка 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_Toc429515554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5A8" w:rsidRDefault="007215A8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29515555" w:history="1">
            <w:r w:rsidRPr="008E5C2C">
              <w:rPr>
                <w:rStyle w:val="af4"/>
                <w:noProof/>
                <w:lang w:val="ru-RU"/>
              </w:rPr>
              <w:t>4.1</w:t>
            </w:r>
            <w:r>
              <w:rPr>
                <w:noProof/>
                <w:lang w:val="ru-RU" w:eastAsia="ru-RU"/>
              </w:rPr>
              <w:tab/>
            </w:r>
            <w:r w:rsidRPr="008E5C2C">
              <w:rPr>
                <w:rStyle w:val="af4"/>
                <w:noProof/>
                <w:lang w:val="ru-RU"/>
              </w:rPr>
              <w:t>Настройки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_Toc429515555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5A8" w:rsidRDefault="007215A8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29515556" w:history="1">
            <w:r w:rsidRPr="008E5C2C">
              <w:rPr>
                <w:rStyle w:val="af4"/>
                <w:noProof/>
                <w:lang w:val="ru-RU"/>
              </w:rPr>
              <w:t>4.2</w:t>
            </w:r>
            <w:r>
              <w:rPr>
                <w:noProof/>
                <w:lang w:val="ru-RU" w:eastAsia="ru-RU"/>
              </w:rPr>
              <w:tab/>
            </w:r>
            <w:r w:rsidRPr="008E5C2C">
              <w:rPr>
                <w:rStyle w:val="af4"/>
                <w:noProof/>
              </w:rPr>
              <w:t>Исходящие соединения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_Toc429515556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5A8" w:rsidRDefault="007215A8">
          <w:pPr>
            <w:pStyle w:val="12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29515557" w:history="1">
            <w:r w:rsidRPr="008E5C2C">
              <w:rPr>
                <w:rStyle w:val="af4"/>
                <w:noProof/>
                <w:lang w:val="ru-RU"/>
              </w:rPr>
              <w:t>5</w:t>
            </w:r>
            <w:r>
              <w:rPr>
                <w:noProof/>
                <w:lang w:val="ru-RU" w:eastAsia="ru-RU"/>
              </w:rPr>
              <w:tab/>
            </w:r>
            <w:r w:rsidRPr="008E5C2C">
              <w:rPr>
                <w:rStyle w:val="af4"/>
                <w:noProof/>
                <w:lang w:val="ru-RU"/>
              </w:rPr>
              <w:t>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_Toc429515557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5A8" w:rsidRDefault="007215A8">
          <w:pPr>
            <w:pStyle w:val="12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29515558" w:history="1">
            <w:r w:rsidRPr="008E5C2C">
              <w:rPr>
                <w:rStyle w:val="af4"/>
                <w:noProof/>
              </w:rPr>
              <w:t>6</w:t>
            </w:r>
            <w:r>
              <w:rPr>
                <w:noProof/>
                <w:lang w:val="ru-RU" w:eastAsia="ru-RU"/>
              </w:rPr>
              <w:tab/>
            </w:r>
            <w:r w:rsidRPr="008E5C2C">
              <w:rPr>
                <w:rStyle w:val="af4"/>
                <w:noProof/>
              </w:rPr>
              <w:t>Запуск 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_Toc429515558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5A8" w:rsidRDefault="007215A8">
          <w:pPr>
            <w:pStyle w:val="12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29515559" w:history="1">
            <w:r w:rsidRPr="008E5C2C">
              <w:rPr>
                <w:rStyle w:val="af4"/>
                <w:noProof/>
                <w:lang w:val="ru-RU"/>
              </w:rPr>
              <w:t>7</w:t>
            </w:r>
            <w:r>
              <w:rPr>
                <w:noProof/>
                <w:lang w:val="ru-RU" w:eastAsia="ru-RU"/>
              </w:rPr>
              <w:tab/>
            </w:r>
            <w:r w:rsidRPr="008E5C2C">
              <w:rPr>
                <w:rStyle w:val="af4"/>
                <w:noProof/>
                <w:lang w:val="ru-RU"/>
              </w:rPr>
              <w:t>Информация по завершении цикла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_Toc429515559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5A8" w:rsidRDefault="007215A8">
          <w:pPr>
            <w:pStyle w:val="12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29515560" w:history="1">
            <w:r w:rsidRPr="008E5C2C">
              <w:rPr>
                <w:rStyle w:val="af4"/>
                <w:noProof/>
                <w:lang w:val="ru-RU"/>
              </w:rPr>
              <w:t>8</w:t>
            </w:r>
            <w:r>
              <w:rPr>
                <w:noProof/>
                <w:lang w:val="ru-RU" w:eastAsia="ru-RU"/>
              </w:rPr>
              <w:tab/>
            </w:r>
            <w:r w:rsidRPr="008E5C2C">
              <w:rPr>
                <w:rStyle w:val="af4"/>
                <w:noProof/>
                <w:lang w:val="ru-RU"/>
              </w:rPr>
              <w:t>Распространенные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_Toc429515560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5A8" w:rsidRDefault="007215A8">
          <w:pPr>
            <w:pStyle w:val="12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29515561" w:history="1">
            <w:r w:rsidRPr="008E5C2C">
              <w:rPr>
                <w:rStyle w:val="af4"/>
                <w:noProof/>
                <w:lang w:val="ru-RU"/>
              </w:rPr>
              <w:t>9</w:t>
            </w:r>
            <w:r>
              <w:rPr>
                <w:noProof/>
                <w:lang w:val="ru-RU" w:eastAsia="ru-RU"/>
              </w:rPr>
              <w:tab/>
            </w:r>
            <w:r w:rsidRPr="008E5C2C">
              <w:rPr>
                <w:rStyle w:val="af4"/>
                <w:noProof/>
                <w:lang w:val="ru-RU"/>
              </w:rPr>
              <w:t>Ссылки для скачивания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_Toc429515561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5A8" w:rsidRDefault="007215A8">
          <w:pPr>
            <w:pStyle w:val="12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29515562" w:history="1">
            <w:r w:rsidRPr="008E5C2C">
              <w:rPr>
                <w:rStyle w:val="af4"/>
                <w:noProof/>
                <w:lang w:val="ru-RU"/>
              </w:rPr>
              <w:t>10</w:t>
            </w:r>
            <w:r>
              <w:rPr>
                <w:noProof/>
                <w:lang w:val="ru-RU" w:eastAsia="ru-RU"/>
              </w:rPr>
              <w:tab/>
            </w:r>
            <w:r w:rsidRPr="008E5C2C">
              <w:rPr>
                <w:rStyle w:val="af4"/>
                <w:noProof/>
                <w:lang w:val="ru-RU"/>
              </w:rPr>
              <w:t>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_Toc429515562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5A8" w:rsidRDefault="007215A8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29515563" w:history="1">
            <w:r w:rsidRPr="008E5C2C">
              <w:rPr>
                <w:rStyle w:val="af4"/>
                <w:noProof/>
              </w:rPr>
              <w:t>10.1</w:t>
            </w:r>
            <w:r>
              <w:rPr>
                <w:noProof/>
                <w:lang w:val="ru-RU" w:eastAsia="ru-RU"/>
              </w:rPr>
              <w:tab/>
            </w:r>
            <w:r w:rsidRPr="008E5C2C">
              <w:rPr>
                <w:rStyle w:val="af4"/>
                <w:noProof/>
              </w:rPr>
              <w:t>Ограничения демоверсии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_Toc429515563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5A8" w:rsidRDefault="007215A8">
          <w:pPr>
            <w:pStyle w:val="12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29515564" w:history="1">
            <w:r w:rsidRPr="008E5C2C">
              <w:rPr>
                <w:rStyle w:val="af4"/>
                <w:noProof/>
                <w:lang w:val="ru-RU"/>
              </w:rPr>
              <w:t>11</w:t>
            </w:r>
            <w:r>
              <w:rPr>
                <w:noProof/>
                <w:lang w:val="ru-RU" w:eastAsia="ru-RU"/>
              </w:rPr>
              <w:tab/>
            </w:r>
            <w:r w:rsidRPr="008E5C2C">
              <w:rPr>
                <w:rStyle w:val="af4"/>
                <w:noProof/>
                <w:lang w:val="ru-RU"/>
              </w:rPr>
              <w:t>Контактная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_Toc429515564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A5B" w:rsidRPr="00B80178" w:rsidRDefault="00AC7A5B">
          <w:pPr>
            <w:rPr>
              <w:color w:val="002060"/>
            </w:rPr>
          </w:pPr>
          <w:r w:rsidRPr="00B80178">
            <w:rPr>
              <w:b/>
              <w:bCs/>
              <w:color w:val="002060"/>
            </w:rPr>
            <w:fldChar w:fldCharType="end"/>
          </w:r>
        </w:p>
      </w:sdtContent>
    </w:sdt>
    <w:p w:rsidR="005E5013" w:rsidRPr="00B80178" w:rsidRDefault="005E5013" w:rsidP="005E5013">
      <w:pPr>
        <w:rPr>
          <w:color w:val="002060"/>
          <w:lang w:val="ru-RU"/>
        </w:rPr>
      </w:pPr>
    </w:p>
    <w:p w:rsidR="005E5013" w:rsidRPr="00B80178" w:rsidRDefault="005E5013" w:rsidP="005E5013">
      <w:pPr>
        <w:rPr>
          <w:color w:val="002060"/>
          <w:lang w:val="ru-RU"/>
        </w:rPr>
      </w:pPr>
    </w:p>
    <w:p w:rsidR="005E5013" w:rsidRPr="00B80178" w:rsidRDefault="005E5013" w:rsidP="005E5013">
      <w:pPr>
        <w:rPr>
          <w:color w:val="002060"/>
          <w:lang w:val="ru-RU"/>
        </w:rPr>
      </w:pPr>
    </w:p>
    <w:p w:rsidR="005E5013" w:rsidRPr="004D41D8" w:rsidRDefault="005E5013" w:rsidP="005E5013">
      <w:pPr>
        <w:rPr>
          <w:color w:val="002060"/>
          <w:lang w:val="ru-RU"/>
        </w:rPr>
      </w:pPr>
    </w:p>
    <w:p w:rsidR="005E5013" w:rsidRPr="001B0A3C" w:rsidRDefault="005E5013" w:rsidP="005E5013">
      <w:pPr>
        <w:rPr>
          <w:color w:val="0C0064"/>
          <w:lang w:val="ru-RU"/>
        </w:rPr>
      </w:pPr>
    </w:p>
    <w:p w:rsidR="005E5013" w:rsidRPr="001B0A3C" w:rsidRDefault="005E5013" w:rsidP="005E5013">
      <w:pPr>
        <w:rPr>
          <w:color w:val="0C0064"/>
          <w:lang w:val="ru-RU"/>
        </w:rPr>
      </w:pPr>
    </w:p>
    <w:p w:rsidR="005E5013" w:rsidRPr="001B0A3C" w:rsidRDefault="005E5013" w:rsidP="005E5013">
      <w:pPr>
        <w:rPr>
          <w:color w:val="0C0064"/>
          <w:lang w:val="ru-RU"/>
        </w:rPr>
      </w:pPr>
    </w:p>
    <w:p w:rsidR="005E5013" w:rsidRPr="001B0A3C" w:rsidRDefault="005E5013" w:rsidP="005E5013">
      <w:pPr>
        <w:rPr>
          <w:color w:val="0C0064"/>
          <w:lang w:val="ru-RU"/>
        </w:rPr>
      </w:pPr>
    </w:p>
    <w:p w:rsidR="005E5013" w:rsidRPr="001B0A3C" w:rsidRDefault="005E5013" w:rsidP="005E5013">
      <w:pPr>
        <w:rPr>
          <w:color w:val="0C0064"/>
          <w:lang w:val="ru-RU"/>
        </w:rPr>
      </w:pPr>
    </w:p>
    <w:p w:rsidR="005E5013" w:rsidRPr="001B0A3C" w:rsidRDefault="005E5013" w:rsidP="005E5013">
      <w:pPr>
        <w:rPr>
          <w:color w:val="0C0064"/>
          <w:lang w:val="ru-RU"/>
        </w:rPr>
      </w:pPr>
    </w:p>
    <w:p w:rsidR="005E5013" w:rsidRPr="001B0A3C" w:rsidRDefault="005E5013" w:rsidP="005E5013">
      <w:pPr>
        <w:rPr>
          <w:color w:val="0C0064"/>
          <w:lang w:val="ru-RU"/>
        </w:rPr>
      </w:pPr>
    </w:p>
    <w:p w:rsidR="005E5013" w:rsidRPr="001B0A3C" w:rsidRDefault="005E5013" w:rsidP="005E5013">
      <w:pPr>
        <w:rPr>
          <w:color w:val="0C0064"/>
          <w:lang w:val="ru-RU"/>
        </w:rPr>
      </w:pPr>
    </w:p>
    <w:p w:rsidR="005E5013" w:rsidRPr="001B0A3C" w:rsidRDefault="005E5013" w:rsidP="005E5013">
      <w:pPr>
        <w:rPr>
          <w:color w:val="0C0064"/>
          <w:lang w:val="ru-RU"/>
        </w:rPr>
      </w:pPr>
    </w:p>
    <w:p w:rsidR="005E5013" w:rsidRPr="001B0A3C" w:rsidRDefault="005E5013" w:rsidP="005E5013">
      <w:pPr>
        <w:rPr>
          <w:color w:val="0C0064"/>
          <w:lang w:val="ru-RU"/>
        </w:rPr>
      </w:pPr>
    </w:p>
    <w:p w:rsidR="005E5013" w:rsidRPr="001B0A3C" w:rsidRDefault="005E5013" w:rsidP="005E5013">
      <w:pPr>
        <w:rPr>
          <w:color w:val="0C0064"/>
          <w:lang w:val="ru-RU"/>
        </w:rPr>
      </w:pPr>
    </w:p>
    <w:p w:rsidR="00B10B41" w:rsidRPr="001B0A3C" w:rsidRDefault="006F027C" w:rsidP="00BF77F0">
      <w:pPr>
        <w:pStyle w:val="1"/>
        <w:rPr>
          <w:color w:val="0C0064"/>
          <w:lang w:val="ru-RU"/>
        </w:rPr>
      </w:pPr>
      <w:bookmarkStart w:id="1" w:name="_Toc429515552"/>
      <w:r w:rsidRPr="001B0A3C">
        <w:rPr>
          <w:color w:val="0C0064"/>
        </w:rPr>
        <w:lastRenderedPageBreak/>
        <w:t>Требования к системе</w:t>
      </w:r>
      <w:bookmarkEnd w:id="1"/>
      <w:r w:rsidR="008B162B" w:rsidRPr="001B0A3C">
        <w:rPr>
          <w:color w:val="0C0064"/>
        </w:rPr>
        <w:fldChar w:fldCharType="begin"/>
      </w:r>
      <w:r w:rsidR="008B162B" w:rsidRPr="001B0A3C">
        <w:rPr>
          <w:color w:val="0C0064"/>
        </w:rPr>
        <w:instrText xml:space="preserve"> XE "Требования к системе" </w:instrText>
      </w:r>
      <w:r w:rsidR="008B162B" w:rsidRPr="001B0A3C">
        <w:rPr>
          <w:color w:val="0C0064"/>
        </w:rPr>
        <w:fldChar w:fldCharType="end"/>
      </w:r>
    </w:p>
    <w:p w:rsidR="00E35F69" w:rsidRPr="00514DC4" w:rsidRDefault="00514DC4" w:rsidP="00452203">
      <w:pPr>
        <w:rPr>
          <w:b/>
          <w:color w:val="0C0064"/>
          <w:lang w:val="ru-RU"/>
        </w:rPr>
      </w:pPr>
      <w:r>
        <w:rPr>
          <w:b/>
          <w:color w:val="0C0064"/>
        </w:rPr>
        <w:t xml:space="preserve">Минимальные требования </w:t>
      </w:r>
      <w:r>
        <w:rPr>
          <w:b/>
          <w:color w:val="0C0064"/>
          <w:lang w:val="ru-RU"/>
        </w:rPr>
        <w:t>к операционной системе</w:t>
      </w:r>
    </w:p>
    <w:p w:rsidR="000239A4" w:rsidRPr="001B0A3C" w:rsidRDefault="000239A4" w:rsidP="00452203">
      <w:pPr>
        <w:pStyle w:val="af3"/>
        <w:numPr>
          <w:ilvl w:val="0"/>
          <w:numId w:val="17"/>
        </w:numPr>
        <w:rPr>
          <w:color w:val="0C0064"/>
          <w:lang w:val="ru-RU"/>
        </w:rPr>
      </w:pPr>
      <w:r w:rsidRPr="001B0A3C">
        <w:rPr>
          <w:color w:val="0C0064"/>
        </w:rPr>
        <w:t>Windows</w:t>
      </w:r>
      <w:r w:rsidRPr="001B0A3C">
        <w:rPr>
          <w:color w:val="0C0064"/>
          <w:lang w:val="ru-RU"/>
        </w:rPr>
        <w:t xml:space="preserve"> </w:t>
      </w:r>
      <w:r w:rsidRPr="001B0A3C">
        <w:rPr>
          <w:color w:val="0C0064"/>
        </w:rPr>
        <w:t>Vista</w:t>
      </w:r>
      <w:r w:rsidRPr="001B0A3C">
        <w:rPr>
          <w:color w:val="0C0064"/>
          <w:lang w:val="ru-RU"/>
        </w:rPr>
        <w:t xml:space="preserve"> </w:t>
      </w:r>
      <w:r w:rsidRPr="001B0A3C">
        <w:rPr>
          <w:color w:val="0C0064"/>
        </w:rPr>
        <w:t>SP</w:t>
      </w:r>
      <w:r w:rsidR="00D16893">
        <w:rPr>
          <w:color w:val="0C0064"/>
          <w:lang w:val="ru-RU"/>
        </w:rPr>
        <w:t>2</w:t>
      </w:r>
    </w:p>
    <w:p w:rsidR="000E21DF" w:rsidRPr="001B0A3C" w:rsidRDefault="000239A4" w:rsidP="000E21DF">
      <w:pPr>
        <w:pStyle w:val="af3"/>
        <w:numPr>
          <w:ilvl w:val="0"/>
          <w:numId w:val="17"/>
        </w:numPr>
        <w:rPr>
          <w:color w:val="0C0064"/>
          <w:lang w:val="ru-RU"/>
        </w:rPr>
      </w:pPr>
      <w:proofErr w:type="spellStart"/>
      <w:r w:rsidRPr="001B0A3C">
        <w:rPr>
          <w:color w:val="0C0064"/>
          <w:lang w:val="ru-RU"/>
        </w:rPr>
        <w:t>Windows</w:t>
      </w:r>
      <w:proofErr w:type="spellEnd"/>
      <w:r w:rsidRPr="001B0A3C">
        <w:rPr>
          <w:color w:val="0C0064"/>
          <w:lang w:val="ru-RU"/>
        </w:rPr>
        <w:t xml:space="preserve"> </w:t>
      </w:r>
      <w:proofErr w:type="spellStart"/>
      <w:r w:rsidRPr="001B0A3C">
        <w:rPr>
          <w:color w:val="0C0064"/>
          <w:lang w:val="ru-RU"/>
        </w:rPr>
        <w:t>Server</w:t>
      </w:r>
      <w:proofErr w:type="spellEnd"/>
      <w:r w:rsidRPr="001B0A3C">
        <w:rPr>
          <w:color w:val="0C0064"/>
          <w:lang w:val="ru-RU"/>
        </w:rPr>
        <w:t xml:space="preserve"> 2008</w:t>
      </w:r>
      <w:r w:rsidR="00F832D2">
        <w:rPr>
          <w:color w:val="0C0064"/>
          <w:lang w:val="ru-RU"/>
        </w:rPr>
        <w:t xml:space="preserve"> </w:t>
      </w:r>
      <w:proofErr w:type="spellStart"/>
      <w:r w:rsidR="00F832D2">
        <w:rPr>
          <w:color w:val="0C0064"/>
          <w:lang w:val="ru-RU"/>
        </w:rPr>
        <w:t>Service</w:t>
      </w:r>
      <w:proofErr w:type="spellEnd"/>
      <w:r w:rsidR="00F832D2">
        <w:rPr>
          <w:color w:val="0C0064"/>
          <w:lang w:val="ru-RU"/>
        </w:rPr>
        <w:t xml:space="preserve"> </w:t>
      </w:r>
      <w:proofErr w:type="spellStart"/>
      <w:r w:rsidR="00F832D2">
        <w:rPr>
          <w:color w:val="0C0064"/>
          <w:lang w:val="ru-RU"/>
        </w:rPr>
        <w:t>Pack</w:t>
      </w:r>
      <w:proofErr w:type="spellEnd"/>
      <w:r w:rsidR="00F832D2">
        <w:rPr>
          <w:color w:val="0C0064"/>
          <w:lang w:val="ru-RU"/>
        </w:rPr>
        <w:t xml:space="preserve"> 2</w:t>
      </w:r>
      <w:r w:rsidR="000E21DF" w:rsidRPr="000E21DF">
        <w:rPr>
          <w:color w:val="0C0064"/>
          <w:lang w:val="ru-RU"/>
        </w:rPr>
        <w:t xml:space="preserve"> </w:t>
      </w:r>
    </w:p>
    <w:p w:rsidR="000239A4" w:rsidRPr="000E21DF" w:rsidRDefault="000E21DF" w:rsidP="000E21DF">
      <w:pPr>
        <w:pStyle w:val="af3"/>
        <w:numPr>
          <w:ilvl w:val="0"/>
          <w:numId w:val="17"/>
        </w:numPr>
        <w:rPr>
          <w:color w:val="0C0064"/>
        </w:rPr>
      </w:pPr>
      <w:r w:rsidRPr="001B0A3C">
        <w:rPr>
          <w:color w:val="0C0064"/>
        </w:rPr>
        <w:t>Windows</w:t>
      </w:r>
      <w:r w:rsidRPr="0038526B">
        <w:rPr>
          <w:color w:val="0C0064"/>
        </w:rPr>
        <w:t xml:space="preserve"> </w:t>
      </w:r>
      <w:r w:rsidRPr="001B0A3C">
        <w:rPr>
          <w:color w:val="0C0064"/>
        </w:rPr>
        <w:t>Server</w:t>
      </w:r>
      <w:r w:rsidRPr="0038526B">
        <w:rPr>
          <w:color w:val="0C0064"/>
        </w:rPr>
        <w:t xml:space="preserve"> 2008 </w:t>
      </w:r>
      <w:r w:rsidRPr="001B0A3C">
        <w:rPr>
          <w:color w:val="0C0064"/>
        </w:rPr>
        <w:t>R</w:t>
      </w:r>
      <w:r w:rsidRPr="0038526B">
        <w:rPr>
          <w:color w:val="0C0064"/>
        </w:rPr>
        <w:t xml:space="preserve">2 </w:t>
      </w:r>
      <w:r>
        <w:rPr>
          <w:color w:val="0C0064"/>
        </w:rPr>
        <w:t>Service</w:t>
      </w:r>
      <w:r w:rsidRPr="0038526B">
        <w:rPr>
          <w:color w:val="0C0064"/>
        </w:rPr>
        <w:t xml:space="preserve"> </w:t>
      </w:r>
      <w:r>
        <w:rPr>
          <w:color w:val="0C0064"/>
        </w:rPr>
        <w:t>Pack 1</w:t>
      </w:r>
    </w:p>
    <w:p w:rsidR="00664EEA" w:rsidRPr="0038526B" w:rsidRDefault="00664EEA" w:rsidP="000E21DF">
      <w:pPr>
        <w:pStyle w:val="af3"/>
        <w:numPr>
          <w:ilvl w:val="0"/>
          <w:numId w:val="17"/>
        </w:numPr>
        <w:rPr>
          <w:color w:val="0C0064"/>
        </w:rPr>
      </w:pPr>
      <w:r w:rsidRPr="001B0A3C">
        <w:rPr>
          <w:color w:val="0C0064"/>
        </w:rPr>
        <w:t>Windows 7</w:t>
      </w:r>
      <w:r w:rsidR="00F157BB">
        <w:rPr>
          <w:color w:val="0C0064"/>
        </w:rPr>
        <w:t xml:space="preserve"> Service Pack 1</w:t>
      </w:r>
    </w:p>
    <w:p w:rsidR="00127BC8" w:rsidRPr="001B0A3C" w:rsidRDefault="00127BC8" w:rsidP="00452203">
      <w:pPr>
        <w:pStyle w:val="af3"/>
        <w:numPr>
          <w:ilvl w:val="0"/>
          <w:numId w:val="17"/>
        </w:numPr>
        <w:rPr>
          <w:color w:val="0C0064"/>
          <w:lang w:val="ru-RU"/>
        </w:rPr>
      </w:pPr>
      <w:proofErr w:type="spellStart"/>
      <w:r w:rsidRPr="001B0A3C">
        <w:rPr>
          <w:color w:val="0C0064"/>
          <w:lang w:val="ru-RU"/>
        </w:rPr>
        <w:t>Windows</w:t>
      </w:r>
      <w:proofErr w:type="spellEnd"/>
      <w:r w:rsidRPr="001B0A3C">
        <w:rPr>
          <w:color w:val="0C0064"/>
          <w:lang w:val="ru-RU"/>
        </w:rPr>
        <w:t xml:space="preserve"> 8</w:t>
      </w:r>
    </w:p>
    <w:p w:rsidR="00127BC8" w:rsidRPr="002343FD" w:rsidRDefault="00127BC8" w:rsidP="00452203">
      <w:pPr>
        <w:pStyle w:val="af3"/>
        <w:numPr>
          <w:ilvl w:val="0"/>
          <w:numId w:val="17"/>
        </w:numPr>
        <w:rPr>
          <w:color w:val="0C0064"/>
          <w:lang w:val="ru-RU"/>
        </w:rPr>
      </w:pPr>
      <w:r w:rsidRPr="001B0A3C">
        <w:rPr>
          <w:color w:val="0C0064"/>
        </w:rPr>
        <w:t>Windows 8.1</w:t>
      </w:r>
    </w:p>
    <w:p w:rsidR="002343FD" w:rsidRDefault="002343FD" w:rsidP="00452203">
      <w:pPr>
        <w:pStyle w:val="af3"/>
        <w:numPr>
          <w:ilvl w:val="0"/>
          <w:numId w:val="17"/>
        </w:numPr>
        <w:rPr>
          <w:color w:val="0C0064"/>
          <w:lang w:val="ru-RU"/>
        </w:rPr>
      </w:pPr>
      <w:proofErr w:type="spellStart"/>
      <w:r>
        <w:rPr>
          <w:color w:val="0C0064"/>
          <w:lang w:val="ru-RU"/>
        </w:rPr>
        <w:t>Windows</w:t>
      </w:r>
      <w:proofErr w:type="spellEnd"/>
      <w:r>
        <w:rPr>
          <w:color w:val="0C0064"/>
          <w:lang w:val="ru-RU"/>
        </w:rPr>
        <w:t xml:space="preserve"> </w:t>
      </w:r>
      <w:proofErr w:type="spellStart"/>
      <w:r>
        <w:rPr>
          <w:color w:val="0C0064"/>
          <w:lang w:val="ru-RU"/>
        </w:rPr>
        <w:t>Server</w:t>
      </w:r>
      <w:proofErr w:type="spellEnd"/>
      <w:r>
        <w:rPr>
          <w:color w:val="0C0064"/>
          <w:lang w:val="ru-RU"/>
        </w:rPr>
        <w:t xml:space="preserve"> 2012</w:t>
      </w:r>
    </w:p>
    <w:p w:rsidR="002343FD" w:rsidRPr="002343FD" w:rsidRDefault="002343FD" w:rsidP="00452203">
      <w:pPr>
        <w:pStyle w:val="af3"/>
        <w:numPr>
          <w:ilvl w:val="0"/>
          <w:numId w:val="17"/>
        </w:numPr>
        <w:rPr>
          <w:color w:val="0C0064"/>
          <w:lang w:val="ru-RU"/>
        </w:rPr>
      </w:pPr>
      <w:r>
        <w:rPr>
          <w:color w:val="0C0064"/>
        </w:rPr>
        <w:t>Windows Server 2012 R2</w:t>
      </w:r>
    </w:p>
    <w:p w:rsidR="002343FD" w:rsidRPr="001B0A3C" w:rsidRDefault="002343FD" w:rsidP="00452203">
      <w:pPr>
        <w:pStyle w:val="af3"/>
        <w:numPr>
          <w:ilvl w:val="0"/>
          <w:numId w:val="17"/>
        </w:numPr>
        <w:rPr>
          <w:color w:val="0C0064"/>
          <w:lang w:val="ru-RU"/>
        </w:rPr>
      </w:pPr>
      <w:r>
        <w:rPr>
          <w:color w:val="0C0064"/>
        </w:rPr>
        <w:t>Windows 10</w:t>
      </w:r>
    </w:p>
    <w:p w:rsidR="00452203" w:rsidRPr="001B0A3C" w:rsidRDefault="00664EEA" w:rsidP="00452203">
      <w:pPr>
        <w:rPr>
          <w:b/>
          <w:color w:val="0C0064"/>
          <w:lang w:val="ru-RU"/>
        </w:rPr>
      </w:pPr>
      <w:r w:rsidRPr="001B0A3C">
        <w:rPr>
          <w:b/>
          <w:color w:val="0C0064"/>
          <w:lang w:val="ru-RU"/>
        </w:rPr>
        <w:t>Поддерживаемые архитектуры</w:t>
      </w:r>
    </w:p>
    <w:p w:rsidR="00664EEA" w:rsidRPr="001B0A3C" w:rsidRDefault="00664EEA" w:rsidP="00664EEA">
      <w:pPr>
        <w:pStyle w:val="af3"/>
        <w:numPr>
          <w:ilvl w:val="0"/>
          <w:numId w:val="18"/>
        </w:numPr>
        <w:rPr>
          <w:color w:val="0C0064"/>
          <w:lang w:val="ru-RU"/>
        </w:rPr>
      </w:pPr>
      <w:r w:rsidRPr="001B0A3C">
        <w:rPr>
          <w:color w:val="0C0064"/>
        </w:rPr>
        <w:t>x86</w:t>
      </w:r>
    </w:p>
    <w:p w:rsidR="00664EEA" w:rsidRPr="001B0A3C" w:rsidRDefault="00664EEA" w:rsidP="00664EEA">
      <w:pPr>
        <w:pStyle w:val="af3"/>
        <w:numPr>
          <w:ilvl w:val="0"/>
          <w:numId w:val="18"/>
        </w:numPr>
        <w:rPr>
          <w:color w:val="0C0064"/>
          <w:lang w:val="ru-RU"/>
        </w:rPr>
      </w:pPr>
      <w:r w:rsidRPr="001B0A3C">
        <w:rPr>
          <w:color w:val="0C0064"/>
        </w:rPr>
        <w:t>x64</w:t>
      </w:r>
    </w:p>
    <w:p w:rsidR="009722EC" w:rsidRPr="001B0A3C" w:rsidRDefault="009722EC" w:rsidP="009722EC">
      <w:pPr>
        <w:rPr>
          <w:b/>
          <w:color w:val="0C0064"/>
        </w:rPr>
      </w:pPr>
      <w:proofErr w:type="spellStart"/>
      <w:r w:rsidRPr="001B0A3C">
        <w:rPr>
          <w:b/>
          <w:color w:val="0C0064"/>
        </w:rPr>
        <w:t>Аппаратные</w:t>
      </w:r>
      <w:proofErr w:type="spellEnd"/>
      <w:r w:rsidRPr="001B0A3C">
        <w:rPr>
          <w:b/>
          <w:color w:val="0C0064"/>
        </w:rPr>
        <w:t xml:space="preserve"> </w:t>
      </w:r>
      <w:r w:rsidR="00C07EAF" w:rsidRPr="001B0A3C">
        <w:rPr>
          <w:b/>
          <w:color w:val="0C0064"/>
        </w:rPr>
        <w:t>требования</w:t>
      </w:r>
    </w:p>
    <w:p w:rsidR="009722EC" w:rsidRPr="001B0A3C" w:rsidRDefault="00A229D3" w:rsidP="00C07EAF">
      <w:pPr>
        <w:pStyle w:val="af3"/>
        <w:numPr>
          <w:ilvl w:val="0"/>
          <w:numId w:val="19"/>
        </w:numPr>
        <w:rPr>
          <w:color w:val="0C0064"/>
          <w:lang w:val="ru-RU"/>
        </w:rPr>
      </w:pPr>
      <w:r w:rsidRPr="001B0A3C">
        <w:rPr>
          <w:color w:val="0C0064"/>
          <w:lang w:val="ru-RU"/>
        </w:rPr>
        <w:t xml:space="preserve">Рекомендуемый минимум: процессор </w:t>
      </w:r>
      <w:proofErr w:type="spellStart"/>
      <w:r w:rsidRPr="001B0A3C">
        <w:rPr>
          <w:color w:val="0C0064"/>
          <w:lang w:val="ru-RU"/>
        </w:rPr>
        <w:t>Pentium</w:t>
      </w:r>
      <w:proofErr w:type="spellEnd"/>
      <w:r w:rsidRPr="001B0A3C">
        <w:rPr>
          <w:color w:val="0C0064"/>
          <w:lang w:val="ru-RU"/>
        </w:rPr>
        <w:t xml:space="preserve"> с тактовой частотой 1 ГГц или выше, 512 Мб оперативной памяти или больше</w:t>
      </w:r>
    </w:p>
    <w:p w:rsidR="00A229D3" w:rsidRPr="001B0A3C" w:rsidRDefault="00A229D3" w:rsidP="00C07EAF">
      <w:pPr>
        <w:pStyle w:val="af3"/>
        <w:numPr>
          <w:ilvl w:val="0"/>
          <w:numId w:val="19"/>
        </w:numPr>
        <w:rPr>
          <w:color w:val="0C0064"/>
          <w:lang w:val="ru-RU"/>
        </w:rPr>
      </w:pPr>
      <w:r w:rsidRPr="001B0A3C">
        <w:rPr>
          <w:color w:val="0C0064"/>
          <w:lang w:val="ru-RU"/>
        </w:rPr>
        <w:t>Минимальное место на диске:</w:t>
      </w:r>
    </w:p>
    <w:p w:rsidR="00A229D3" w:rsidRPr="001B0A3C" w:rsidRDefault="00A229D3" w:rsidP="00A229D3">
      <w:pPr>
        <w:pStyle w:val="af3"/>
        <w:numPr>
          <w:ilvl w:val="2"/>
          <w:numId w:val="20"/>
        </w:numPr>
        <w:rPr>
          <w:color w:val="0C0064"/>
          <w:lang w:val="ru-RU"/>
        </w:rPr>
      </w:pPr>
      <w:r w:rsidRPr="001B0A3C">
        <w:rPr>
          <w:color w:val="0C0064"/>
        </w:rPr>
        <w:t xml:space="preserve">x86 – 850 </w:t>
      </w:r>
      <w:proofErr w:type="spellStart"/>
      <w:r w:rsidRPr="001B0A3C">
        <w:rPr>
          <w:color w:val="0C0064"/>
        </w:rPr>
        <w:t>Мб</w:t>
      </w:r>
      <w:proofErr w:type="spellEnd"/>
    </w:p>
    <w:p w:rsidR="00A229D3" w:rsidRPr="001B0A3C" w:rsidRDefault="00A229D3" w:rsidP="00A229D3">
      <w:pPr>
        <w:pStyle w:val="af3"/>
        <w:numPr>
          <w:ilvl w:val="2"/>
          <w:numId w:val="20"/>
        </w:numPr>
        <w:rPr>
          <w:color w:val="0C0064"/>
          <w:lang w:val="ru-RU"/>
        </w:rPr>
      </w:pPr>
      <w:r w:rsidRPr="001B0A3C">
        <w:rPr>
          <w:color w:val="0C0064"/>
        </w:rPr>
        <w:t xml:space="preserve">x64 – </w:t>
      </w:r>
      <w:r w:rsidRPr="001B0A3C">
        <w:rPr>
          <w:color w:val="0C0064"/>
          <w:lang w:val="ru-RU"/>
        </w:rPr>
        <w:t>2 Гб</w:t>
      </w:r>
    </w:p>
    <w:p w:rsidR="00B7287C" w:rsidRPr="001B0A3C" w:rsidRDefault="00B7287C" w:rsidP="00B7287C">
      <w:pPr>
        <w:rPr>
          <w:b/>
          <w:color w:val="0C0064"/>
          <w:lang w:val="ru-RU"/>
        </w:rPr>
      </w:pPr>
      <w:r w:rsidRPr="001B0A3C">
        <w:rPr>
          <w:b/>
          <w:color w:val="0C0064"/>
          <w:lang w:val="ru-RU"/>
        </w:rPr>
        <w:t>Предварительные требования</w:t>
      </w:r>
    </w:p>
    <w:p w:rsidR="00B7287C" w:rsidRPr="001B0A3C" w:rsidRDefault="00EB76C3" w:rsidP="00B7287C">
      <w:pPr>
        <w:pStyle w:val="af3"/>
        <w:numPr>
          <w:ilvl w:val="0"/>
          <w:numId w:val="21"/>
        </w:numPr>
        <w:rPr>
          <w:color w:val="0C0064"/>
          <w:lang w:val="ru-RU"/>
        </w:rPr>
      </w:pPr>
      <w:r w:rsidRPr="001B0A3C">
        <w:rPr>
          <w:color w:val="0C0064"/>
          <w:lang w:val="ru-RU"/>
        </w:rPr>
        <w:t xml:space="preserve">Установщик </w:t>
      </w:r>
      <w:proofErr w:type="spellStart"/>
      <w:r w:rsidRPr="001B0A3C">
        <w:rPr>
          <w:color w:val="0C0064"/>
          <w:lang w:val="ru-RU"/>
        </w:rPr>
        <w:t>Windows</w:t>
      </w:r>
      <w:proofErr w:type="spellEnd"/>
      <w:r w:rsidRPr="001B0A3C">
        <w:rPr>
          <w:color w:val="0C0064"/>
          <w:lang w:val="ru-RU"/>
        </w:rPr>
        <w:t xml:space="preserve"> 3.1 или более поздней версии</w:t>
      </w:r>
    </w:p>
    <w:p w:rsidR="00EB76C3" w:rsidRPr="001B0A3C" w:rsidRDefault="00EB76C3" w:rsidP="00B7287C">
      <w:pPr>
        <w:pStyle w:val="af3"/>
        <w:numPr>
          <w:ilvl w:val="0"/>
          <w:numId w:val="21"/>
        </w:numPr>
        <w:rPr>
          <w:color w:val="0C0064"/>
          <w:lang w:val="ru-RU"/>
        </w:rPr>
      </w:pPr>
      <w:proofErr w:type="spellStart"/>
      <w:r w:rsidRPr="001B0A3C">
        <w:rPr>
          <w:color w:val="0C0064"/>
          <w:lang w:val="ru-RU"/>
        </w:rPr>
        <w:t>Internet</w:t>
      </w:r>
      <w:proofErr w:type="spellEnd"/>
      <w:r w:rsidRPr="001B0A3C">
        <w:rPr>
          <w:color w:val="0C0064"/>
          <w:lang w:val="ru-RU"/>
        </w:rPr>
        <w:t xml:space="preserve"> </w:t>
      </w:r>
      <w:proofErr w:type="spellStart"/>
      <w:r w:rsidRPr="001B0A3C">
        <w:rPr>
          <w:color w:val="0C0064"/>
          <w:lang w:val="ru-RU"/>
        </w:rPr>
        <w:t>Explorer</w:t>
      </w:r>
      <w:proofErr w:type="spellEnd"/>
      <w:r w:rsidRPr="001B0A3C">
        <w:rPr>
          <w:color w:val="0C0064"/>
          <w:lang w:val="ru-RU"/>
        </w:rPr>
        <w:t xml:space="preserve"> 5.01 или более поздней версии</w:t>
      </w:r>
    </w:p>
    <w:p w:rsidR="00A03E0F" w:rsidRPr="001B0A3C" w:rsidRDefault="00A03E0F" w:rsidP="00A03E0F">
      <w:pPr>
        <w:rPr>
          <w:b/>
          <w:color w:val="0C0064"/>
        </w:rPr>
      </w:pPr>
      <w:proofErr w:type="spellStart"/>
      <w:r w:rsidRPr="001B0A3C">
        <w:rPr>
          <w:b/>
          <w:color w:val="0C0064"/>
        </w:rPr>
        <w:t>Программные</w:t>
      </w:r>
      <w:proofErr w:type="spellEnd"/>
      <w:r w:rsidRPr="001B0A3C">
        <w:rPr>
          <w:b/>
          <w:color w:val="0C0064"/>
        </w:rPr>
        <w:t xml:space="preserve"> Требования</w:t>
      </w:r>
    </w:p>
    <w:p w:rsidR="00A03E0F" w:rsidRPr="001B0A3C" w:rsidRDefault="0042016B" w:rsidP="00A03E0F">
      <w:pPr>
        <w:pStyle w:val="af3"/>
        <w:numPr>
          <w:ilvl w:val="0"/>
          <w:numId w:val="22"/>
        </w:numPr>
        <w:rPr>
          <w:color w:val="0C0064"/>
          <w:lang w:val="ru-RU"/>
        </w:rPr>
      </w:pPr>
      <w:r w:rsidRPr="001B0A3C">
        <w:rPr>
          <w:color w:val="0C0064"/>
          <w:lang w:val="ru-RU"/>
        </w:rPr>
        <w:t xml:space="preserve">.NET </w:t>
      </w:r>
      <w:proofErr w:type="spellStart"/>
      <w:r w:rsidRPr="001B0A3C">
        <w:rPr>
          <w:color w:val="0C0064"/>
          <w:lang w:val="ru-RU"/>
        </w:rPr>
        <w:t>Framework</w:t>
      </w:r>
      <w:proofErr w:type="spellEnd"/>
      <w:r w:rsidRPr="001B0A3C">
        <w:rPr>
          <w:color w:val="0C0064"/>
          <w:lang w:val="ru-RU"/>
        </w:rPr>
        <w:t xml:space="preserve"> 4</w:t>
      </w:r>
      <w:r w:rsidRPr="001B0A3C">
        <w:rPr>
          <w:color w:val="0C0064"/>
        </w:rPr>
        <w:t>.</w:t>
      </w:r>
      <w:r w:rsidR="0068442E">
        <w:rPr>
          <w:color w:val="0C0064"/>
        </w:rPr>
        <w:t>5.2</w:t>
      </w:r>
    </w:p>
    <w:p w:rsidR="00DC70B4" w:rsidRDefault="00DC70B4" w:rsidP="00AB7FDA">
      <w:pPr>
        <w:pStyle w:val="af3"/>
        <w:numPr>
          <w:ilvl w:val="0"/>
          <w:numId w:val="22"/>
        </w:numPr>
        <w:rPr>
          <w:color w:val="0C0064"/>
          <w:lang w:val="ru-RU"/>
        </w:rPr>
      </w:pPr>
      <w:r w:rsidRPr="001B0A3C">
        <w:rPr>
          <w:color w:val="0C0064"/>
          <w:lang w:val="ru-RU"/>
        </w:rPr>
        <w:t xml:space="preserve">Библиотека </w:t>
      </w:r>
      <w:proofErr w:type="spellStart"/>
      <w:r w:rsidR="00AB7FDA" w:rsidRPr="001B0A3C">
        <w:rPr>
          <w:color w:val="0C0064"/>
        </w:rPr>
        <w:t>Newtonsoft</w:t>
      </w:r>
      <w:proofErr w:type="spellEnd"/>
      <w:r w:rsidR="00AB7FDA" w:rsidRPr="001B0A3C">
        <w:rPr>
          <w:color w:val="0C0064"/>
          <w:lang w:val="ru-RU"/>
        </w:rPr>
        <w:t>.</w:t>
      </w:r>
      <w:proofErr w:type="spellStart"/>
      <w:r w:rsidR="00AB7FDA" w:rsidRPr="001B0A3C">
        <w:rPr>
          <w:color w:val="0C0064"/>
        </w:rPr>
        <w:t>Json</w:t>
      </w:r>
      <w:proofErr w:type="spellEnd"/>
      <w:r w:rsidR="00AB7FDA" w:rsidRPr="001B0A3C">
        <w:rPr>
          <w:color w:val="0C0064"/>
          <w:lang w:val="ru-RU"/>
        </w:rPr>
        <w:t xml:space="preserve"> для .</w:t>
      </w:r>
      <w:r w:rsidR="00AB7FDA" w:rsidRPr="001B0A3C">
        <w:rPr>
          <w:color w:val="0C0064"/>
        </w:rPr>
        <w:t>NET</w:t>
      </w:r>
      <w:r w:rsidR="00AB7FDA" w:rsidRPr="001B0A3C">
        <w:rPr>
          <w:color w:val="0C0064"/>
          <w:lang w:val="ru-RU"/>
        </w:rPr>
        <w:t xml:space="preserve"> </w:t>
      </w:r>
      <w:r w:rsidR="00AB7FDA" w:rsidRPr="001B0A3C">
        <w:rPr>
          <w:color w:val="0C0064"/>
        </w:rPr>
        <w:t>Framework</w:t>
      </w:r>
      <w:r w:rsidR="00AB7FDA" w:rsidRPr="001B0A3C">
        <w:rPr>
          <w:color w:val="0C0064"/>
          <w:lang w:val="ru-RU"/>
        </w:rPr>
        <w:t xml:space="preserve"> 4.</w:t>
      </w:r>
      <w:r w:rsidR="0068442E" w:rsidRPr="0068442E">
        <w:rPr>
          <w:color w:val="0C0064"/>
          <w:lang w:val="ru-RU"/>
        </w:rPr>
        <w:t>5.</w:t>
      </w:r>
      <w:r w:rsidR="0068442E" w:rsidRPr="00C33E21">
        <w:rPr>
          <w:color w:val="0C0064"/>
          <w:lang w:val="ru-RU"/>
        </w:rPr>
        <w:t>2</w:t>
      </w:r>
      <w:r w:rsidR="00AB7FDA" w:rsidRPr="001B0A3C">
        <w:rPr>
          <w:color w:val="0C0064"/>
          <w:lang w:val="ru-RU"/>
        </w:rPr>
        <w:t xml:space="preserve"> в </w:t>
      </w:r>
      <w:r w:rsidR="00D02C66">
        <w:rPr>
          <w:color w:val="0C0064"/>
          <w:lang w:val="ru-RU"/>
        </w:rPr>
        <w:t xml:space="preserve">папке с исполняемым файлом бота (автоматически </w:t>
      </w:r>
      <w:r w:rsidR="00D02C66" w:rsidRPr="00D02C66">
        <w:rPr>
          <w:color w:val="0C0064"/>
          <w:lang w:val="ru-RU"/>
        </w:rPr>
        <w:t>создается при у</w:t>
      </w:r>
      <w:r w:rsidR="00D02C66">
        <w:rPr>
          <w:color w:val="0C0064"/>
          <w:lang w:val="ru-RU"/>
        </w:rPr>
        <w:t>становке)</w:t>
      </w:r>
    </w:p>
    <w:p w:rsidR="0028429D" w:rsidRPr="001B0A3C" w:rsidRDefault="0028429D" w:rsidP="00AB7FDA">
      <w:pPr>
        <w:pStyle w:val="af3"/>
        <w:numPr>
          <w:ilvl w:val="0"/>
          <w:numId w:val="22"/>
        </w:numPr>
        <w:rPr>
          <w:color w:val="0C0064"/>
          <w:lang w:val="ru-RU"/>
        </w:rPr>
      </w:pPr>
      <w:proofErr w:type="spellStart"/>
      <w:r>
        <w:rPr>
          <w:color w:val="0C0064"/>
          <w:lang w:val="ru-RU"/>
        </w:rPr>
        <w:t>Adobe</w:t>
      </w:r>
      <w:proofErr w:type="spellEnd"/>
      <w:r>
        <w:rPr>
          <w:color w:val="0C0064"/>
          <w:lang w:val="ru-RU"/>
        </w:rPr>
        <w:t xml:space="preserve"> </w:t>
      </w:r>
      <w:proofErr w:type="spellStart"/>
      <w:r>
        <w:rPr>
          <w:color w:val="0C0064"/>
          <w:lang w:val="ru-RU"/>
        </w:rPr>
        <w:t>Reader</w:t>
      </w:r>
      <w:proofErr w:type="spellEnd"/>
      <w:r w:rsidR="002B4D50">
        <w:rPr>
          <w:color w:val="0C0064"/>
          <w:lang w:val="ru-RU"/>
        </w:rPr>
        <w:t xml:space="preserve"> XI</w:t>
      </w:r>
    </w:p>
    <w:p w:rsidR="00452203" w:rsidRPr="001B0A3C" w:rsidRDefault="00452203" w:rsidP="00452203">
      <w:pPr>
        <w:rPr>
          <w:color w:val="0C0064"/>
          <w:lang w:val="ru-RU"/>
        </w:rPr>
      </w:pPr>
    </w:p>
    <w:p w:rsidR="00415D3E" w:rsidRPr="001B0A3C" w:rsidRDefault="00415D3E" w:rsidP="00415D3E">
      <w:pPr>
        <w:pStyle w:val="1"/>
        <w:rPr>
          <w:color w:val="0C0064"/>
          <w:lang w:val="ru-RU"/>
        </w:rPr>
      </w:pPr>
      <w:bookmarkStart w:id="2" w:name="_Toc429515553"/>
      <w:r w:rsidRPr="001B0A3C">
        <w:rPr>
          <w:color w:val="0C0064"/>
          <w:lang w:val="ru-RU"/>
        </w:rPr>
        <w:t>Установка</w:t>
      </w:r>
      <w:bookmarkEnd w:id="2"/>
    </w:p>
    <w:p w:rsidR="00415D3E" w:rsidRPr="001B0A3C" w:rsidRDefault="0095743C" w:rsidP="0095743C">
      <w:pPr>
        <w:ind w:firstLine="284"/>
        <w:rPr>
          <w:color w:val="0C0064"/>
          <w:lang w:val="ru-RU"/>
        </w:rPr>
      </w:pPr>
      <w:r w:rsidRPr="001B0A3C">
        <w:rPr>
          <w:color w:val="0C0064"/>
          <w:lang w:val="ru-RU"/>
        </w:rPr>
        <w:t>Для установки бота достаточно запустить установочный файл «</w:t>
      </w:r>
      <w:r w:rsidRPr="007E13E4">
        <w:rPr>
          <w:b/>
          <w:color w:val="0C0064"/>
          <w:lang w:val="ru-RU"/>
        </w:rPr>
        <w:t>ai-rus-vk-bot-moderator.exe</w:t>
      </w:r>
      <w:r w:rsidRPr="001B0A3C">
        <w:rPr>
          <w:color w:val="0C0064"/>
          <w:lang w:val="ru-RU"/>
        </w:rPr>
        <w:t>» и следовать инструкции.</w:t>
      </w:r>
    </w:p>
    <w:p w:rsidR="0095743C" w:rsidRPr="001B0A3C" w:rsidRDefault="0095743C" w:rsidP="0095743C">
      <w:pPr>
        <w:ind w:firstLine="284"/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lastRenderedPageBreak/>
        <w:t>Программное обеспечение «</w:t>
      </w:r>
      <w:r w:rsidRPr="001B0A3C">
        <w:rPr>
          <w:color w:val="0C0064"/>
        </w:rPr>
        <w:t>AI</w:t>
      </w:r>
      <w:r w:rsidRPr="001B0A3C">
        <w:rPr>
          <w:color w:val="0C0064"/>
          <w:lang w:val="ru-RU"/>
        </w:rPr>
        <w:t xml:space="preserve"> </w:t>
      </w:r>
      <w:r w:rsidRPr="001B0A3C">
        <w:rPr>
          <w:color w:val="0C0064"/>
        </w:rPr>
        <w:t>RUS</w:t>
      </w:r>
      <w:r w:rsidRPr="001B0A3C">
        <w:rPr>
          <w:color w:val="0C0064"/>
          <w:lang w:val="ru-RU"/>
        </w:rPr>
        <w:t xml:space="preserve">: </w:t>
      </w:r>
      <w:r w:rsidRPr="001B0A3C">
        <w:rPr>
          <w:color w:val="0C0064"/>
        </w:rPr>
        <w:t>VK</w:t>
      </w:r>
      <w:r w:rsidRPr="001B0A3C">
        <w:rPr>
          <w:color w:val="0C0064"/>
          <w:lang w:val="ru-RU"/>
        </w:rPr>
        <w:t xml:space="preserve"> </w:t>
      </w:r>
      <w:r w:rsidRPr="001B0A3C">
        <w:rPr>
          <w:color w:val="0C0064"/>
        </w:rPr>
        <w:t>Bot</w:t>
      </w:r>
      <w:r w:rsidRPr="001B0A3C">
        <w:rPr>
          <w:color w:val="0C0064"/>
          <w:lang w:val="ru-RU"/>
        </w:rPr>
        <w:t>-</w:t>
      </w:r>
      <w:r w:rsidRPr="001B0A3C">
        <w:rPr>
          <w:color w:val="0C0064"/>
        </w:rPr>
        <w:t>Moderator</w:t>
      </w:r>
      <w:r w:rsidRPr="001B0A3C">
        <w:rPr>
          <w:color w:val="0C0064"/>
          <w:lang w:val="ru-RU"/>
        </w:rPr>
        <w:t>» требует предустановленного программного продукта .</w:t>
      </w:r>
      <w:r w:rsidRPr="001B0A3C">
        <w:rPr>
          <w:color w:val="0C0064"/>
        </w:rPr>
        <w:t>NET</w:t>
      </w:r>
      <w:r w:rsidRPr="001B0A3C">
        <w:rPr>
          <w:color w:val="0C0064"/>
          <w:lang w:val="ru-RU"/>
        </w:rPr>
        <w:t xml:space="preserve"> </w:t>
      </w:r>
      <w:r w:rsidRPr="001B0A3C">
        <w:rPr>
          <w:color w:val="0C0064"/>
        </w:rPr>
        <w:t>Framework</w:t>
      </w:r>
      <w:r w:rsidRPr="001B0A3C">
        <w:rPr>
          <w:color w:val="0C0064"/>
          <w:lang w:val="ru-RU"/>
        </w:rPr>
        <w:t xml:space="preserve"> 4.</w:t>
      </w:r>
      <w:r w:rsidR="00454D39" w:rsidRPr="00454D39">
        <w:rPr>
          <w:color w:val="0C0064"/>
          <w:lang w:val="ru-RU"/>
        </w:rPr>
        <w:t>5.</w:t>
      </w:r>
      <w:r w:rsidR="00454D39" w:rsidRPr="007A3C26">
        <w:rPr>
          <w:color w:val="0C0064"/>
          <w:lang w:val="ru-RU"/>
        </w:rPr>
        <w:t>2</w:t>
      </w:r>
      <w:r w:rsidRPr="001B0A3C">
        <w:rPr>
          <w:color w:val="0C0064"/>
          <w:lang w:val="ru-RU"/>
        </w:rPr>
        <w:t xml:space="preserve"> в системе.</w:t>
      </w:r>
      <w:r w:rsidR="00AA285B" w:rsidRPr="001B0A3C">
        <w:rPr>
          <w:color w:val="0C0064"/>
          <w:lang w:val="ru-RU"/>
        </w:rPr>
        <w:t xml:space="preserve"> При отсутствии оного установщик автоматически скачает его и установит.</w:t>
      </w:r>
    </w:p>
    <w:p w:rsidR="0095743C" w:rsidRPr="001B0A3C" w:rsidRDefault="0095743C" w:rsidP="00D660F0">
      <w:pPr>
        <w:ind w:firstLine="284"/>
        <w:jc w:val="center"/>
        <w:rPr>
          <w:color w:val="0C0064"/>
          <w:lang w:val="ru-RU"/>
        </w:rPr>
      </w:pPr>
      <w:r w:rsidRPr="001B0A3C">
        <w:rPr>
          <w:noProof/>
          <w:color w:val="0C0064"/>
          <w:lang w:val="ru-RU" w:eastAsia="ru-RU"/>
        </w:rPr>
        <w:drawing>
          <wp:inline distT="0" distB="0" distL="0" distR="0" wp14:anchorId="6849DC69" wp14:editId="749998AF">
            <wp:extent cx="4619625" cy="3670035"/>
            <wp:effectExtent l="0" t="0" r="0" b="6985"/>
            <wp:docPr id="4" name="Рисунок 4" descr="F:\YandexDisk\Скриншоты\2015-09-05 20-30-45 AI RUS VK Bot-Moderator 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YandexDisk\Скриншоты\2015-09-05 20-30-45 AI RUS VK Bot-Moderator Setu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625" cy="367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352" w:rsidRPr="001B0A3C" w:rsidRDefault="00041352" w:rsidP="00D660F0">
      <w:pPr>
        <w:ind w:firstLine="284"/>
        <w:jc w:val="center"/>
        <w:rPr>
          <w:color w:val="0C0064"/>
          <w:lang w:val="ru-RU"/>
        </w:rPr>
      </w:pPr>
      <w:r w:rsidRPr="001B0A3C">
        <w:rPr>
          <w:noProof/>
          <w:color w:val="0C0064"/>
          <w:lang w:val="ru-RU" w:eastAsia="ru-RU"/>
        </w:rPr>
        <w:drawing>
          <wp:inline distT="0" distB="0" distL="0" distR="0" wp14:anchorId="43836B08" wp14:editId="23ADFCAE">
            <wp:extent cx="4619625" cy="3670035"/>
            <wp:effectExtent l="0" t="0" r="0" b="6985"/>
            <wp:docPr id="5" name="Рисунок 5" descr="F:\YandexDisk\Скриншоты\2015-09-05 20-32-10 AI RUS VK Bot-Moderator 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YandexDisk\Скриншоты\2015-09-05 20-32-10 AI RUS VK Bot-Moderator Setu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478" cy="368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352" w:rsidRPr="001B0A3C" w:rsidRDefault="00041352" w:rsidP="00D660F0">
      <w:pPr>
        <w:ind w:firstLine="284"/>
        <w:jc w:val="center"/>
        <w:rPr>
          <w:color w:val="0C0064"/>
          <w:lang w:val="ru-RU"/>
        </w:rPr>
      </w:pPr>
      <w:r w:rsidRPr="001B0A3C">
        <w:rPr>
          <w:noProof/>
          <w:color w:val="0C0064"/>
          <w:lang w:val="ru-RU" w:eastAsia="ru-RU"/>
        </w:rPr>
        <w:lastRenderedPageBreak/>
        <w:drawing>
          <wp:inline distT="0" distB="0" distL="0" distR="0" wp14:anchorId="64C372D4" wp14:editId="39192421">
            <wp:extent cx="4448175" cy="3533828"/>
            <wp:effectExtent l="0" t="0" r="0" b="9525"/>
            <wp:docPr id="7" name="Рисунок 7" descr="F:\YandexDisk\Скриншоты\2015-09-05 20-32-25 AI RUS VK Bot-Moderator 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YandexDisk\Скриншоты\2015-09-05 20-32-25 AI RUS VK Bot-Moderator Set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255" cy="354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F69" w:rsidRPr="001B0A3C" w:rsidRDefault="00060F7B" w:rsidP="00E35F69">
      <w:pPr>
        <w:pStyle w:val="1"/>
        <w:rPr>
          <w:color w:val="0C0064"/>
          <w:lang w:val="ru-RU"/>
        </w:rPr>
      </w:pPr>
      <w:bookmarkStart w:id="3" w:name="_Toc429515554"/>
      <w:r w:rsidRPr="001B0A3C">
        <w:rPr>
          <w:color w:val="0C0064"/>
          <w:lang w:val="ru-RU"/>
        </w:rPr>
        <w:t>Первый з</w:t>
      </w:r>
      <w:r w:rsidR="008C0398" w:rsidRPr="001B0A3C">
        <w:rPr>
          <w:color w:val="0C0064"/>
          <w:lang w:val="ru-RU"/>
        </w:rPr>
        <w:t>апуск</w:t>
      </w:r>
      <w:r w:rsidRPr="001B0A3C">
        <w:rPr>
          <w:color w:val="0C0064"/>
          <w:lang w:val="ru-RU"/>
        </w:rPr>
        <w:t xml:space="preserve"> и настройка</w:t>
      </w:r>
      <w:r w:rsidR="00C3555B" w:rsidRPr="001B0A3C">
        <w:rPr>
          <w:color w:val="0C0064"/>
          <w:lang w:val="ru-RU"/>
        </w:rPr>
        <w:t xml:space="preserve"> бота</w:t>
      </w:r>
      <w:bookmarkEnd w:id="3"/>
      <w:r w:rsidR="008B162B" w:rsidRPr="001B0A3C">
        <w:rPr>
          <w:color w:val="0C0064"/>
          <w:lang w:val="ru-RU"/>
        </w:rPr>
        <w:fldChar w:fldCharType="begin"/>
      </w:r>
      <w:r w:rsidR="008B162B" w:rsidRPr="001B0A3C">
        <w:rPr>
          <w:color w:val="0C0064"/>
          <w:lang w:val="ru-RU"/>
        </w:rPr>
        <w:instrText xml:space="preserve"> </w:instrText>
      </w:r>
      <w:r w:rsidR="008B162B" w:rsidRPr="001B0A3C">
        <w:rPr>
          <w:color w:val="0C0064"/>
        </w:rPr>
        <w:instrText>XE</w:instrText>
      </w:r>
      <w:r w:rsidR="008B162B" w:rsidRPr="001B0A3C">
        <w:rPr>
          <w:color w:val="0C0064"/>
          <w:lang w:val="ru-RU"/>
        </w:rPr>
        <w:instrText xml:space="preserve"> "Первый запуск и настройка бота" </w:instrText>
      </w:r>
      <w:r w:rsidR="008B162B" w:rsidRPr="001B0A3C">
        <w:rPr>
          <w:color w:val="0C0064"/>
          <w:lang w:val="ru-RU"/>
        </w:rPr>
        <w:fldChar w:fldCharType="end"/>
      </w:r>
    </w:p>
    <w:p w:rsidR="00E35F69" w:rsidRPr="001B0A3C" w:rsidRDefault="00631092" w:rsidP="00631092">
      <w:pPr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При первом запуске приложение автоматически откроет окно настроек, где обязательным пунктом является «</w:t>
      </w:r>
      <w:r w:rsidRPr="001B0A3C">
        <w:rPr>
          <w:b/>
          <w:color w:val="0C0064"/>
          <w:lang w:val="ru-RU"/>
        </w:rPr>
        <w:t>Короткое имя группы</w:t>
      </w:r>
      <w:r w:rsidRPr="001B0A3C">
        <w:rPr>
          <w:color w:val="0C0064"/>
          <w:lang w:val="ru-RU"/>
        </w:rPr>
        <w:t>»</w:t>
      </w:r>
      <w:r w:rsidR="0003222F" w:rsidRPr="001B0A3C">
        <w:rPr>
          <w:color w:val="0C0064"/>
          <w:lang w:val="ru-RU"/>
        </w:rPr>
        <w:t>, благодаря которому бот знает комментарии какой группы модерировать.</w:t>
      </w:r>
    </w:p>
    <w:p w:rsidR="0003222F" w:rsidRPr="001B0A3C" w:rsidRDefault="0003222F" w:rsidP="00631092">
      <w:pPr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 xml:space="preserve">Например, ссылка на группу - </w:t>
      </w:r>
      <w:r w:rsidR="001470CA" w:rsidRPr="0047020E">
        <w:rPr>
          <w:color w:val="C00000"/>
          <w:lang w:val="ru-RU"/>
        </w:rPr>
        <w:t>https://vk.com/</w:t>
      </w:r>
      <w:r w:rsidR="001470CA" w:rsidRPr="0047020E">
        <w:rPr>
          <w:b/>
          <w:color w:val="C00000"/>
          <w:lang w:val="ru-RU"/>
        </w:rPr>
        <w:t>ai_rus</w:t>
      </w:r>
      <w:r w:rsidRPr="001B0A3C">
        <w:rPr>
          <w:color w:val="0C0064"/>
          <w:lang w:val="ru-RU"/>
        </w:rPr>
        <w:t>, где «</w:t>
      </w:r>
      <w:r w:rsidRPr="001B0A3C">
        <w:rPr>
          <w:b/>
          <w:color w:val="0C0064"/>
        </w:rPr>
        <w:t>ai</w:t>
      </w:r>
      <w:r w:rsidRPr="001B0A3C">
        <w:rPr>
          <w:b/>
          <w:color w:val="0C0064"/>
          <w:lang w:val="ru-RU"/>
        </w:rPr>
        <w:t>_</w:t>
      </w:r>
      <w:r w:rsidRPr="001B0A3C">
        <w:rPr>
          <w:b/>
          <w:color w:val="0C0064"/>
        </w:rPr>
        <w:t>rus</w:t>
      </w:r>
      <w:r w:rsidRPr="001B0A3C">
        <w:rPr>
          <w:color w:val="0C0064"/>
          <w:lang w:val="ru-RU"/>
        </w:rPr>
        <w:t>» является его «коротким» именем</w:t>
      </w:r>
      <w:r w:rsidR="009231FF" w:rsidRPr="001B0A3C">
        <w:rPr>
          <w:color w:val="0C0064"/>
          <w:lang w:val="ru-RU"/>
        </w:rPr>
        <w:t>.</w:t>
      </w:r>
      <w:r w:rsidR="003800D7" w:rsidRPr="001B0A3C">
        <w:rPr>
          <w:color w:val="0C0064"/>
          <w:lang w:val="ru-RU"/>
        </w:rPr>
        <w:t xml:space="preserve"> Именно его и необходимо указывать в поле «Короткое имя группы» окна настроек.</w:t>
      </w:r>
    </w:p>
    <w:p w:rsidR="0066201F" w:rsidRPr="001B0A3C" w:rsidRDefault="00C46011" w:rsidP="00C46011">
      <w:pPr>
        <w:pStyle w:val="2"/>
        <w:rPr>
          <w:color w:val="0C0064"/>
          <w:lang w:val="ru-RU"/>
        </w:rPr>
      </w:pPr>
      <w:bookmarkStart w:id="4" w:name="_Toc429515555"/>
      <w:r w:rsidRPr="001B0A3C">
        <w:rPr>
          <w:color w:val="0C0064"/>
          <w:lang w:val="ru-RU"/>
        </w:rPr>
        <w:t>Настройки</w:t>
      </w:r>
      <w:bookmarkEnd w:id="4"/>
      <w:r w:rsidR="008B162B" w:rsidRPr="001B0A3C">
        <w:rPr>
          <w:color w:val="0C0064"/>
          <w:lang w:val="ru-RU"/>
        </w:rPr>
        <w:fldChar w:fldCharType="begin"/>
      </w:r>
      <w:r w:rsidR="008B162B" w:rsidRPr="001B0A3C">
        <w:rPr>
          <w:color w:val="0C0064"/>
        </w:rPr>
        <w:instrText xml:space="preserve"> XE "</w:instrText>
      </w:r>
      <w:r w:rsidR="008B162B" w:rsidRPr="001B0A3C">
        <w:rPr>
          <w:color w:val="0C0064"/>
          <w:lang w:val="ru-RU"/>
        </w:rPr>
        <w:instrText>Настройки</w:instrText>
      </w:r>
      <w:r w:rsidR="008B162B" w:rsidRPr="001B0A3C">
        <w:rPr>
          <w:color w:val="0C0064"/>
        </w:rPr>
        <w:instrText xml:space="preserve">" </w:instrText>
      </w:r>
      <w:r w:rsidR="008B162B" w:rsidRPr="001B0A3C">
        <w:rPr>
          <w:color w:val="0C0064"/>
          <w:lang w:val="ru-RU"/>
        </w:rPr>
        <w:fldChar w:fldCharType="end"/>
      </w:r>
    </w:p>
    <w:p w:rsidR="0066201F" w:rsidRPr="001B0A3C" w:rsidRDefault="00A31531" w:rsidP="00A31531">
      <w:pPr>
        <w:pStyle w:val="af3"/>
        <w:numPr>
          <w:ilvl w:val="0"/>
          <w:numId w:val="25"/>
        </w:numPr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>«Деактивировать бота после первого прохода»</w:t>
      </w:r>
      <w:r w:rsidRPr="001B0A3C">
        <w:rPr>
          <w:color w:val="0C0064"/>
          <w:lang w:val="ru-RU"/>
        </w:rPr>
        <w:t>. Опция</w:t>
      </w:r>
      <w:r w:rsidR="00C46011" w:rsidRPr="001B0A3C">
        <w:rPr>
          <w:color w:val="0C0064"/>
          <w:lang w:val="ru-RU"/>
        </w:rPr>
        <w:t xml:space="preserve"> разрешает боту пройти лишь 1 цикл сканирования, после чего переходит в состояние ожидания ручного запуска.</w:t>
      </w:r>
    </w:p>
    <w:p w:rsidR="00C46011" w:rsidRPr="001B0A3C" w:rsidRDefault="00805B7B" w:rsidP="00A31531">
      <w:pPr>
        <w:pStyle w:val="af3"/>
        <w:numPr>
          <w:ilvl w:val="0"/>
          <w:numId w:val="25"/>
        </w:numPr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>«Количество постов для сканирования»</w:t>
      </w:r>
      <w:r w:rsidRPr="001B0A3C">
        <w:rPr>
          <w:color w:val="0C0064"/>
          <w:lang w:val="ru-RU"/>
        </w:rPr>
        <w:t xml:space="preserve">. </w:t>
      </w:r>
      <w:r w:rsidR="009677AB" w:rsidRPr="001B0A3C">
        <w:rPr>
          <w:color w:val="0C0064"/>
          <w:lang w:val="ru-RU"/>
        </w:rPr>
        <w:t>При первом запуске бота сканируются все посты группы, проверяя каждый комментарий согласно условиям. При последующих циклах сканирования, бот проверяет лишь указанное количество самых свежих постов.</w:t>
      </w:r>
    </w:p>
    <w:p w:rsidR="009677AB" w:rsidRPr="001B0A3C" w:rsidRDefault="009677AB" w:rsidP="00A31531">
      <w:pPr>
        <w:pStyle w:val="af3"/>
        <w:numPr>
          <w:ilvl w:val="0"/>
          <w:numId w:val="25"/>
        </w:numPr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>«Пауза между циклами сканирования (секунд)»</w:t>
      </w:r>
      <w:r w:rsidRPr="001B0A3C">
        <w:rPr>
          <w:color w:val="0C0064"/>
          <w:lang w:val="ru-RU"/>
        </w:rPr>
        <w:t xml:space="preserve">. При </w:t>
      </w:r>
      <w:r w:rsidR="00176BC8" w:rsidRPr="001B0A3C">
        <w:rPr>
          <w:color w:val="0C0064"/>
          <w:lang w:val="ru-RU"/>
        </w:rPr>
        <w:t>завершении очередного цикла сканирования бот ожидает указанное в секундах время, после чего вновь запускает цикл сканирования.</w:t>
      </w:r>
    </w:p>
    <w:p w:rsidR="00176BC8" w:rsidRPr="001B0A3C" w:rsidRDefault="00176BC8" w:rsidP="00A31531">
      <w:pPr>
        <w:pStyle w:val="af3"/>
        <w:numPr>
          <w:ilvl w:val="0"/>
          <w:numId w:val="25"/>
        </w:numPr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>«Минимальное количество символов в комментарии»</w:t>
      </w:r>
      <w:r w:rsidRPr="001B0A3C">
        <w:rPr>
          <w:color w:val="0C0064"/>
          <w:lang w:val="ru-RU"/>
        </w:rPr>
        <w:t xml:space="preserve">. </w:t>
      </w:r>
      <w:r w:rsidR="00E633C7" w:rsidRPr="001B0A3C">
        <w:rPr>
          <w:color w:val="0C0064"/>
          <w:lang w:val="ru-RU"/>
        </w:rPr>
        <w:t>Опция нужна для определения бесполезных комментариев. На практике комментарии длиной менее 10 символов не несут информационной нагрузки.</w:t>
      </w:r>
    </w:p>
    <w:p w:rsidR="00F95D9B" w:rsidRPr="001B0A3C" w:rsidRDefault="00E633C7" w:rsidP="00F95D9B">
      <w:pPr>
        <w:pStyle w:val="af3"/>
        <w:numPr>
          <w:ilvl w:val="0"/>
          <w:numId w:val="25"/>
        </w:numPr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lastRenderedPageBreak/>
        <w:t>«Банить аккаунты на __»</w:t>
      </w:r>
      <w:r w:rsidRPr="001B0A3C">
        <w:rPr>
          <w:color w:val="0C0064"/>
          <w:lang w:val="ru-RU"/>
        </w:rPr>
        <w:t xml:space="preserve">. </w:t>
      </w:r>
      <w:r w:rsidR="00F65C01" w:rsidRPr="001B0A3C">
        <w:rPr>
          <w:color w:val="0C0064"/>
          <w:lang w:val="ru-RU"/>
        </w:rPr>
        <w:t>Бан аккаунта пользователя в группе срабатывает только при работе правила стоп-слов.</w:t>
      </w:r>
      <w:r w:rsidR="00F95D9B" w:rsidRPr="001B0A3C">
        <w:rPr>
          <w:color w:val="0C0064"/>
          <w:lang w:val="ru-RU"/>
        </w:rPr>
        <w:t xml:space="preserve"> Во всех иных случаях правило </w:t>
      </w:r>
      <w:r w:rsidR="00F95D9B" w:rsidRPr="001B0A3C">
        <w:rPr>
          <w:color w:val="0C0064"/>
          <w:u w:val="single"/>
          <w:lang w:val="ru-RU"/>
        </w:rPr>
        <w:t>не применяется</w:t>
      </w:r>
      <w:r w:rsidR="00F95D9B" w:rsidRPr="001B0A3C">
        <w:rPr>
          <w:color w:val="0C0064"/>
          <w:lang w:val="ru-RU"/>
        </w:rPr>
        <w:t>. Из списка можно выбрать несколько вариантов продолжительности бана:</w:t>
      </w:r>
    </w:p>
    <w:p w:rsidR="00F95D9B" w:rsidRPr="001B0A3C" w:rsidRDefault="00F95D9B" w:rsidP="00F95D9B">
      <w:pPr>
        <w:pStyle w:val="af3"/>
        <w:numPr>
          <w:ilvl w:val="2"/>
          <w:numId w:val="29"/>
        </w:numPr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1 сутки</w:t>
      </w:r>
    </w:p>
    <w:p w:rsidR="00F95D9B" w:rsidRPr="001B0A3C" w:rsidRDefault="00F95D9B" w:rsidP="00F95D9B">
      <w:pPr>
        <w:pStyle w:val="af3"/>
        <w:numPr>
          <w:ilvl w:val="2"/>
          <w:numId w:val="29"/>
        </w:numPr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3 суток</w:t>
      </w:r>
    </w:p>
    <w:p w:rsidR="00F95D9B" w:rsidRPr="001B0A3C" w:rsidRDefault="00F95D9B" w:rsidP="00F95D9B">
      <w:pPr>
        <w:pStyle w:val="af3"/>
        <w:numPr>
          <w:ilvl w:val="2"/>
          <w:numId w:val="29"/>
        </w:numPr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1 неделя</w:t>
      </w:r>
    </w:p>
    <w:p w:rsidR="00F95D9B" w:rsidRPr="001B0A3C" w:rsidRDefault="00F95D9B" w:rsidP="00F95D9B">
      <w:pPr>
        <w:pStyle w:val="af3"/>
        <w:numPr>
          <w:ilvl w:val="2"/>
          <w:numId w:val="29"/>
        </w:numPr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1 месяц</w:t>
      </w:r>
    </w:p>
    <w:p w:rsidR="00F95D9B" w:rsidRPr="001B0A3C" w:rsidRDefault="00F95D9B" w:rsidP="00F95D9B">
      <w:pPr>
        <w:pStyle w:val="af3"/>
        <w:numPr>
          <w:ilvl w:val="2"/>
          <w:numId w:val="29"/>
        </w:numPr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1 год</w:t>
      </w:r>
    </w:p>
    <w:p w:rsidR="00F95D9B" w:rsidRPr="001B0A3C" w:rsidRDefault="00F95D9B" w:rsidP="00F95D9B">
      <w:pPr>
        <w:pStyle w:val="af3"/>
        <w:numPr>
          <w:ilvl w:val="2"/>
          <w:numId w:val="29"/>
        </w:numPr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Перманентно (пожизненно)</w:t>
      </w:r>
    </w:p>
    <w:p w:rsidR="00F95D9B" w:rsidRPr="001B0A3C" w:rsidRDefault="00A91B81" w:rsidP="00F95D9B">
      <w:pPr>
        <w:pStyle w:val="af3"/>
        <w:numPr>
          <w:ilvl w:val="1"/>
          <w:numId w:val="29"/>
        </w:numPr>
        <w:jc w:val="both"/>
        <w:rPr>
          <w:b/>
          <w:color w:val="0C0064"/>
          <w:lang w:val="ru-RU"/>
        </w:rPr>
      </w:pPr>
      <w:r w:rsidRPr="001B0A3C">
        <w:rPr>
          <w:b/>
          <w:color w:val="0C0064"/>
          <w:lang w:val="ru-RU"/>
        </w:rPr>
        <w:t>«Удалять комментарии старше __ дней»</w:t>
      </w:r>
      <w:r w:rsidRPr="001B0A3C">
        <w:rPr>
          <w:color w:val="0C0064"/>
          <w:lang w:val="ru-RU"/>
        </w:rPr>
        <w:t xml:space="preserve">. </w:t>
      </w:r>
      <w:r w:rsidR="00834630" w:rsidRPr="001B0A3C">
        <w:rPr>
          <w:color w:val="0C0064"/>
          <w:lang w:val="ru-RU"/>
        </w:rPr>
        <w:t>Опция, позволяющая очищать группу от старых комментариев.</w:t>
      </w:r>
      <w:r w:rsidR="008028E3" w:rsidRPr="001B0A3C">
        <w:rPr>
          <w:color w:val="0C0064"/>
          <w:lang w:val="ru-RU"/>
        </w:rPr>
        <w:t xml:space="preserve"> Минимальный срок жизни комментария – 1 сутки.</w:t>
      </w:r>
    </w:p>
    <w:p w:rsidR="008028E3" w:rsidRPr="001B0A3C" w:rsidRDefault="008028E3" w:rsidP="00F95D9B">
      <w:pPr>
        <w:pStyle w:val="af3"/>
        <w:numPr>
          <w:ilvl w:val="1"/>
          <w:numId w:val="29"/>
        </w:numPr>
        <w:jc w:val="both"/>
        <w:rPr>
          <w:b/>
          <w:color w:val="0C0064"/>
          <w:lang w:val="ru-RU"/>
        </w:rPr>
      </w:pPr>
      <w:r w:rsidRPr="001B0A3C">
        <w:rPr>
          <w:b/>
          <w:color w:val="0C0064"/>
          <w:lang w:val="ru-RU"/>
        </w:rPr>
        <w:t>«Удалять комментарий, если он набрал меньше __ лайков за __ минут»</w:t>
      </w:r>
      <w:r w:rsidRPr="001B0A3C">
        <w:rPr>
          <w:color w:val="0C0064"/>
          <w:lang w:val="ru-RU"/>
        </w:rPr>
        <w:t xml:space="preserve">. </w:t>
      </w:r>
      <w:r w:rsidR="006B5A02" w:rsidRPr="001B0A3C">
        <w:rPr>
          <w:color w:val="0C0064"/>
          <w:lang w:val="ru-RU"/>
        </w:rPr>
        <w:t>Опция, позволяющая контролировать «полезность» комментариев. Если люди его оценивают, значит он достоин публики, иначе будет удален.</w:t>
      </w:r>
    </w:p>
    <w:p w:rsidR="00F2782E" w:rsidRPr="001B0A3C" w:rsidRDefault="00F2782E" w:rsidP="00F95D9B">
      <w:pPr>
        <w:pStyle w:val="af3"/>
        <w:numPr>
          <w:ilvl w:val="1"/>
          <w:numId w:val="29"/>
        </w:numPr>
        <w:jc w:val="both"/>
        <w:rPr>
          <w:b/>
          <w:color w:val="0C0064"/>
          <w:lang w:val="ru-RU"/>
        </w:rPr>
      </w:pPr>
      <w:r w:rsidRPr="001B0A3C">
        <w:rPr>
          <w:b/>
          <w:color w:val="0C0064"/>
          <w:lang w:val="ru-RU"/>
        </w:rPr>
        <w:t>«Стоп-слова»</w:t>
      </w:r>
      <w:r w:rsidRPr="001B0A3C">
        <w:rPr>
          <w:color w:val="0C0064"/>
          <w:lang w:val="ru-RU"/>
        </w:rPr>
        <w:t xml:space="preserve">. </w:t>
      </w:r>
      <w:r w:rsidR="0019284D" w:rsidRPr="001B0A3C">
        <w:rPr>
          <w:color w:val="0C0064"/>
          <w:lang w:val="ru-RU"/>
        </w:rPr>
        <w:t>При обнаружении в тексте комментария хотя бы одного из указанных слов, комментарий будет немедленно удален.</w:t>
      </w:r>
      <w:r w:rsidR="00464CC2" w:rsidRPr="001B0A3C">
        <w:rPr>
          <w:color w:val="0C0064"/>
          <w:lang w:val="ru-RU"/>
        </w:rPr>
        <w:t xml:space="preserve"> Возможна работа правила совместно с баном аккаунтов.</w:t>
      </w:r>
      <w:r w:rsidR="00D775DF" w:rsidRPr="00D775DF">
        <w:rPr>
          <w:color w:val="0C0064"/>
          <w:lang w:val="ru-RU"/>
        </w:rPr>
        <w:t xml:space="preserve"> </w:t>
      </w:r>
      <w:r w:rsidR="00D775DF">
        <w:rPr>
          <w:color w:val="0C0064"/>
          <w:lang w:val="ru-RU"/>
        </w:rPr>
        <w:t>Можем предоставить список собранных нами нецензурных слов.</w:t>
      </w:r>
    </w:p>
    <w:p w:rsidR="00C46011" w:rsidRPr="001B0A3C" w:rsidRDefault="00C46011" w:rsidP="00C46011">
      <w:pPr>
        <w:jc w:val="both"/>
        <w:rPr>
          <w:color w:val="0C0064"/>
          <w:lang w:val="ru-RU"/>
        </w:rPr>
      </w:pPr>
    </w:p>
    <w:p w:rsidR="00E35F69" w:rsidRPr="001B0A3C" w:rsidRDefault="00507920" w:rsidP="00E35F69">
      <w:pPr>
        <w:jc w:val="both"/>
        <w:rPr>
          <w:color w:val="0C0064"/>
          <w:lang w:val="ru-RU"/>
        </w:rPr>
      </w:pPr>
      <w:r w:rsidRPr="001B0A3C">
        <w:rPr>
          <w:noProof/>
          <w:color w:val="0C0064"/>
          <w:lang w:val="ru-RU" w:eastAsia="ru-RU"/>
        </w:rPr>
        <w:drawing>
          <wp:inline distT="0" distB="0" distL="0" distR="0" wp14:anchorId="148BDC29" wp14:editId="5489C006">
            <wp:extent cx="5934075" cy="4505325"/>
            <wp:effectExtent l="0" t="0" r="9525" b="9525"/>
            <wp:docPr id="2" name="Рисунок 2" descr="F:\YandexDisk\Скриншоты\2015-09-01 23-56-38 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YandexDisk\Скриншоты\2015-09-01 23-56-38 Setting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9AC" w:rsidRPr="001B0A3C" w:rsidRDefault="000829AC" w:rsidP="00FB2824">
      <w:pPr>
        <w:pStyle w:val="2"/>
        <w:spacing w:after="240"/>
        <w:rPr>
          <w:color w:val="0C0064"/>
          <w:lang w:val="ru-RU"/>
        </w:rPr>
      </w:pPr>
      <w:bookmarkStart w:id="5" w:name="_Toc429515556"/>
      <w:r w:rsidRPr="001B0A3C">
        <w:rPr>
          <w:color w:val="0C0064"/>
        </w:rPr>
        <w:lastRenderedPageBreak/>
        <w:t>Исходящие соединения</w:t>
      </w:r>
      <w:bookmarkEnd w:id="5"/>
    </w:p>
    <w:p w:rsidR="000829AC" w:rsidRPr="001B0A3C" w:rsidRDefault="000829AC" w:rsidP="000829AC">
      <w:pPr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Бот требует доступ к следующим ресурсам:</w:t>
      </w:r>
    </w:p>
    <w:p w:rsidR="000829AC" w:rsidRPr="001B0A3C" w:rsidRDefault="000829AC" w:rsidP="000829AC">
      <w:pPr>
        <w:pStyle w:val="af3"/>
        <w:numPr>
          <w:ilvl w:val="0"/>
          <w:numId w:val="40"/>
        </w:numPr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 xml:space="preserve">IP 46.254.21.193, </w:t>
      </w:r>
      <w:hyperlink r:id="rId14" w:history="1">
        <w:r w:rsidRPr="00CE395C">
          <w:rPr>
            <w:rStyle w:val="af4"/>
            <w:color w:val="C00000"/>
            <w:u w:val="none"/>
            <w:lang w:val="ru-RU"/>
          </w:rPr>
          <w:t>https://ai-rus.com</w:t>
        </w:r>
      </w:hyperlink>
      <w:r w:rsidRPr="001B0A3C">
        <w:rPr>
          <w:color w:val="0C0064"/>
          <w:lang w:val="ru-RU"/>
        </w:rPr>
        <w:t xml:space="preserve"> – ресурс разработчика для проверки корректности запуска приложения;</w:t>
      </w:r>
    </w:p>
    <w:p w:rsidR="000829AC" w:rsidRPr="001B0A3C" w:rsidRDefault="000829AC" w:rsidP="000829AC">
      <w:pPr>
        <w:pStyle w:val="af3"/>
        <w:numPr>
          <w:ilvl w:val="0"/>
          <w:numId w:val="40"/>
        </w:numPr>
        <w:jc w:val="both"/>
        <w:rPr>
          <w:color w:val="0C0064"/>
          <w:lang w:val="ru-RU"/>
        </w:rPr>
      </w:pPr>
      <w:r w:rsidRPr="001B0A3C">
        <w:rPr>
          <w:color w:val="0C0064"/>
        </w:rPr>
        <w:t>IP</w:t>
      </w:r>
      <w:r w:rsidRPr="001B0A3C">
        <w:rPr>
          <w:color w:val="0C0064"/>
          <w:lang w:val="ru-RU"/>
        </w:rPr>
        <w:t xml:space="preserve"> 87.240.131.120, </w:t>
      </w:r>
      <w:hyperlink r:id="rId15" w:history="1">
        <w:r w:rsidRPr="00CE395C">
          <w:rPr>
            <w:rStyle w:val="af4"/>
            <w:color w:val="C00000"/>
            <w:u w:val="none"/>
          </w:rPr>
          <w:t>https</w:t>
        </w:r>
        <w:r w:rsidRPr="00CE395C">
          <w:rPr>
            <w:rStyle w:val="af4"/>
            <w:color w:val="C00000"/>
            <w:u w:val="none"/>
            <w:lang w:val="ru-RU"/>
          </w:rPr>
          <w:t>://</w:t>
        </w:r>
        <w:r w:rsidRPr="00CE395C">
          <w:rPr>
            <w:rStyle w:val="af4"/>
            <w:color w:val="C00000"/>
            <w:u w:val="none"/>
          </w:rPr>
          <w:t>oauth</w:t>
        </w:r>
        <w:r w:rsidRPr="00CE395C">
          <w:rPr>
            <w:rStyle w:val="af4"/>
            <w:color w:val="C00000"/>
            <w:u w:val="none"/>
            <w:lang w:val="ru-RU"/>
          </w:rPr>
          <w:t>.</w:t>
        </w:r>
        <w:r w:rsidRPr="00CE395C">
          <w:rPr>
            <w:rStyle w:val="af4"/>
            <w:color w:val="C00000"/>
            <w:u w:val="none"/>
          </w:rPr>
          <w:t>vk</w:t>
        </w:r>
        <w:r w:rsidRPr="00CE395C">
          <w:rPr>
            <w:rStyle w:val="af4"/>
            <w:color w:val="C00000"/>
            <w:u w:val="none"/>
            <w:lang w:val="ru-RU"/>
          </w:rPr>
          <w:t>.</w:t>
        </w:r>
        <w:r w:rsidRPr="00CE395C">
          <w:rPr>
            <w:rStyle w:val="af4"/>
            <w:color w:val="C00000"/>
            <w:u w:val="none"/>
          </w:rPr>
          <w:t>com</w:t>
        </w:r>
        <w:r w:rsidRPr="00CE395C">
          <w:rPr>
            <w:rStyle w:val="af4"/>
            <w:color w:val="C00000"/>
            <w:u w:val="none"/>
            <w:lang w:val="ru-RU"/>
          </w:rPr>
          <w:t>/</w:t>
        </w:r>
        <w:r w:rsidRPr="00CE395C">
          <w:rPr>
            <w:rStyle w:val="af4"/>
            <w:color w:val="C00000"/>
            <w:u w:val="none"/>
          </w:rPr>
          <w:t>authorize</w:t>
        </w:r>
      </w:hyperlink>
      <w:r w:rsidRPr="001B0A3C">
        <w:rPr>
          <w:color w:val="0C0064"/>
          <w:lang w:val="ru-RU"/>
        </w:rPr>
        <w:t xml:space="preserve"> - ресурс «ВКонтакте» для авторизации клиента в приложении;</w:t>
      </w:r>
    </w:p>
    <w:p w:rsidR="000829AC" w:rsidRPr="001B0A3C" w:rsidRDefault="000829AC" w:rsidP="000829AC">
      <w:pPr>
        <w:pStyle w:val="af3"/>
        <w:numPr>
          <w:ilvl w:val="0"/>
          <w:numId w:val="40"/>
        </w:numPr>
        <w:jc w:val="both"/>
        <w:rPr>
          <w:color w:val="0C0064"/>
          <w:lang w:val="ru-RU"/>
        </w:rPr>
      </w:pPr>
      <w:r w:rsidRPr="001B0A3C">
        <w:rPr>
          <w:color w:val="0C0064"/>
        </w:rPr>
        <w:t>IP</w:t>
      </w:r>
      <w:r w:rsidRPr="001B0A3C">
        <w:rPr>
          <w:color w:val="0C0064"/>
          <w:lang w:val="ru-RU"/>
        </w:rPr>
        <w:t xml:space="preserve"> 87.240.143.241, </w:t>
      </w:r>
      <w:hyperlink r:id="rId16" w:history="1">
        <w:r w:rsidRPr="00CE395C">
          <w:rPr>
            <w:rStyle w:val="af4"/>
            <w:color w:val="C00000"/>
            <w:u w:val="none"/>
          </w:rPr>
          <w:t>https</w:t>
        </w:r>
        <w:r w:rsidRPr="00CE395C">
          <w:rPr>
            <w:rStyle w:val="af4"/>
            <w:color w:val="C00000"/>
            <w:u w:val="none"/>
            <w:lang w:val="ru-RU"/>
          </w:rPr>
          <w:t>://</w:t>
        </w:r>
        <w:r w:rsidRPr="00CE395C">
          <w:rPr>
            <w:rStyle w:val="af4"/>
            <w:color w:val="C00000"/>
            <w:u w:val="none"/>
          </w:rPr>
          <w:t>api</w:t>
        </w:r>
        <w:r w:rsidRPr="00CE395C">
          <w:rPr>
            <w:rStyle w:val="af4"/>
            <w:color w:val="C00000"/>
            <w:u w:val="none"/>
            <w:lang w:val="ru-RU"/>
          </w:rPr>
          <w:t>.</w:t>
        </w:r>
        <w:r w:rsidRPr="00CE395C">
          <w:rPr>
            <w:rStyle w:val="af4"/>
            <w:color w:val="C00000"/>
            <w:u w:val="none"/>
          </w:rPr>
          <w:t>vk</w:t>
        </w:r>
        <w:r w:rsidRPr="00CE395C">
          <w:rPr>
            <w:rStyle w:val="af4"/>
            <w:color w:val="C00000"/>
            <w:u w:val="none"/>
            <w:lang w:val="ru-RU"/>
          </w:rPr>
          <w:t>.</w:t>
        </w:r>
        <w:r w:rsidRPr="00CE395C">
          <w:rPr>
            <w:rStyle w:val="af4"/>
            <w:color w:val="C00000"/>
            <w:u w:val="none"/>
          </w:rPr>
          <w:t>com</w:t>
        </w:r>
      </w:hyperlink>
      <w:r w:rsidRPr="001B0A3C">
        <w:rPr>
          <w:color w:val="0C0064"/>
          <w:lang w:val="ru-RU"/>
        </w:rPr>
        <w:t xml:space="preserve"> – ресурс «ВКонтакте» для передачи запросов к </w:t>
      </w:r>
      <w:r w:rsidRPr="001B0A3C">
        <w:rPr>
          <w:color w:val="0C0064"/>
        </w:rPr>
        <w:t>VK</w:t>
      </w:r>
      <w:r w:rsidRPr="001B0A3C">
        <w:rPr>
          <w:color w:val="0C0064"/>
          <w:lang w:val="ru-RU"/>
        </w:rPr>
        <w:t xml:space="preserve"> </w:t>
      </w:r>
      <w:r w:rsidRPr="001B0A3C">
        <w:rPr>
          <w:color w:val="0C0064"/>
        </w:rPr>
        <w:t>API</w:t>
      </w:r>
      <w:r w:rsidRPr="001B0A3C">
        <w:rPr>
          <w:color w:val="0C0064"/>
          <w:lang w:val="ru-RU"/>
        </w:rPr>
        <w:t>.</w:t>
      </w:r>
    </w:p>
    <w:p w:rsidR="008B75D3" w:rsidRPr="001B0A3C" w:rsidRDefault="000829AC" w:rsidP="000829AC">
      <w:pPr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 xml:space="preserve">Внимание, </w:t>
      </w:r>
      <w:r w:rsidRPr="001B0A3C">
        <w:rPr>
          <w:color w:val="0C0064"/>
        </w:rPr>
        <w:t>IP</w:t>
      </w:r>
      <w:r w:rsidRPr="001B0A3C">
        <w:rPr>
          <w:color w:val="0C0064"/>
          <w:lang w:val="ru-RU"/>
        </w:rPr>
        <w:t xml:space="preserve">-адреса </w:t>
      </w:r>
      <w:r w:rsidR="00636466" w:rsidRPr="001B0A3C">
        <w:rPr>
          <w:color w:val="0C0064"/>
          <w:lang w:val="ru-RU"/>
        </w:rPr>
        <w:t xml:space="preserve">ресурсов </w:t>
      </w:r>
      <w:r w:rsidRPr="001B0A3C">
        <w:rPr>
          <w:color w:val="0C0064"/>
          <w:lang w:val="ru-RU"/>
        </w:rPr>
        <w:t>могут быть изменены.</w:t>
      </w:r>
    </w:p>
    <w:p w:rsidR="00412A8B" w:rsidRPr="001B0A3C" w:rsidRDefault="00412A8B" w:rsidP="00412A8B">
      <w:pPr>
        <w:pStyle w:val="1"/>
        <w:rPr>
          <w:color w:val="0C0064"/>
          <w:lang w:val="ru-RU"/>
        </w:rPr>
      </w:pPr>
      <w:bookmarkStart w:id="6" w:name="_Toc429515557"/>
      <w:r w:rsidRPr="001B0A3C">
        <w:rPr>
          <w:color w:val="0C0064"/>
          <w:lang w:val="ru-RU"/>
        </w:rPr>
        <w:t>Авторизация</w:t>
      </w:r>
      <w:bookmarkEnd w:id="6"/>
      <w:r w:rsidR="008B162B" w:rsidRPr="001B0A3C">
        <w:rPr>
          <w:color w:val="0C0064"/>
          <w:lang w:val="ru-RU"/>
        </w:rPr>
        <w:fldChar w:fldCharType="begin"/>
      </w:r>
      <w:r w:rsidR="008B162B" w:rsidRPr="001B0A3C">
        <w:rPr>
          <w:color w:val="0C0064"/>
        </w:rPr>
        <w:instrText xml:space="preserve"> XE "</w:instrText>
      </w:r>
      <w:r w:rsidR="008B162B" w:rsidRPr="001B0A3C">
        <w:rPr>
          <w:color w:val="0C0064"/>
          <w:lang w:val="ru-RU"/>
        </w:rPr>
        <w:instrText>Авторизация</w:instrText>
      </w:r>
      <w:r w:rsidR="008B162B" w:rsidRPr="001B0A3C">
        <w:rPr>
          <w:color w:val="0C0064"/>
        </w:rPr>
        <w:instrText xml:space="preserve">" </w:instrText>
      </w:r>
      <w:r w:rsidR="008B162B" w:rsidRPr="001B0A3C">
        <w:rPr>
          <w:color w:val="0C0064"/>
          <w:lang w:val="ru-RU"/>
        </w:rPr>
        <w:fldChar w:fldCharType="end"/>
      </w:r>
    </w:p>
    <w:p w:rsidR="00412A8B" w:rsidRPr="001B0A3C" w:rsidRDefault="009F13DD" w:rsidP="009F13DD">
      <w:pPr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После сохранения настроек бота нео</w:t>
      </w:r>
      <w:r w:rsidR="003A451E" w:rsidRPr="001B0A3C">
        <w:rPr>
          <w:color w:val="0C0064"/>
          <w:lang w:val="ru-RU"/>
        </w:rPr>
        <w:t>бходимо произвести авторизацию. Бот работает от имени авторизованной учетной записи. Для запуска процесса необходимо нажать кнопку «Авторизация»</w:t>
      </w:r>
      <w:r w:rsidR="0035573E" w:rsidRPr="001B0A3C">
        <w:rPr>
          <w:color w:val="0C0064"/>
          <w:lang w:val="ru-RU"/>
        </w:rPr>
        <w:t xml:space="preserve"> в главном окне программы, после чего ввести логин/пароль от Вашей учетной записи «ВКонтакте»</w:t>
      </w:r>
      <w:r w:rsidR="00175819" w:rsidRPr="001B0A3C">
        <w:rPr>
          <w:color w:val="0C0064"/>
          <w:lang w:val="ru-RU"/>
        </w:rPr>
        <w:t>.</w:t>
      </w:r>
    </w:p>
    <w:p w:rsidR="00175819" w:rsidRPr="001B0A3C" w:rsidRDefault="00175819" w:rsidP="009F13DD">
      <w:pPr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Система «</w:t>
      </w:r>
      <w:r w:rsidRPr="001B0A3C">
        <w:rPr>
          <w:color w:val="0C0064"/>
        </w:rPr>
        <w:t>VK</w:t>
      </w:r>
      <w:r w:rsidRPr="001B0A3C">
        <w:rPr>
          <w:color w:val="0C0064"/>
          <w:lang w:val="ru-RU"/>
        </w:rPr>
        <w:t>» использует O</w:t>
      </w:r>
      <w:r w:rsidR="005D3BC2" w:rsidRPr="001B0A3C">
        <w:rPr>
          <w:color w:val="0C0064"/>
        </w:rPr>
        <w:t>A</w:t>
      </w:r>
      <w:r w:rsidRPr="001B0A3C">
        <w:rPr>
          <w:color w:val="0C0064"/>
          <w:lang w:val="ru-RU"/>
        </w:rPr>
        <w:t>uth-авторизацию</w:t>
      </w:r>
      <w:r w:rsidR="006F58E4" w:rsidRPr="001B0A3C">
        <w:rPr>
          <w:color w:val="0C0064"/>
          <w:lang w:val="ru-RU"/>
        </w:rPr>
        <w:t xml:space="preserve"> и процесс состоит из 3-х шагов:</w:t>
      </w:r>
    </w:p>
    <w:p w:rsidR="006F58E4" w:rsidRPr="001B0A3C" w:rsidRDefault="00D148C6" w:rsidP="006F58E4">
      <w:pPr>
        <w:pStyle w:val="af3"/>
        <w:numPr>
          <w:ilvl w:val="0"/>
          <w:numId w:val="30"/>
        </w:numPr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 xml:space="preserve">Открытие страницы </w:t>
      </w:r>
      <w:hyperlink r:id="rId17" w:history="1">
        <w:r w:rsidRPr="00DF2CCF">
          <w:rPr>
            <w:rStyle w:val="af4"/>
            <w:rFonts w:cs="Tahoma"/>
            <w:color w:val="C00000"/>
            <w:u w:val="none"/>
          </w:rPr>
          <w:t>https</w:t>
        </w:r>
        <w:r w:rsidRPr="00DF2CCF">
          <w:rPr>
            <w:rStyle w:val="af4"/>
            <w:rFonts w:cs="Tahoma"/>
            <w:color w:val="C00000"/>
            <w:u w:val="none"/>
            <w:lang w:val="ru-RU"/>
          </w:rPr>
          <w:t>://</w:t>
        </w:r>
        <w:r w:rsidRPr="00DF2CCF">
          <w:rPr>
            <w:rStyle w:val="af4"/>
            <w:rFonts w:cs="Tahoma"/>
            <w:color w:val="C00000"/>
            <w:u w:val="none"/>
          </w:rPr>
          <w:t>oauth</w:t>
        </w:r>
        <w:r w:rsidRPr="00DF2CCF">
          <w:rPr>
            <w:rStyle w:val="af4"/>
            <w:rFonts w:cs="Tahoma"/>
            <w:color w:val="C00000"/>
            <w:u w:val="none"/>
            <w:lang w:val="ru-RU"/>
          </w:rPr>
          <w:t>.</w:t>
        </w:r>
        <w:r w:rsidRPr="00DF2CCF">
          <w:rPr>
            <w:rStyle w:val="af4"/>
            <w:rFonts w:cs="Tahoma"/>
            <w:color w:val="C00000"/>
            <w:u w:val="none"/>
          </w:rPr>
          <w:t>vk</w:t>
        </w:r>
        <w:r w:rsidRPr="00DF2CCF">
          <w:rPr>
            <w:rStyle w:val="af4"/>
            <w:rFonts w:cs="Tahoma"/>
            <w:color w:val="C00000"/>
            <w:u w:val="none"/>
            <w:lang w:val="ru-RU"/>
          </w:rPr>
          <w:t>.</w:t>
        </w:r>
        <w:r w:rsidRPr="00DF2CCF">
          <w:rPr>
            <w:rStyle w:val="af4"/>
            <w:rFonts w:cs="Tahoma"/>
            <w:color w:val="C00000"/>
            <w:u w:val="none"/>
          </w:rPr>
          <w:t>com</w:t>
        </w:r>
        <w:r w:rsidRPr="00DF2CCF">
          <w:rPr>
            <w:rStyle w:val="af4"/>
            <w:rFonts w:cs="Tahoma"/>
            <w:color w:val="C00000"/>
            <w:u w:val="none"/>
            <w:lang w:val="ru-RU"/>
          </w:rPr>
          <w:t>/</w:t>
        </w:r>
        <w:r w:rsidRPr="00DF2CCF">
          <w:rPr>
            <w:rStyle w:val="af4"/>
            <w:rFonts w:cs="Tahoma"/>
            <w:color w:val="C00000"/>
            <w:u w:val="none"/>
          </w:rPr>
          <w:t>authorize</w:t>
        </w:r>
      </w:hyperlink>
      <w:r w:rsidRPr="001B0A3C">
        <w:rPr>
          <w:color w:val="0C0064"/>
          <w:lang w:val="ru-RU"/>
        </w:rPr>
        <w:t xml:space="preserve"> внутри встроенного браузера для аутентификации пользователя на сайте «ВКонтакте»;</w:t>
      </w:r>
    </w:p>
    <w:p w:rsidR="00D148C6" w:rsidRPr="001B0A3C" w:rsidRDefault="00BA1B28" w:rsidP="006F58E4">
      <w:pPr>
        <w:pStyle w:val="af3"/>
        <w:numPr>
          <w:ilvl w:val="0"/>
          <w:numId w:val="30"/>
        </w:numPr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Разрешение пользователем д</w:t>
      </w:r>
      <w:r w:rsidR="007C0B85" w:rsidRPr="001B0A3C">
        <w:rPr>
          <w:color w:val="0C0064"/>
          <w:lang w:val="ru-RU"/>
        </w:rPr>
        <w:t>оступа к своим данным, а именно:</w:t>
      </w:r>
    </w:p>
    <w:p w:rsidR="007C0B85" w:rsidRPr="001B0A3C" w:rsidRDefault="007C0B85" w:rsidP="007C0B85">
      <w:pPr>
        <w:pStyle w:val="af3"/>
        <w:numPr>
          <w:ilvl w:val="0"/>
          <w:numId w:val="31"/>
        </w:numPr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>Доступ к общей информации</w:t>
      </w:r>
      <w:r w:rsidRPr="001B0A3C">
        <w:rPr>
          <w:color w:val="0C0064"/>
          <w:lang w:val="ru-RU"/>
        </w:rPr>
        <w:t>.</w:t>
      </w:r>
      <w:r w:rsidR="001642C6" w:rsidRPr="001B0A3C">
        <w:rPr>
          <w:color w:val="0C0064"/>
          <w:lang w:val="ru-RU"/>
        </w:rPr>
        <w:t xml:space="preserve"> </w:t>
      </w:r>
      <w:r w:rsidR="00A728EA" w:rsidRPr="001B0A3C">
        <w:rPr>
          <w:color w:val="0C0064"/>
          <w:lang w:val="ru-RU"/>
        </w:rPr>
        <w:t>Приложению доступны Ваше имя, дата рождения, фотография и базовая информация на странице. Этот уровень доступа запрашивают все без исключения приложения.</w:t>
      </w:r>
    </w:p>
    <w:p w:rsidR="00A728EA" w:rsidRPr="001B0A3C" w:rsidRDefault="00A728EA" w:rsidP="007C0B85">
      <w:pPr>
        <w:pStyle w:val="af3"/>
        <w:numPr>
          <w:ilvl w:val="0"/>
          <w:numId w:val="31"/>
        </w:numPr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>Доступ к стене</w:t>
      </w:r>
      <w:r w:rsidRPr="001B0A3C">
        <w:rPr>
          <w:color w:val="0C0064"/>
          <w:lang w:val="ru-RU"/>
        </w:rPr>
        <w:t>. Приложению доступна работа со стеной. В данном случае имеется ввиду стена группы</w:t>
      </w:r>
      <w:r w:rsidR="00A50AAF" w:rsidRPr="001B0A3C">
        <w:rPr>
          <w:color w:val="0C0064"/>
          <w:lang w:val="ru-RU"/>
        </w:rPr>
        <w:t>.</w:t>
      </w:r>
    </w:p>
    <w:p w:rsidR="00323859" w:rsidRPr="001B0A3C" w:rsidRDefault="000B70AE" w:rsidP="007C0B85">
      <w:pPr>
        <w:pStyle w:val="af3"/>
        <w:numPr>
          <w:ilvl w:val="0"/>
          <w:numId w:val="31"/>
        </w:numPr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>Доступ к группам.</w:t>
      </w:r>
      <w:r w:rsidRPr="001B0A3C">
        <w:rPr>
          <w:color w:val="0C0064"/>
          <w:lang w:val="ru-RU"/>
        </w:rPr>
        <w:t xml:space="preserve"> Приложению доступны Ваши группы. Из всех Ваших групп бот использует только ту, модерирование которой Вы вручную укажете.</w:t>
      </w:r>
    </w:p>
    <w:p w:rsidR="0088375E" w:rsidRPr="001B0A3C" w:rsidRDefault="0088375E" w:rsidP="007C0B85">
      <w:pPr>
        <w:pStyle w:val="af3"/>
        <w:numPr>
          <w:ilvl w:val="0"/>
          <w:numId w:val="31"/>
        </w:numPr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>Доступ в любое время.</w:t>
      </w:r>
      <w:r w:rsidRPr="001B0A3C">
        <w:rPr>
          <w:color w:val="0C0064"/>
          <w:lang w:val="ru-RU"/>
        </w:rPr>
        <w:t xml:space="preserve"> Приложение имеет доступ к Вашим данным в любое время, даже когда Вы будете не в сети. Это обусловлено непрерывной работой бота в режиме модерации Вашей группы.</w:t>
      </w:r>
    </w:p>
    <w:p w:rsidR="00D57C5A" w:rsidRPr="001B0A3C" w:rsidRDefault="0053697F" w:rsidP="00D57C5A">
      <w:pPr>
        <w:pStyle w:val="af3"/>
        <w:numPr>
          <w:ilvl w:val="0"/>
          <w:numId w:val="30"/>
        </w:numPr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 xml:space="preserve">Передача в приложение ключа </w:t>
      </w:r>
      <w:r w:rsidRPr="001B0A3C">
        <w:rPr>
          <w:b/>
          <w:color w:val="0C0064"/>
          <w:lang w:val="ru-RU"/>
        </w:rPr>
        <w:t>access_token</w:t>
      </w:r>
      <w:r w:rsidRPr="001B0A3C">
        <w:rPr>
          <w:color w:val="0C0064"/>
          <w:lang w:val="ru-RU"/>
        </w:rPr>
        <w:t xml:space="preserve"> для доступа к </w:t>
      </w:r>
      <w:r w:rsidRPr="001B0A3C">
        <w:rPr>
          <w:color w:val="0C0064"/>
        </w:rPr>
        <w:t>API</w:t>
      </w:r>
      <w:r w:rsidR="000158C7" w:rsidRPr="001B0A3C">
        <w:rPr>
          <w:color w:val="0C0064"/>
          <w:lang w:val="ru-RU"/>
        </w:rPr>
        <w:t>.</w:t>
      </w:r>
    </w:p>
    <w:p w:rsidR="000158C7" w:rsidRPr="001B0A3C" w:rsidRDefault="000158C7" w:rsidP="000158C7">
      <w:pPr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 xml:space="preserve">Механизм клиентской авторизации, описанный в данном пункте, имеет название </w:t>
      </w:r>
      <w:r w:rsidRPr="001B0A3C">
        <w:rPr>
          <w:color w:val="0C0064"/>
        </w:rPr>
        <w:t>Implicit</w:t>
      </w:r>
      <w:r w:rsidRPr="001B0A3C">
        <w:rPr>
          <w:color w:val="0C0064"/>
          <w:lang w:val="ru-RU"/>
        </w:rPr>
        <w:t xml:space="preserve"> </w:t>
      </w:r>
      <w:r w:rsidRPr="001B0A3C">
        <w:rPr>
          <w:color w:val="0C0064"/>
        </w:rPr>
        <w:t>Flow</w:t>
      </w:r>
      <w:r w:rsidRPr="001B0A3C">
        <w:rPr>
          <w:color w:val="0C0064"/>
          <w:lang w:val="ru-RU"/>
        </w:rPr>
        <w:t xml:space="preserve"> в соответствии со спецификацией протокола </w:t>
      </w:r>
      <w:r w:rsidRPr="001B0A3C">
        <w:rPr>
          <w:color w:val="0C0064"/>
        </w:rPr>
        <w:t>OAuth</w:t>
      </w:r>
      <w:r w:rsidRPr="001B0A3C">
        <w:rPr>
          <w:color w:val="0C0064"/>
          <w:lang w:val="ru-RU"/>
        </w:rPr>
        <w:t xml:space="preserve"> 2.0</w:t>
      </w:r>
      <w:r w:rsidR="00BD7CC2" w:rsidRPr="001B0A3C">
        <w:rPr>
          <w:color w:val="0C0064"/>
          <w:lang w:val="ru-RU"/>
        </w:rPr>
        <w:t>.</w:t>
      </w:r>
    </w:p>
    <w:p w:rsidR="000902F4" w:rsidRPr="001B0A3C" w:rsidRDefault="000902F4" w:rsidP="009F13DD">
      <w:pPr>
        <w:jc w:val="both"/>
        <w:rPr>
          <w:color w:val="0C0064"/>
          <w:lang w:val="ru-RU"/>
        </w:rPr>
      </w:pPr>
      <w:r w:rsidRPr="001B0A3C">
        <w:rPr>
          <w:noProof/>
          <w:color w:val="0C0064"/>
          <w:lang w:val="ru-RU" w:eastAsia="ru-RU"/>
        </w:rPr>
        <w:lastRenderedPageBreak/>
        <w:drawing>
          <wp:inline distT="0" distB="0" distL="0" distR="0" wp14:anchorId="439889AF" wp14:editId="4DE6E0CE">
            <wp:extent cx="5934075" cy="4524375"/>
            <wp:effectExtent l="0" t="0" r="9525" b="9525"/>
            <wp:docPr id="3" name="Рисунок 3" descr="F:\YandexDisk\Скриншоты\2015-09-02 00-14-35 Bot-Moderator v2.22.5722.42090   AI RUS - Professional IT sup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YandexDisk\Скриншоты\2015-09-02 00-14-35 Bot-Moderator v2.22.5722.42090   AI RUS - Professional IT suppor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65F" w:rsidRPr="001B0A3C" w:rsidRDefault="0087165F" w:rsidP="009F13DD">
      <w:pPr>
        <w:jc w:val="both"/>
        <w:rPr>
          <w:color w:val="0C0064"/>
          <w:lang w:val="ru-RU"/>
        </w:rPr>
      </w:pPr>
    </w:p>
    <w:p w:rsidR="0087165F" w:rsidRPr="001B0A3C" w:rsidRDefault="0087165F" w:rsidP="0087165F">
      <w:pPr>
        <w:pStyle w:val="1"/>
        <w:rPr>
          <w:color w:val="0C0064"/>
        </w:rPr>
      </w:pPr>
      <w:bookmarkStart w:id="7" w:name="_Toc429515558"/>
      <w:proofErr w:type="spellStart"/>
      <w:r w:rsidRPr="001B0A3C">
        <w:rPr>
          <w:color w:val="0C0064"/>
        </w:rPr>
        <w:t>Запуск</w:t>
      </w:r>
      <w:proofErr w:type="spellEnd"/>
      <w:r w:rsidRPr="001B0A3C">
        <w:rPr>
          <w:color w:val="0C0064"/>
        </w:rPr>
        <w:t xml:space="preserve"> </w:t>
      </w:r>
      <w:proofErr w:type="spellStart"/>
      <w:r w:rsidRPr="001B0A3C">
        <w:rPr>
          <w:color w:val="0C0064"/>
        </w:rPr>
        <w:t>бота</w:t>
      </w:r>
      <w:bookmarkEnd w:id="7"/>
      <w:proofErr w:type="spellEnd"/>
    </w:p>
    <w:p w:rsidR="0087165F" w:rsidRPr="001B0A3C" w:rsidRDefault="0087165F" w:rsidP="0087165F">
      <w:pPr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После предварительной настройки бота и авторизации пользователя кнопка запуска бота станет доступной</w:t>
      </w:r>
      <w:r w:rsidR="00485584" w:rsidRPr="001B0A3C">
        <w:rPr>
          <w:color w:val="0C0064"/>
          <w:lang w:val="ru-RU"/>
        </w:rPr>
        <w:t>.</w:t>
      </w:r>
    </w:p>
    <w:p w:rsidR="0045472F" w:rsidRPr="001B0A3C" w:rsidRDefault="0045472F" w:rsidP="0087165F">
      <w:pPr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 xml:space="preserve">Если Вы хотите изменить какой-либо параметр работы бота, перейдите в окно «Настройки», внесите изменения и выйдите из него. </w:t>
      </w:r>
      <w:r w:rsidR="0050509C" w:rsidRPr="001B0A3C">
        <w:rPr>
          <w:color w:val="0C0064"/>
          <w:lang w:val="ru-RU"/>
        </w:rPr>
        <w:t>Бот примет изменения перед началом следующего цикла работы.</w:t>
      </w:r>
    </w:p>
    <w:p w:rsidR="0050509C" w:rsidRPr="001B0A3C" w:rsidRDefault="0050509C" w:rsidP="0087165F">
      <w:pPr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Если же Вы хотите, чтобы изменения были приняты немедленно, закройте бота, затем запустите приложение вновь и нажмите кнопку «Запустить бота!» для старта сканирования.</w:t>
      </w:r>
    </w:p>
    <w:p w:rsidR="00344393" w:rsidRPr="001B0A3C" w:rsidRDefault="00344393" w:rsidP="0087165F">
      <w:pPr>
        <w:jc w:val="both"/>
        <w:rPr>
          <w:color w:val="0C0064"/>
          <w:lang w:val="ru-RU"/>
        </w:rPr>
      </w:pPr>
    </w:p>
    <w:p w:rsidR="00344393" w:rsidRPr="001B0A3C" w:rsidRDefault="00344393" w:rsidP="00344393">
      <w:pPr>
        <w:pStyle w:val="1"/>
        <w:rPr>
          <w:color w:val="0C0064"/>
          <w:lang w:val="ru-RU"/>
        </w:rPr>
      </w:pPr>
      <w:bookmarkStart w:id="8" w:name="_Toc429515559"/>
      <w:r w:rsidRPr="001B0A3C">
        <w:rPr>
          <w:color w:val="0C0064"/>
          <w:lang w:val="ru-RU"/>
        </w:rPr>
        <w:lastRenderedPageBreak/>
        <w:t>Информация по завершении цикла</w:t>
      </w:r>
      <w:bookmarkEnd w:id="8"/>
    </w:p>
    <w:p w:rsidR="00344393" w:rsidRPr="001B0A3C" w:rsidRDefault="00C86680" w:rsidP="00344393">
      <w:pPr>
        <w:rPr>
          <w:color w:val="0C0064"/>
          <w:lang w:val="ru-RU"/>
        </w:rPr>
      </w:pPr>
      <w:r w:rsidRPr="001B0A3C">
        <w:rPr>
          <w:noProof/>
          <w:color w:val="0C0064"/>
          <w:lang w:val="ru-RU" w:eastAsia="ru-RU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5B4F50CF" wp14:editId="0CDC06B8">
                <wp:simplePos x="0" y="0"/>
                <wp:positionH relativeFrom="margin">
                  <wp:posOffset>1139190</wp:posOffset>
                </wp:positionH>
                <wp:positionV relativeFrom="margin">
                  <wp:posOffset>884555</wp:posOffset>
                </wp:positionV>
                <wp:extent cx="3552093" cy="1499616"/>
                <wp:effectExtent l="0" t="0" r="15240" b="22225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093" cy="149961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Начало работы: 2015-09-02 04:19:55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Общее время работы: 02:29:42.2654081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Начало цикла: 2015-09-02 06:46:05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Завершение цикла: 2015-09-02 06:49:38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Продолжительность цикла: 0000-00-00 00:03:32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Общее количество циклов: 15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Постов: 200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Комментариев: 7843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Удалено комментариев: 1 / 0,013%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Ошибок удаления: 0 / 0%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Всего комментариев: 227879</w:t>
                            </w:r>
                          </w:p>
                          <w:p w:rsidR="00BE3081" w:rsidRPr="00990FA7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990FA7">
                              <w:rPr>
                                <w:color w:val="262626" w:themeColor="text1" w:themeTint="D9"/>
                                <w:lang w:val="ru-RU"/>
                              </w:rPr>
                              <w:t>Всего удалено: 42 / 0,018%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990FA7">
                              <w:rPr>
                                <w:color w:val="262626" w:themeColor="text1" w:themeTint="D9"/>
                                <w:lang w:val="ru-RU"/>
                              </w:rPr>
                              <w:t>Всего ошибок удаления: 41 / 0,018%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60000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F50CF" id="Прямоугольник 46" o:spid="_x0000_s1026" style="position:absolute;margin-left:89.7pt;margin-top:69.65pt;width:279.7pt;height:118.1pt;z-index:251659264;visibility:visible;mso-wrap-style:square;mso-width-percent:60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6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" filled="f" strokecolor="#1b587c [3206]" strokeweight="1pt">
                <v:textbox style="mso-fit-shape-to-text:t" inset=",7.2pt,,7.2pt">
                  <w:txbxContent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Начало работы: 2015-09-02 04:19:55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Общее время работы: 02:29:42.2654081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Начало цикла: 2015-09-02 06:46:05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Завершение цикла: 2015-09-02 06:49:38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Продолжительность цикла: 0000-00-00 00:03:32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Общее количество циклов: 15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Постов: 200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Комментариев: 7843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Удалено комментариев: 1 / 0,013%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Ошибок удаления: 0 / 0%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Всего комментариев: 227879</w:t>
                      </w:r>
                    </w:p>
                    <w:p w:rsidR="00BE3081" w:rsidRPr="00990FA7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990FA7">
                        <w:rPr>
                          <w:color w:val="262626" w:themeColor="text1" w:themeTint="D9"/>
                          <w:lang w:val="ru-RU"/>
                        </w:rPr>
                        <w:t>Всего удалено: 42 / 0,018%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990FA7">
                        <w:rPr>
                          <w:color w:val="262626" w:themeColor="text1" w:themeTint="D9"/>
                          <w:lang w:val="ru-RU"/>
                        </w:rPr>
                        <w:t>Всего ошибок удаления: 41 / 0,018%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BE3081" w:rsidRPr="001B0A3C">
        <w:rPr>
          <w:color w:val="0C0064"/>
          <w:lang w:val="ru-RU"/>
        </w:rPr>
        <w:t>По завершении цикла сканирования бот предоставляет информацию для ознакомления.</w:t>
      </w:r>
      <w:r w:rsidR="00BE3081" w:rsidRPr="001B0A3C">
        <w:rPr>
          <w:color w:val="0C0064"/>
          <w:lang w:val="ru-RU"/>
        </w:rPr>
        <w:br/>
      </w:r>
    </w:p>
    <w:p w:rsidR="009B4943" w:rsidRPr="001B0A3C" w:rsidRDefault="009B4943" w:rsidP="00344393">
      <w:pPr>
        <w:rPr>
          <w:color w:val="0C0064"/>
          <w:lang w:val="ru-RU"/>
        </w:rPr>
      </w:pPr>
    </w:p>
    <w:p w:rsidR="009B4943" w:rsidRPr="001B0A3C" w:rsidRDefault="009B4943" w:rsidP="00344393">
      <w:pPr>
        <w:rPr>
          <w:color w:val="0C0064"/>
          <w:lang w:val="ru-RU"/>
        </w:rPr>
      </w:pPr>
    </w:p>
    <w:p w:rsidR="009B4943" w:rsidRPr="001B0A3C" w:rsidRDefault="009B4943" w:rsidP="00344393">
      <w:pPr>
        <w:rPr>
          <w:color w:val="0C0064"/>
          <w:lang w:val="ru-RU"/>
        </w:rPr>
      </w:pPr>
    </w:p>
    <w:p w:rsidR="009B4943" w:rsidRPr="001B0A3C" w:rsidRDefault="009B4943" w:rsidP="00344393">
      <w:pPr>
        <w:rPr>
          <w:color w:val="0C0064"/>
          <w:lang w:val="ru-RU"/>
        </w:rPr>
      </w:pPr>
    </w:p>
    <w:p w:rsidR="009B4943" w:rsidRPr="001B0A3C" w:rsidRDefault="009B4943" w:rsidP="00344393">
      <w:pPr>
        <w:rPr>
          <w:color w:val="0C0064"/>
          <w:lang w:val="ru-RU"/>
        </w:rPr>
      </w:pPr>
    </w:p>
    <w:p w:rsidR="009B4943" w:rsidRPr="001B0A3C" w:rsidRDefault="009B4943" w:rsidP="00344393">
      <w:pPr>
        <w:rPr>
          <w:color w:val="0C0064"/>
          <w:lang w:val="ru-RU"/>
        </w:rPr>
      </w:pPr>
    </w:p>
    <w:p w:rsidR="009B4943" w:rsidRPr="001B0A3C" w:rsidRDefault="009B4943" w:rsidP="00344393">
      <w:pPr>
        <w:rPr>
          <w:color w:val="0C0064"/>
          <w:lang w:val="ru-RU"/>
        </w:rPr>
      </w:pPr>
    </w:p>
    <w:p w:rsidR="009B4943" w:rsidRPr="001B0A3C" w:rsidRDefault="009B4943" w:rsidP="00344393">
      <w:pPr>
        <w:rPr>
          <w:color w:val="0C0064"/>
          <w:lang w:val="ru-RU"/>
        </w:rPr>
      </w:pPr>
    </w:p>
    <w:p w:rsidR="009B4943" w:rsidRPr="001B0A3C" w:rsidRDefault="009B4943" w:rsidP="00344393">
      <w:pPr>
        <w:rPr>
          <w:color w:val="0C0064"/>
          <w:lang w:val="ru-RU"/>
        </w:rPr>
      </w:pPr>
    </w:p>
    <w:p w:rsidR="009B4943" w:rsidRPr="001B0A3C" w:rsidRDefault="009B4943" w:rsidP="00344393">
      <w:pPr>
        <w:rPr>
          <w:color w:val="0C0064"/>
          <w:lang w:val="ru-RU"/>
        </w:rPr>
      </w:pPr>
    </w:p>
    <w:p w:rsidR="009B4943" w:rsidRPr="001B0A3C" w:rsidRDefault="009B4943" w:rsidP="00344393">
      <w:pPr>
        <w:rPr>
          <w:color w:val="0C0064"/>
          <w:lang w:val="ru-RU"/>
        </w:rPr>
      </w:pPr>
    </w:p>
    <w:p w:rsidR="009B4943" w:rsidRPr="001B0A3C" w:rsidRDefault="009B4943" w:rsidP="00344393">
      <w:pPr>
        <w:rPr>
          <w:color w:val="0C0064"/>
          <w:lang w:val="ru-RU"/>
        </w:rPr>
      </w:pPr>
    </w:p>
    <w:p w:rsidR="009B4943" w:rsidRPr="001B0A3C" w:rsidRDefault="00DB5B24" w:rsidP="00344393">
      <w:pPr>
        <w:rPr>
          <w:color w:val="0C0064"/>
          <w:lang w:val="ru-RU"/>
        </w:rPr>
      </w:pPr>
      <w:r w:rsidRPr="001B0A3C">
        <w:rPr>
          <w:color w:val="0C0064"/>
          <w:lang w:val="ru-RU"/>
        </w:rPr>
        <w:t>где</w:t>
      </w:r>
      <w:r w:rsidR="00D906FB" w:rsidRPr="001B0A3C">
        <w:rPr>
          <w:color w:val="0C0064"/>
          <w:lang w:val="ru-RU"/>
        </w:rPr>
        <w:t>:</w:t>
      </w:r>
    </w:p>
    <w:p w:rsidR="00D906FB" w:rsidRPr="001B0A3C" w:rsidRDefault="00035A2C" w:rsidP="00481597">
      <w:pPr>
        <w:pStyle w:val="af3"/>
        <w:numPr>
          <w:ilvl w:val="0"/>
          <w:numId w:val="32"/>
        </w:numPr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>Начало работы</w:t>
      </w:r>
      <w:r w:rsidRPr="001B0A3C">
        <w:rPr>
          <w:color w:val="0C0064"/>
          <w:lang w:val="ru-RU"/>
        </w:rPr>
        <w:t xml:space="preserve"> </w:t>
      </w:r>
      <w:r w:rsidR="00A614AE" w:rsidRPr="001B0A3C">
        <w:rPr>
          <w:color w:val="0C0064"/>
          <w:lang w:val="ru-RU"/>
        </w:rPr>
        <w:t>–</w:t>
      </w:r>
      <w:r w:rsidRPr="001B0A3C">
        <w:rPr>
          <w:color w:val="0C0064"/>
          <w:lang w:val="ru-RU"/>
        </w:rPr>
        <w:t xml:space="preserve"> </w:t>
      </w:r>
      <w:r w:rsidR="00A614AE" w:rsidRPr="001B0A3C">
        <w:rPr>
          <w:color w:val="0C0064"/>
          <w:lang w:val="ru-RU"/>
        </w:rPr>
        <w:t>время запуска бота.</w:t>
      </w:r>
    </w:p>
    <w:p w:rsidR="00A614AE" w:rsidRPr="001B0A3C" w:rsidRDefault="00A614AE" w:rsidP="00481597">
      <w:pPr>
        <w:pStyle w:val="af3"/>
        <w:numPr>
          <w:ilvl w:val="0"/>
          <w:numId w:val="32"/>
        </w:numPr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 xml:space="preserve">Общее время работы </w:t>
      </w:r>
      <w:r w:rsidRPr="001B0A3C">
        <w:rPr>
          <w:color w:val="0C0064"/>
          <w:lang w:val="ru-RU"/>
        </w:rPr>
        <w:t>– время работы бота с момента запуска.</w:t>
      </w:r>
    </w:p>
    <w:p w:rsidR="00A614AE" w:rsidRPr="001B0A3C" w:rsidRDefault="00A614AE" w:rsidP="00481597">
      <w:pPr>
        <w:pStyle w:val="af3"/>
        <w:numPr>
          <w:ilvl w:val="0"/>
          <w:numId w:val="32"/>
        </w:numPr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 xml:space="preserve">Начало цикла </w:t>
      </w:r>
      <w:r w:rsidR="00F70AD4" w:rsidRPr="001B0A3C">
        <w:rPr>
          <w:color w:val="0C0064"/>
          <w:lang w:val="ru-RU"/>
        </w:rPr>
        <w:t>–</w:t>
      </w:r>
      <w:r w:rsidRPr="001B0A3C">
        <w:rPr>
          <w:color w:val="0C0064"/>
          <w:lang w:val="ru-RU"/>
        </w:rPr>
        <w:t xml:space="preserve"> </w:t>
      </w:r>
      <w:r w:rsidR="00F70AD4" w:rsidRPr="001B0A3C">
        <w:rPr>
          <w:color w:val="0C0064"/>
          <w:lang w:val="ru-RU"/>
        </w:rPr>
        <w:t>время начала завершенного цикла сканирования.</w:t>
      </w:r>
    </w:p>
    <w:p w:rsidR="00F70AD4" w:rsidRPr="001B0A3C" w:rsidRDefault="00F70AD4" w:rsidP="00481597">
      <w:pPr>
        <w:pStyle w:val="af3"/>
        <w:numPr>
          <w:ilvl w:val="0"/>
          <w:numId w:val="32"/>
        </w:numPr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 xml:space="preserve">Завершение цикла </w:t>
      </w:r>
      <w:r w:rsidRPr="001B0A3C">
        <w:rPr>
          <w:color w:val="0C0064"/>
          <w:lang w:val="ru-RU"/>
        </w:rPr>
        <w:t>– время завершения цикла сканирования.</w:t>
      </w:r>
    </w:p>
    <w:p w:rsidR="00F70AD4" w:rsidRPr="001B0A3C" w:rsidRDefault="00E74C1A" w:rsidP="00481597">
      <w:pPr>
        <w:pStyle w:val="af3"/>
        <w:numPr>
          <w:ilvl w:val="0"/>
          <w:numId w:val="32"/>
        </w:numPr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>Продолжительность цикла</w:t>
      </w:r>
      <w:r w:rsidR="00F70AD4" w:rsidRPr="001B0A3C">
        <w:rPr>
          <w:color w:val="0C0064"/>
          <w:lang w:val="ru-RU"/>
        </w:rPr>
        <w:t xml:space="preserve"> </w:t>
      </w:r>
      <w:r w:rsidRPr="001B0A3C">
        <w:rPr>
          <w:color w:val="0C0064"/>
          <w:lang w:val="ru-RU"/>
        </w:rPr>
        <w:t>сканирования.</w:t>
      </w:r>
    </w:p>
    <w:p w:rsidR="00E74C1A" w:rsidRPr="001B0A3C" w:rsidRDefault="00E74C1A" w:rsidP="00481597">
      <w:pPr>
        <w:pStyle w:val="af3"/>
        <w:numPr>
          <w:ilvl w:val="0"/>
          <w:numId w:val="32"/>
        </w:numPr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 xml:space="preserve">Общее количество циклов </w:t>
      </w:r>
      <w:r w:rsidRPr="001B0A3C">
        <w:rPr>
          <w:color w:val="0C0064"/>
          <w:lang w:val="ru-RU"/>
        </w:rPr>
        <w:t>сканирования с момента запуска бота.</w:t>
      </w:r>
    </w:p>
    <w:p w:rsidR="00E74C1A" w:rsidRPr="001B0A3C" w:rsidRDefault="000C2669" w:rsidP="00481597">
      <w:pPr>
        <w:pStyle w:val="af3"/>
        <w:numPr>
          <w:ilvl w:val="0"/>
          <w:numId w:val="32"/>
        </w:numPr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 xml:space="preserve">Постов – </w:t>
      </w:r>
      <w:r w:rsidRPr="001B0A3C">
        <w:rPr>
          <w:color w:val="0C0064"/>
          <w:lang w:val="ru-RU"/>
        </w:rPr>
        <w:t>количество сканированных постов в завершенном цикле.</w:t>
      </w:r>
    </w:p>
    <w:p w:rsidR="000C2669" w:rsidRPr="001B0A3C" w:rsidRDefault="000C2669" w:rsidP="00481597">
      <w:pPr>
        <w:pStyle w:val="af3"/>
        <w:numPr>
          <w:ilvl w:val="0"/>
          <w:numId w:val="32"/>
        </w:numPr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>Комментариев –</w:t>
      </w:r>
      <w:r w:rsidRPr="001B0A3C">
        <w:rPr>
          <w:color w:val="0C0064"/>
          <w:lang w:val="ru-RU"/>
        </w:rPr>
        <w:t xml:space="preserve"> количество комментариев, сканированных в завершенном цикле.</w:t>
      </w:r>
    </w:p>
    <w:p w:rsidR="000C2669" w:rsidRPr="001B0A3C" w:rsidRDefault="000C2669" w:rsidP="00481597">
      <w:pPr>
        <w:pStyle w:val="af3"/>
        <w:numPr>
          <w:ilvl w:val="0"/>
          <w:numId w:val="32"/>
        </w:numPr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>Удалено комментариев –</w:t>
      </w:r>
      <w:r w:rsidRPr="001B0A3C">
        <w:rPr>
          <w:color w:val="0C0064"/>
          <w:lang w:val="ru-RU"/>
        </w:rPr>
        <w:t xml:space="preserve"> количество удаленных комментариев согласно правилам их обработки. Процентное соотношение указывает по отношению к числу сканированных комментариев.</w:t>
      </w:r>
    </w:p>
    <w:p w:rsidR="000C2669" w:rsidRPr="001B0A3C" w:rsidRDefault="000C2669" w:rsidP="00794C8D">
      <w:pPr>
        <w:pStyle w:val="af3"/>
        <w:numPr>
          <w:ilvl w:val="0"/>
          <w:numId w:val="32"/>
        </w:numPr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 xml:space="preserve">Ошибок удаления </w:t>
      </w:r>
      <w:r w:rsidR="00481597" w:rsidRPr="001B0A3C">
        <w:rPr>
          <w:b/>
          <w:color w:val="0C0064"/>
          <w:lang w:val="ru-RU"/>
        </w:rPr>
        <w:t>–</w:t>
      </w:r>
      <w:r w:rsidRPr="001B0A3C">
        <w:rPr>
          <w:color w:val="0C0064"/>
          <w:lang w:val="ru-RU"/>
        </w:rPr>
        <w:t xml:space="preserve"> </w:t>
      </w:r>
      <w:r w:rsidR="00481597" w:rsidRPr="001B0A3C">
        <w:rPr>
          <w:color w:val="0C0064"/>
          <w:lang w:val="ru-RU"/>
        </w:rPr>
        <w:t xml:space="preserve">в некоторых случаях система </w:t>
      </w:r>
      <w:r w:rsidR="00481597" w:rsidRPr="001B0A3C">
        <w:rPr>
          <w:color w:val="0C0064"/>
        </w:rPr>
        <w:t>VK</w:t>
      </w:r>
      <w:r w:rsidR="00481597" w:rsidRPr="001B0A3C">
        <w:rPr>
          <w:color w:val="0C0064"/>
          <w:lang w:val="ru-RU"/>
        </w:rPr>
        <w:t xml:space="preserve"> </w:t>
      </w:r>
      <w:r w:rsidR="00481597" w:rsidRPr="001B0A3C">
        <w:rPr>
          <w:color w:val="0C0064"/>
        </w:rPr>
        <w:t>API</w:t>
      </w:r>
      <w:r w:rsidR="00481597" w:rsidRPr="001B0A3C">
        <w:rPr>
          <w:color w:val="0C0064"/>
          <w:lang w:val="ru-RU"/>
        </w:rPr>
        <w:t xml:space="preserve"> дает сбой на своей стороне и такие комментарии не могут быть удалены</w:t>
      </w:r>
      <w:r w:rsidR="007B6B4D" w:rsidRPr="001B0A3C">
        <w:rPr>
          <w:color w:val="0C0064"/>
          <w:lang w:val="ru-RU"/>
        </w:rPr>
        <w:t>, либо сообщение уже удалено модератором и/или администратором группы, и/или самим пользователем</w:t>
      </w:r>
      <w:r w:rsidR="005C0896" w:rsidRPr="001B0A3C">
        <w:rPr>
          <w:color w:val="0C0064"/>
          <w:lang w:val="ru-RU"/>
        </w:rPr>
        <w:t>.</w:t>
      </w:r>
    </w:p>
    <w:p w:rsidR="0058514B" w:rsidRPr="001B0A3C" w:rsidRDefault="0058514B" w:rsidP="00794C8D">
      <w:pPr>
        <w:pStyle w:val="af3"/>
        <w:numPr>
          <w:ilvl w:val="0"/>
          <w:numId w:val="32"/>
        </w:numPr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>Всего комментариев,</w:t>
      </w:r>
      <w:r w:rsidRPr="001B0A3C">
        <w:rPr>
          <w:color w:val="0C0064"/>
          <w:lang w:val="ru-RU"/>
        </w:rPr>
        <w:t xml:space="preserve"> сканированных с момента запуска бота.</w:t>
      </w:r>
    </w:p>
    <w:p w:rsidR="0058514B" w:rsidRPr="001B0A3C" w:rsidRDefault="0058514B" w:rsidP="00794C8D">
      <w:pPr>
        <w:pStyle w:val="af3"/>
        <w:numPr>
          <w:ilvl w:val="0"/>
          <w:numId w:val="32"/>
        </w:numPr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>Всего удалено</w:t>
      </w:r>
      <w:r w:rsidRPr="001B0A3C">
        <w:rPr>
          <w:color w:val="0C0064"/>
          <w:lang w:val="ru-RU"/>
        </w:rPr>
        <w:t xml:space="preserve"> комментариев с момента запуска бота. Процентное соотношение указывает </w:t>
      </w:r>
      <w:r w:rsidR="00387B8B" w:rsidRPr="001B0A3C">
        <w:rPr>
          <w:color w:val="0C0064"/>
          <w:lang w:val="ru-RU"/>
        </w:rPr>
        <w:t>по отношению к числу всех сканированных комментариев.</w:t>
      </w:r>
    </w:p>
    <w:p w:rsidR="00387B8B" w:rsidRPr="001B0A3C" w:rsidRDefault="00387B8B" w:rsidP="00794C8D">
      <w:pPr>
        <w:pStyle w:val="af3"/>
        <w:numPr>
          <w:ilvl w:val="0"/>
          <w:numId w:val="32"/>
        </w:numPr>
        <w:jc w:val="both"/>
        <w:rPr>
          <w:color w:val="0C0064"/>
          <w:lang w:val="ru-RU"/>
        </w:rPr>
      </w:pPr>
      <w:r w:rsidRPr="001B0A3C">
        <w:rPr>
          <w:b/>
          <w:color w:val="0C0064"/>
          <w:lang w:val="ru-RU"/>
        </w:rPr>
        <w:t xml:space="preserve">Всего ошибок удаления – </w:t>
      </w:r>
      <w:r w:rsidRPr="001B0A3C">
        <w:rPr>
          <w:color w:val="0C0064"/>
          <w:lang w:val="ru-RU"/>
        </w:rPr>
        <w:t>то же</w:t>
      </w:r>
      <w:r w:rsidR="00873FCF" w:rsidRPr="001B0A3C">
        <w:rPr>
          <w:color w:val="0C0064"/>
          <w:lang w:val="ru-RU"/>
        </w:rPr>
        <w:t>, что и «ошибок удаления», только учитываются все с момента запуска бота.</w:t>
      </w:r>
    </w:p>
    <w:p w:rsidR="00440A4F" w:rsidRPr="001B0A3C" w:rsidRDefault="00440A4F" w:rsidP="00E97665">
      <w:pPr>
        <w:ind w:firstLine="426"/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lastRenderedPageBreak/>
        <w:t xml:space="preserve">Помимо этой присутствует еще файловый вид удаляемых комментариев. Если бот </w:t>
      </w:r>
      <w:r w:rsidR="0097234F" w:rsidRPr="001B0A3C">
        <w:rPr>
          <w:color w:val="0C0064"/>
          <w:lang w:val="ru-RU"/>
        </w:rPr>
        <w:t xml:space="preserve">успешно </w:t>
      </w:r>
      <w:r w:rsidRPr="001B0A3C">
        <w:rPr>
          <w:color w:val="0C0064"/>
          <w:lang w:val="ru-RU"/>
        </w:rPr>
        <w:t>удалил хотя бы один комментарий, в папке с ботом автоматически создается папка «</w:t>
      </w:r>
      <w:r w:rsidRPr="001B0A3C">
        <w:rPr>
          <w:b/>
          <w:color w:val="0C0064"/>
        </w:rPr>
        <w:t>success</w:t>
      </w:r>
      <w:r w:rsidRPr="001B0A3C">
        <w:rPr>
          <w:color w:val="0C0064"/>
          <w:lang w:val="ru-RU"/>
        </w:rPr>
        <w:t>»</w:t>
      </w:r>
      <w:r w:rsidR="00E97665" w:rsidRPr="001B0A3C">
        <w:rPr>
          <w:color w:val="0C0064"/>
          <w:lang w:val="ru-RU"/>
        </w:rPr>
        <w:t>, в случаях ошибок удаления создается папка «</w:t>
      </w:r>
      <w:r w:rsidR="00E97665" w:rsidRPr="001B0A3C">
        <w:rPr>
          <w:b/>
          <w:color w:val="0C0064"/>
        </w:rPr>
        <w:t>errors</w:t>
      </w:r>
      <w:r w:rsidR="00E97665" w:rsidRPr="001B0A3C">
        <w:rPr>
          <w:color w:val="0C0064"/>
          <w:lang w:val="ru-RU"/>
        </w:rPr>
        <w:t>».</w:t>
      </w:r>
    </w:p>
    <w:p w:rsidR="00E97665" w:rsidRPr="001B0A3C" w:rsidRDefault="00E97665" w:rsidP="00E97665">
      <w:pPr>
        <w:ind w:firstLine="426"/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Внутри папок одинаковая структура:</w:t>
      </w:r>
    </w:p>
    <w:p w:rsidR="00EB2794" w:rsidRPr="001B0A3C" w:rsidRDefault="006B387C" w:rsidP="00EB2794">
      <w:pPr>
        <w:pStyle w:val="af3"/>
        <w:numPr>
          <w:ilvl w:val="0"/>
          <w:numId w:val="33"/>
        </w:numPr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«</w:t>
      </w:r>
      <w:r w:rsidRPr="001B0A3C">
        <w:rPr>
          <w:b/>
          <w:color w:val="0C0064"/>
        </w:rPr>
        <w:t>success</w:t>
      </w:r>
      <w:r w:rsidRPr="001B0A3C">
        <w:rPr>
          <w:color w:val="0C0064"/>
          <w:lang w:val="ru-RU"/>
        </w:rPr>
        <w:t>» или «</w:t>
      </w:r>
      <w:r w:rsidRPr="001B0A3C">
        <w:rPr>
          <w:b/>
          <w:color w:val="0C0064"/>
        </w:rPr>
        <w:t>errors</w:t>
      </w:r>
      <w:r w:rsidRPr="001B0A3C">
        <w:rPr>
          <w:color w:val="0C0064"/>
          <w:lang w:val="ru-RU"/>
        </w:rPr>
        <w:t>»</w:t>
      </w:r>
    </w:p>
    <w:p w:rsidR="00EB2794" w:rsidRPr="001B0A3C" w:rsidRDefault="00163603" w:rsidP="00B61478">
      <w:pPr>
        <w:pStyle w:val="af3"/>
        <w:numPr>
          <w:ilvl w:val="1"/>
          <w:numId w:val="33"/>
        </w:numPr>
        <w:jc w:val="both"/>
        <w:rPr>
          <w:color w:val="0C0064"/>
          <w:lang w:val="ru-RU"/>
        </w:rPr>
      </w:pPr>
      <w:r w:rsidRPr="001B0A3C">
        <w:rPr>
          <w:color w:val="0C0064"/>
        </w:rPr>
        <w:t>140</w:t>
      </w:r>
    </w:p>
    <w:p w:rsidR="00EB2794" w:rsidRPr="001B0A3C" w:rsidRDefault="00973629" w:rsidP="00B61478">
      <w:pPr>
        <w:pStyle w:val="af3"/>
        <w:numPr>
          <w:ilvl w:val="2"/>
          <w:numId w:val="33"/>
        </w:numPr>
        <w:jc w:val="both"/>
        <w:rPr>
          <w:color w:val="0C0064"/>
          <w:lang w:val="ru-RU"/>
        </w:rPr>
      </w:pPr>
      <w:r w:rsidRPr="001B0A3C">
        <w:rPr>
          <w:color w:val="0C0064"/>
        </w:rPr>
        <w:t>41542</w:t>
      </w:r>
      <w:r w:rsidR="008C6527" w:rsidRPr="001B0A3C">
        <w:rPr>
          <w:color w:val="0C0064"/>
        </w:rPr>
        <w:t>.json</w:t>
      </w:r>
    </w:p>
    <w:p w:rsidR="00EB2794" w:rsidRPr="001B0A3C" w:rsidRDefault="00973629" w:rsidP="00B61478">
      <w:pPr>
        <w:pStyle w:val="af3"/>
        <w:numPr>
          <w:ilvl w:val="2"/>
          <w:numId w:val="33"/>
        </w:numPr>
        <w:jc w:val="both"/>
        <w:rPr>
          <w:color w:val="0C0064"/>
          <w:lang w:val="ru-RU"/>
        </w:rPr>
      </w:pPr>
      <w:r w:rsidRPr="001B0A3C">
        <w:rPr>
          <w:color w:val="0C0064"/>
        </w:rPr>
        <w:t>41560</w:t>
      </w:r>
      <w:r w:rsidR="008C6527" w:rsidRPr="001B0A3C">
        <w:rPr>
          <w:color w:val="0C0064"/>
        </w:rPr>
        <w:t>.json</w:t>
      </w:r>
    </w:p>
    <w:p w:rsidR="00EB2794" w:rsidRPr="001B0A3C" w:rsidRDefault="00973629" w:rsidP="00B61478">
      <w:pPr>
        <w:pStyle w:val="af3"/>
        <w:numPr>
          <w:ilvl w:val="2"/>
          <w:numId w:val="33"/>
        </w:numPr>
        <w:jc w:val="both"/>
        <w:rPr>
          <w:color w:val="0C0064"/>
          <w:lang w:val="ru-RU"/>
        </w:rPr>
      </w:pPr>
      <w:r w:rsidRPr="001B0A3C">
        <w:rPr>
          <w:color w:val="0C0064"/>
        </w:rPr>
        <w:t>41573</w:t>
      </w:r>
      <w:r w:rsidR="008C6527" w:rsidRPr="001B0A3C">
        <w:rPr>
          <w:color w:val="0C0064"/>
        </w:rPr>
        <w:t>.json</w:t>
      </w:r>
    </w:p>
    <w:p w:rsidR="00EB2794" w:rsidRPr="001B0A3C" w:rsidRDefault="00163603" w:rsidP="00B61478">
      <w:pPr>
        <w:pStyle w:val="af3"/>
        <w:numPr>
          <w:ilvl w:val="1"/>
          <w:numId w:val="33"/>
        </w:numPr>
        <w:jc w:val="both"/>
        <w:rPr>
          <w:color w:val="0C0064"/>
          <w:lang w:val="ru-RU"/>
        </w:rPr>
      </w:pPr>
      <w:r w:rsidRPr="001B0A3C">
        <w:rPr>
          <w:color w:val="0C0064"/>
        </w:rPr>
        <w:t>764</w:t>
      </w:r>
    </w:p>
    <w:p w:rsidR="00EB2794" w:rsidRPr="001B0A3C" w:rsidRDefault="00973629" w:rsidP="00B61478">
      <w:pPr>
        <w:pStyle w:val="af3"/>
        <w:numPr>
          <w:ilvl w:val="2"/>
          <w:numId w:val="33"/>
        </w:numPr>
        <w:jc w:val="both"/>
        <w:rPr>
          <w:color w:val="0C0064"/>
          <w:lang w:val="ru-RU"/>
        </w:rPr>
      </w:pPr>
      <w:r w:rsidRPr="001B0A3C">
        <w:rPr>
          <w:color w:val="0C0064"/>
        </w:rPr>
        <w:t>800</w:t>
      </w:r>
      <w:r w:rsidR="008C6527" w:rsidRPr="001B0A3C">
        <w:rPr>
          <w:color w:val="0C0064"/>
        </w:rPr>
        <w:t>.json</w:t>
      </w:r>
    </w:p>
    <w:p w:rsidR="00EB2794" w:rsidRPr="001B0A3C" w:rsidRDefault="00973629" w:rsidP="00B61478">
      <w:pPr>
        <w:pStyle w:val="af3"/>
        <w:numPr>
          <w:ilvl w:val="2"/>
          <w:numId w:val="33"/>
        </w:numPr>
        <w:jc w:val="both"/>
        <w:rPr>
          <w:color w:val="0C0064"/>
          <w:lang w:val="ru-RU"/>
        </w:rPr>
      </w:pPr>
      <w:r w:rsidRPr="001B0A3C">
        <w:rPr>
          <w:color w:val="0C0064"/>
        </w:rPr>
        <w:t>832</w:t>
      </w:r>
      <w:r w:rsidR="008C6527" w:rsidRPr="001B0A3C">
        <w:rPr>
          <w:color w:val="0C0064"/>
        </w:rPr>
        <w:t>.json</w:t>
      </w:r>
    </w:p>
    <w:p w:rsidR="00EB2794" w:rsidRPr="001B0A3C" w:rsidRDefault="00973629" w:rsidP="00B61478">
      <w:pPr>
        <w:pStyle w:val="af3"/>
        <w:numPr>
          <w:ilvl w:val="2"/>
          <w:numId w:val="33"/>
        </w:numPr>
        <w:jc w:val="both"/>
        <w:rPr>
          <w:color w:val="0C0064"/>
          <w:lang w:val="ru-RU"/>
        </w:rPr>
      </w:pPr>
      <w:r w:rsidRPr="001B0A3C">
        <w:rPr>
          <w:color w:val="0C0064"/>
        </w:rPr>
        <w:t>841</w:t>
      </w:r>
      <w:r w:rsidR="008C6527" w:rsidRPr="001B0A3C">
        <w:rPr>
          <w:color w:val="0C0064"/>
        </w:rPr>
        <w:t>.json</w:t>
      </w:r>
    </w:p>
    <w:p w:rsidR="00EB2794" w:rsidRPr="001B0A3C" w:rsidRDefault="00163603" w:rsidP="00B61478">
      <w:pPr>
        <w:pStyle w:val="af3"/>
        <w:numPr>
          <w:ilvl w:val="1"/>
          <w:numId w:val="33"/>
        </w:numPr>
        <w:jc w:val="both"/>
        <w:rPr>
          <w:color w:val="0C0064"/>
          <w:lang w:val="ru-RU"/>
        </w:rPr>
      </w:pPr>
      <w:r w:rsidRPr="001B0A3C">
        <w:rPr>
          <w:color w:val="0C0064"/>
        </w:rPr>
        <w:t>1769</w:t>
      </w:r>
    </w:p>
    <w:p w:rsidR="00EB2794" w:rsidRPr="001B0A3C" w:rsidRDefault="00973629" w:rsidP="00B61478">
      <w:pPr>
        <w:pStyle w:val="af3"/>
        <w:numPr>
          <w:ilvl w:val="2"/>
          <w:numId w:val="33"/>
        </w:numPr>
        <w:jc w:val="both"/>
        <w:rPr>
          <w:color w:val="0C0064"/>
          <w:lang w:val="ru-RU"/>
        </w:rPr>
      </w:pPr>
      <w:r w:rsidRPr="001B0A3C">
        <w:rPr>
          <w:color w:val="0C0064"/>
        </w:rPr>
        <w:t>4620</w:t>
      </w:r>
      <w:r w:rsidR="008C6527" w:rsidRPr="001B0A3C">
        <w:rPr>
          <w:color w:val="0C0064"/>
        </w:rPr>
        <w:t>.json</w:t>
      </w:r>
    </w:p>
    <w:p w:rsidR="00EB2794" w:rsidRPr="001B0A3C" w:rsidRDefault="00973629" w:rsidP="00B61478">
      <w:pPr>
        <w:pStyle w:val="af3"/>
        <w:numPr>
          <w:ilvl w:val="2"/>
          <w:numId w:val="33"/>
        </w:numPr>
        <w:jc w:val="both"/>
        <w:rPr>
          <w:color w:val="0C0064"/>
          <w:lang w:val="ru-RU"/>
        </w:rPr>
      </w:pPr>
      <w:r w:rsidRPr="001B0A3C">
        <w:rPr>
          <w:color w:val="0C0064"/>
        </w:rPr>
        <w:t>4717</w:t>
      </w:r>
      <w:r w:rsidR="008C6527" w:rsidRPr="001B0A3C">
        <w:rPr>
          <w:color w:val="0C0064"/>
        </w:rPr>
        <w:t>.json</w:t>
      </w:r>
    </w:p>
    <w:p w:rsidR="00973629" w:rsidRPr="001B0A3C" w:rsidRDefault="00973629" w:rsidP="00B61478">
      <w:pPr>
        <w:pStyle w:val="af3"/>
        <w:numPr>
          <w:ilvl w:val="2"/>
          <w:numId w:val="33"/>
        </w:numPr>
        <w:jc w:val="both"/>
        <w:rPr>
          <w:color w:val="0C0064"/>
          <w:lang w:val="ru-RU"/>
        </w:rPr>
      </w:pPr>
      <w:r w:rsidRPr="001B0A3C">
        <w:rPr>
          <w:color w:val="0C0064"/>
        </w:rPr>
        <w:t>1921</w:t>
      </w:r>
      <w:r w:rsidR="008C6527" w:rsidRPr="001B0A3C">
        <w:rPr>
          <w:color w:val="0C0064"/>
        </w:rPr>
        <w:t>.json</w:t>
      </w:r>
    </w:p>
    <w:p w:rsidR="00DB5B24" w:rsidRPr="001B0A3C" w:rsidRDefault="00DB5B24" w:rsidP="00DB5B24">
      <w:pPr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где:</w:t>
      </w:r>
    </w:p>
    <w:p w:rsidR="00DB5B24" w:rsidRPr="001B0A3C" w:rsidRDefault="007A707D" w:rsidP="007A707D">
      <w:pPr>
        <w:pStyle w:val="af3"/>
        <w:numPr>
          <w:ilvl w:val="0"/>
          <w:numId w:val="38"/>
        </w:numPr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«140», «764», «1769»</w:t>
      </w:r>
      <w:r w:rsidR="00B42DD2" w:rsidRPr="001B0A3C">
        <w:rPr>
          <w:color w:val="0C0064"/>
          <w:lang w:val="ru-RU"/>
        </w:rPr>
        <w:t xml:space="preserve"> и т.д.</w:t>
      </w:r>
      <w:r w:rsidRPr="001B0A3C">
        <w:rPr>
          <w:color w:val="0C0064"/>
          <w:lang w:val="ru-RU"/>
        </w:rPr>
        <w:t xml:space="preserve"> - идентификационные номера постов</w:t>
      </w:r>
      <w:r w:rsidR="00B42DD2" w:rsidRPr="001B0A3C">
        <w:rPr>
          <w:color w:val="0C0064"/>
          <w:lang w:val="ru-RU"/>
        </w:rPr>
        <w:t>;</w:t>
      </w:r>
    </w:p>
    <w:p w:rsidR="00B42DD2" w:rsidRPr="001B0A3C" w:rsidRDefault="00B42DD2" w:rsidP="007A707D">
      <w:pPr>
        <w:pStyle w:val="af3"/>
        <w:numPr>
          <w:ilvl w:val="0"/>
          <w:numId w:val="38"/>
        </w:numPr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«41542.</w:t>
      </w:r>
      <w:proofErr w:type="spellStart"/>
      <w:r w:rsidRPr="001B0A3C">
        <w:rPr>
          <w:color w:val="0C0064"/>
        </w:rPr>
        <w:t>json</w:t>
      </w:r>
      <w:proofErr w:type="spellEnd"/>
      <w:r w:rsidRPr="001B0A3C">
        <w:rPr>
          <w:color w:val="0C0064"/>
          <w:lang w:val="ru-RU"/>
        </w:rPr>
        <w:t>», «41560.</w:t>
      </w:r>
      <w:proofErr w:type="spellStart"/>
      <w:r w:rsidRPr="001B0A3C">
        <w:rPr>
          <w:color w:val="0C0064"/>
        </w:rPr>
        <w:t>json</w:t>
      </w:r>
      <w:proofErr w:type="spellEnd"/>
      <w:r w:rsidRPr="001B0A3C">
        <w:rPr>
          <w:color w:val="0C0064"/>
          <w:lang w:val="ru-RU"/>
        </w:rPr>
        <w:t>», «41573.</w:t>
      </w:r>
      <w:proofErr w:type="spellStart"/>
      <w:r w:rsidRPr="001B0A3C">
        <w:rPr>
          <w:color w:val="0C0064"/>
        </w:rPr>
        <w:t>json</w:t>
      </w:r>
      <w:proofErr w:type="spellEnd"/>
      <w:r w:rsidRPr="001B0A3C">
        <w:rPr>
          <w:color w:val="0C0064"/>
          <w:lang w:val="ru-RU"/>
        </w:rPr>
        <w:t xml:space="preserve">» - идентификатор комментария в посте. Сохраняется в формате </w:t>
      </w:r>
      <w:r w:rsidRPr="001B0A3C">
        <w:rPr>
          <w:color w:val="0C0064"/>
        </w:rPr>
        <w:t>JSON</w:t>
      </w:r>
      <w:r w:rsidR="00DC5260" w:rsidRPr="001B0A3C">
        <w:rPr>
          <w:color w:val="0C0064"/>
          <w:lang w:val="ru-RU"/>
        </w:rPr>
        <w:t xml:space="preserve">, возвращаемом </w:t>
      </w:r>
      <w:r w:rsidR="00DC5260" w:rsidRPr="001B0A3C">
        <w:rPr>
          <w:color w:val="0C0064"/>
        </w:rPr>
        <w:t>VK</w:t>
      </w:r>
      <w:r w:rsidR="00DC5260" w:rsidRPr="001B0A3C">
        <w:rPr>
          <w:color w:val="0C0064"/>
          <w:lang w:val="ru-RU"/>
        </w:rPr>
        <w:t xml:space="preserve"> </w:t>
      </w:r>
      <w:r w:rsidR="00DC5260" w:rsidRPr="001B0A3C">
        <w:rPr>
          <w:color w:val="0C0064"/>
        </w:rPr>
        <w:t>API</w:t>
      </w:r>
      <w:r w:rsidR="00DC5260" w:rsidRPr="001B0A3C">
        <w:rPr>
          <w:color w:val="0C0064"/>
          <w:lang w:val="ru-RU"/>
        </w:rPr>
        <w:t>.</w:t>
      </w:r>
    </w:p>
    <w:p w:rsidR="00407903" w:rsidRPr="001B0A3C" w:rsidRDefault="00C86680" w:rsidP="00407903">
      <w:pPr>
        <w:jc w:val="both"/>
        <w:rPr>
          <w:color w:val="0C0064"/>
        </w:rPr>
      </w:pPr>
      <w:r w:rsidRPr="001B0A3C">
        <w:rPr>
          <w:noProof/>
          <w:color w:val="0C0064"/>
          <w:lang w:val="ru-RU" w:eastAsia="ru-RU"/>
        </w:rPr>
        <mc:AlternateContent>
          <mc:Choice Requires="wps">
            <w:drawing>
              <wp:anchor distT="228600" distB="228600" distL="228600" distR="228600" simplePos="0" relativeHeight="251661312" behindDoc="0" locked="0" layoutInCell="1" allowOverlap="1" wp14:anchorId="38A6CCE6" wp14:editId="720F58B6">
                <wp:simplePos x="0" y="0"/>
                <wp:positionH relativeFrom="margin">
                  <wp:posOffset>1200150</wp:posOffset>
                </wp:positionH>
                <wp:positionV relativeFrom="margin">
                  <wp:posOffset>4708525</wp:posOffset>
                </wp:positionV>
                <wp:extent cx="3552093" cy="1499616"/>
                <wp:effectExtent l="0" t="0" r="15240" b="22225"/>
                <wp:wrapSquare wrapText="bothSides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093" cy="149961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F9A" w:rsidRPr="00610F9A" w:rsidRDefault="00610F9A" w:rsidP="00610F9A">
                            <w:pPr>
                              <w:spacing w:after="0"/>
                              <w:rPr>
                                <w:color w:val="262626" w:themeColor="text1" w:themeTint="D9"/>
                              </w:rPr>
                            </w:pPr>
                            <w:r w:rsidRPr="00610F9A">
                              <w:rPr>
                                <w:color w:val="262626" w:themeColor="text1" w:themeTint="D9"/>
                              </w:rPr>
                              <w:t>{</w:t>
                            </w:r>
                          </w:p>
                          <w:p w:rsidR="00610F9A" w:rsidRPr="00610F9A" w:rsidRDefault="00610F9A" w:rsidP="00610F9A">
                            <w:pPr>
                              <w:spacing w:after="0"/>
                              <w:rPr>
                                <w:color w:val="262626" w:themeColor="text1" w:themeTint="D9"/>
                              </w:rPr>
                            </w:pPr>
                            <w:r w:rsidRPr="00610F9A">
                              <w:rPr>
                                <w:color w:val="262626" w:themeColor="text1" w:themeTint="D9"/>
                              </w:rPr>
                              <w:t xml:space="preserve">  "</w:t>
                            </w:r>
                            <w:proofErr w:type="gramStart"/>
                            <w:r w:rsidRPr="00610F9A">
                              <w:rPr>
                                <w:color w:val="262626" w:themeColor="text1" w:themeTint="D9"/>
                              </w:rPr>
                              <w:t>id</w:t>
                            </w:r>
                            <w:proofErr w:type="gramEnd"/>
                            <w:r w:rsidRPr="00610F9A">
                              <w:rPr>
                                <w:color w:val="262626" w:themeColor="text1" w:themeTint="D9"/>
                              </w:rPr>
                              <w:t>": 4676,</w:t>
                            </w:r>
                          </w:p>
                          <w:p w:rsidR="00610F9A" w:rsidRPr="00610F9A" w:rsidRDefault="00610F9A" w:rsidP="00610F9A">
                            <w:pPr>
                              <w:spacing w:after="0"/>
                              <w:rPr>
                                <w:color w:val="262626" w:themeColor="text1" w:themeTint="D9"/>
                              </w:rPr>
                            </w:pPr>
                            <w:r w:rsidRPr="00610F9A">
                              <w:rPr>
                                <w:color w:val="262626" w:themeColor="text1" w:themeTint="D9"/>
                              </w:rPr>
                              <w:t xml:space="preserve">  "</w:t>
                            </w:r>
                            <w:proofErr w:type="spellStart"/>
                            <w:r w:rsidRPr="00610F9A">
                              <w:rPr>
                                <w:color w:val="262626" w:themeColor="text1" w:themeTint="D9"/>
                              </w:rPr>
                              <w:t>from_id</w:t>
                            </w:r>
                            <w:proofErr w:type="spellEnd"/>
                            <w:r w:rsidRPr="00610F9A">
                              <w:rPr>
                                <w:color w:val="262626" w:themeColor="text1" w:themeTint="D9"/>
                              </w:rPr>
                              <w:t>": 106575088,</w:t>
                            </w:r>
                          </w:p>
                          <w:p w:rsidR="00610F9A" w:rsidRPr="00610F9A" w:rsidRDefault="00610F9A" w:rsidP="00610F9A">
                            <w:pPr>
                              <w:spacing w:after="0"/>
                              <w:rPr>
                                <w:color w:val="262626" w:themeColor="text1" w:themeTint="D9"/>
                              </w:rPr>
                            </w:pPr>
                            <w:r w:rsidRPr="00610F9A">
                              <w:rPr>
                                <w:color w:val="262626" w:themeColor="text1" w:themeTint="D9"/>
                              </w:rPr>
                              <w:t xml:space="preserve">  "</w:t>
                            </w:r>
                            <w:proofErr w:type="gramStart"/>
                            <w:r w:rsidRPr="00610F9A">
                              <w:rPr>
                                <w:color w:val="262626" w:themeColor="text1" w:themeTint="D9"/>
                              </w:rPr>
                              <w:t>date</w:t>
                            </w:r>
                            <w:proofErr w:type="gramEnd"/>
                            <w:r w:rsidRPr="00610F9A">
                              <w:rPr>
                                <w:color w:val="262626" w:themeColor="text1" w:themeTint="D9"/>
                              </w:rPr>
                              <w:t>": 1389947992,</w:t>
                            </w:r>
                          </w:p>
                          <w:p w:rsidR="00610F9A" w:rsidRPr="00610F9A" w:rsidRDefault="00610F9A" w:rsidP="00610F9A">
                            <w:pPr>
                              <w:spacing w:after="0"/>
                              <w:rPr>
                                <w:color w:val="262626" w:themeColor="text1" w:themeTint="D9"/>
                              </w:rPr>
                            </w:pPr>
                            <w:r w:rsidRPr="00610F9A">
                              <w:rPr>
                                <w:color w:val="262626" w:themeColor="text1" w:themeTint="D9"/>
                              </w:rPr>
                              <w:t xml:space="preserve">  "</w:t>
                            </w:r>
                            <w:proofErr w:type="gramStart"/>
                            <w:r w:rsidRPr="00610F9A">
                              <w:rPr>
                                <w:color w:val="262626" w:themeColor="text1" w:themeTint="D9"/>
                              </w:rPr>
                              <w:t>text</w:t>
                            </w:r>
                            <w:proofErr w:type="gramEnd"/>
                            <w:r w:rsidRPr="00610F9A">
                              <w:rPr>
                                <w:color w:val="262626" w:themeColor="text1" w:themeTint="D9"/>
                              </w:rPr>
                              <w:t>": "</w:t>
                            </w:r>
                            <w:r w:rsidRPr="00610F9A">
                              <w:rPr>
                                <w:color w:val="262626" w:themeColor="text1" w:themeTint="D9"/>
                                <w:lang w:val="ru-RU"/>
                              </w:rPr>
                              <w:t>Осилил</w:t>
                            </w:r>
                            <w:r w:rsidRPr="00610F9A">
                              <w:rPr>
                                <w:color w:val="262626" w:themeColor="text1" w:themeTint="D9"/>
                              </w:rPr>
                              <w:t>!!!",</w:t>
                            </w:r>
                          </w:p>
                          <w:p w:rsidR="00610F9A" w:rsidRPr="005E5813" w:rsidRDefault="00610F9A" w:rsidP="00610F9A">
                            <w:pPr>
                              <w:spacing w:after="0"/>
                              <w:rPr>
                                <w:color w:val="262626" w:themeColor="text1" w:themeTint="D9"/>
                              </w:rPr>
                            </w:pPr>
                            <w:r w:rsidRPr="00610F9A">
                              <w:rPr>
                                <w:color w:val="262626" w:themeColor="text1" w:themeTint="D9"/>
                              </w:rPr>
                              <w:t xml:space="preserve">  </w:t>
                            </w:r>
                            <w:r w:rsidRPr="005E5813">
                              <w:rPr>
                                <w:color w:val="262626" w:themeColor="text1" w:themeTint="D9"/>
                              </w:rPr>
                              <w:t>"attachments": []</w:t>
                            </w:r>
                          </w:p>
                          <w:p w:rsidR="00610F9A" w:rsidRPr="00BE3081" w:rsidRDefault="00610F9A" w:rsidP="00610F9A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610F9A">
                              <w:rPr>
                                <w:color w:val="262626" w:themeColor="text1" w:themeTint="D9"/>
                                <w:lang w:val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60000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6CCE6" id="Прямоугольник 6" o:spid="_x0000_s1027" style="position:absolute;left:0;text-align:left;margin-left:94.5pt;margin-top:370.75pt;width:279.7pt;height:118.1pt;z-index:251661312;visibility:visible;mso-wrap-style:square;mso-width-percent:60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6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" filled="f" strokecolor="#1b587c [3206]" strokeweight="1pt">
                <v:textbox style="mso-fit-shape-to-text:t" inset=",7.2pt,,7.2pt">
                  <w:txbxContent>
                    <w:p w:rsidR="00610F9A" w:rsidRPr="00610F9A" w:rsidRDefault="00610F9A" w:rsidP="00610F9A">
                      <w:pPr>
                        <w:spacing w:after="0"/>
                        <w:rPr>
                          <w:color w:val="262626" w:themeColor="text1" w:themeTint="D9"/>
                        </w:rPr>
                      </w:pPr>
                      <w:r w:rsidRPr="00610F9A">
                        <w:rPr>
                          <w:color w:val="262626" w:themeColor="text1" w:themeTint="D9"/>
                        </w:rPr>
                        <w:t>{</w:t>
                      </w:r>
                    </w:p>
                    <w:p w:rsidR="00610F9A" w:rsidRPr="00610F9A" w:rsidRDefault="00610F9A" w:rsidP="00610F9A">
                      <w:pPr>
                        <w:spacing w:after="0"/>
                        <w:rPr>
                          <w:color w:val="262626" w:themeColor="text1" w:themeTint="D9"/>
                        </w:rPr>
                      </w:pPr>
                      <w:r w:rsidRPr="00610F9A">
                        <w:rPr>
                          <w:color w:val="262626" w:themeColor="text1" w:themeTint="D9"/>
                        </w:rPr>
                        <w:t xml:space="preserve">  "</w:t>
                      </w:r>
                      <w:proofErr w:type="gramStart"/>
                      <w:r w:rsidRPr="00610F9A">
                        <w:rPr>
                          <w:color w:val="262626" w:themeColor="text1" w:themeTint="D9"/>
                        </w:rPr>
                        <w:t>id</w:t>
                      </w:r>
                      <w:proofErr w:type="gramEnd"/>
                      <w:r w:rsidRPr="00610F9A">
                        <w:rPr>
                          <w:color w:val="262626" w:themeColor="text1" w:themeTint="D9"/>
                        </w:rPr>
                        <w:t>": 4676,</w:t>
                      </w:r>
                    </w:p>
                    <w:p w:rsidR="00610F9A" w:rsidRPr="00610F9A" w:rsidRDefault="00610F9A" w:rsidP="00610F9A">
                      <w:pPr>
                        <w:spacing w:after="0"/>
                        <w:rPr>
                          <w:color w:val="262626" w:themeColor="text1" w:themeTint="D9"/>
                        </w:rPr>
                      </w:pPr>
                      <w:r w:rsidRPr="00610F9A">
                        <w:rPr>
                          <w:color w:val="262626" w:themeColor="text1" w:themeTint="D9"/>
                        </w:rPr>
                        <w:t xml:space="preserve">  "</w:t>
                      </w:r>
                      <w:proofErr w:type="spellStart"/>
                      <w:r w:rsidRPr="00610F9A">
                        <w:rPr>
                          <w:color w:val="262626" w:themeColor="text1" w:themeTint="D9"/>
                        </w:rPr>
                        <w:t>from_id</w:t>
                      </w:r>
                      <w:proofErr w:type="spellEnd"/>
                      <w:r w:rsidRPr="00610F9A">
                        <w:rPr>
                          <w:color w:val="262626" w:themeColor="text1" w:themeTint="D9"/>
                        </w:rPr>
                        <w:t>": 106575088,</w:t>
                      </w:r>
                    </w:p>
                    <w:p w:rsidR="00610F9A" w:rsidRPr="00610F9A" w:rsidRDefault="00610F9A" w:rsidP="00610F9A">
                      <w:pPr>
                        <w:spacing w:after="0"/>
                        <w:rPr>
                          <w:color w:val="262626" w:themeColor="text1" w:themeTint="D9"/>
                        </w:rPr>
                      </w:pPr>
                      <w:r w:rsidRPr="00610F9A">
                        <w:rPr>
                          <w:color w:val="262626" w:themeColor="text1" w:themeTint="D9"/>
                        </w:rPr>
                        <w:t xml:space="preserve">  "</w:t>
                      </w:r>
                      <w:proofErr w:type="gramStart"/>
                      <w:r w:rsidRPr="00610F9A">
                        <w:rPr>
                          <w:color w:val="262626" w:themeColor="text1" w:themeTint="D9"/>
                        </w:rPr>
                        <w:t>date</w:t>
                      </w:r>
                      <w:proofErr w:type="gramEnd"/>
                      <w:r w:rsidRPr="00610F9A">
                        <w:rPr>
                          <w:color w:val="262626" w:themeColor="text1" w:themeTint="D9"/>
                        </w:rPr>
                        <w:t>": 1389947992,</w:t>
                      </w:r>
                    </w:p>
                    <w:p w:rsidR="00610F9A" w:rsidRPr="00610F9A" w:rsidRDefault="00610F9A" w:rsidP="00610F9A">
                      <w:pPr>
                        <w:spacing w:after="0"/>
                        <w:rPr>
                          <w:color w:val="262626" w:themeColor="text1" w:themeTint="D9"/>
                        </w:rPr>
                      </w:pPr>
                      <w:r w:rsidRPr="00610F9A">
                        <w:rPr>
                          <w:color w:val="262626" w:themeColor="text1" w:themeTint="D9"/>
                        </w:rPr>
                        <w:t xml:space="preserve">  "</w:t>
                      </w:r>
                      <w:proofErr w:type="gramStart"/>
                      <w:r w:rsidRPr="00610F9A">
                        <w:rPr>
                          <w:color w:val="262626" w:themeColor="text1" w:themeTint="D9"/>
                        </w:rPr>
                        <w:t>text</w:t>
                      </w:r>
                      <w:proofErr w:type="gramEnd"/>
                      <w:r w:rsidRPr="00610F9A">
                        <w:rPr>
                          <w:color w:val="262626" w:themeColor="text1" w:themeTint="D9"/>
                        </w:rPr>
                        <w:t>": "</w:t>
                      </w:r>
                      <w:r w:rsidRPr="00610F9A">
                        <w:rPr>
                          <w:color w:val="262626" w:themeColor="text1" w:themeTint="D9"/>
                          <w:lang w:val="ru-RU"/>
                        </w:rPr>
                        <w:t>Осилил</w:t>
                      </w:r>
                      <w:r w:rsidRPr="00610F9A">
                        <w:rPr>
                          <w:color w:val="262626" w:themeColor="text1" w:themeTint="D9"/>
                        </w:rPr>
                        <w:t>!!!",</w:t>
                      </w:r>
                    </w:p>
                    <w:p w:rsidR="00610F9A" w:rsidRPr="00610F9A" w:rsidRDefault="00610F9A" w:rsidP="00610F9A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610F9A">
                        <w:rPr>
                          <w:color w:val="262626" w:themeColor="text1" w:themeTint="D9"/>
                        </w:rPr>
                        <w:t xml:space="preserve">  </w:t>
                      </w:r>
                      <w:r w:rsidRPr="00610F9A">
                        <w:rPr>
                          <w:color w:val="262626" w:themeColor="text1" w:themeTint="D9"/>
                          <w:lang w:val="ru-RU"/>
                        </w:rPr>
                        <w:t>"</w:t>
                      </w:r>
                      <w:proofErr w:type="spellStart"/>
                      <w:r w:rsidRPr="00610F9A">
                        <w:rPr>
                          <w:color w:val="262626" w:themeColor="text1" w:themeTint="D9"/>
                          <w:lang w:val="ru-RU"/>
                        </w:rPr>
                        <w:t>attachments</w:t>
                      </w:r>
                      <w:proofErr w:type="spellEnd"/>
                      <w:r w:rsidRPr="00610F9A">
                        <w:rPr>
                          <w:color w:val="262626" w:themeColor="text1" w:themeTint="D9"/>
                          <w:lang w:val="ru-RU"/>
                        </w:rPr>
                        <w:t>": []</w:t>
                      </w:r>
                    </w:p>
                    <w:p w:rsidR="00610F9A" w:rsidRPr="00BE3081" w:rsidRDefault="00610F9A" w:rsidP="00610F9A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610F9A">
                        <w:rPr>
                          <w:color w:val="262626" w:themeColor="text1" w:themeTint="D9"/>
                          <w:lang w:val="ru-RU"/>
                        </w:rPr>
                        <w:t>}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407903" w:rsidRPr="001B0A3C">
        <w:rPr>
          <w:color w:val="0C0064"/>
        </w:rPr>
        <w:t>Например:</w:t>
      </w:r>
    </w:p>
    <w:p w:rsidR="003520D7" w:rsidRPr="001B0A3C" w:rsidRDefault="003520D7" w:rsidP="00407903">
      <w:pPr>
        <w:spacing w:after="0" w:line="240" w:lineRule="auto"/>
        <w:jc w:val="both"/>
        <w:rPr>
          <w:color w:val="0C0064"/>
          <w:lang w:val="ru-RU"/>
        </w:rPr>
      </w:pPr>
    </w:p>
    <w:p w:rsidR="00610F9A" w:rsidRPr="001B0A3C" w:rsidRDefault="00610F9A" w:rsidP="00407903">
      <w:pPr>
        <w:spacing w:after="0" w:line="240" w:lineRule="auto"/>
        <w:jc w:val="both"/>
        <w:rPr>
          <w:color w:val="0C0064"/>
          <w:lang w:val="ru-RU"/>
        </w:rPr>
      </w:pPr>
    </w:p>
    <w:p w:rsidR="00610F9A" w:rsidRPr="001B0A3C" w:rsidRDefault="00610F9A" w:rsidP="00407903">
      <w:pPr>
        <w:spacing w:after="0" w:line="240" w:lineRule="auto"/>
        <w:jc w:val="both"/>
        <w:rPr>
          <w:color w:val="0C0064"/>
          <w:lang w:val="ru-RU"/>
        </w:rPr>
      </w:pPr>
    </w:p>
    <w:p w:rsidR="00610F9A" w:rsidRPr="001B0A3C" w:rsidRDefault="00610F9A" w:rsidP="00407903">
      <w:pPr>
        <w:spacing w:after="0" w:line="240" w:lineRule="auto"/>
        <w:jc w:val="both"/>
        <w:rPr>
          <w:color w:val="0C0064"/>
          <w:lang w:val="ru-RU"/>
        </w:rPr>
      </w:pPr>
    </w:p>
    <w:p w:rsidR="00610F9A" w:rsidRPr="001B0A3C" w:rsidRDefault="00610F9A" w:rsidP="00407903">
      <w:pPr>
        <w:spacing w:after="0" w:line="240" w:lineRule="auto"/>
        <w:jc w:val="both"/>
        <w:rPr>
          <w:color w:val="0C0064"/>
          <w:lang w:val="ru-RU"/>
        </w:rPr>
      </w:pPr>
    </w:p>
    <w:p w:rsidR="00610F9A" w:rsidRPr="001B0A3C" w:rsidRDefault="00610F9A" w:rsidP="00407903">
      <w:pPr>
        <w:spacing w:after="0" w:line="240" w:lineRule="auto"/>
        <w:jc w:val="both"/>
        <w:rPr>
          <w:color w:val="0C0064"/>
          <w:lang w:val="ru-RU"/>
        </w:rPr>
      </w:pPr>
    </w:p>
    <w:p w:rsidR="00610F9A" w:rsidRPr="001B0A3C" w:rsidRDefault="00610F9A" w:rsidP="00407903">
      <w:pPr>
        <w:spacing w:after="0" w:line="240" w:lineRule="auto"/>
        <w:jc w:val="both"/>
        <w:rPr>
          <w:color w:val="0C0064"/>
          <w:lang w:val="ru-RU"/>
        </w:rPr>
      </w:pPr>
    </w:p>
    <w:p w:rsidR="00610F9A" w:rsidRPr="001B0A3C" w:rsidRDefault="00610F9A" w:rsidP="00407903">
      <w:pPr>
        <w:spacing w:after="0" w:line="240" w:lineRule="auto"/>
        <w:jc w:val="both"/>
        <w:rPr>
          <w:color w:val="0C0064"/>
          <w:lang w:val="ru-RU"/>
        </w:rPr>
      </w:pPr>
    </w:p>
    <w:p w:rsidR="00610F9A" w:rsidRPr="001B0A3C" w:rsidRDefault="00610F9A" w:rsidP="00407903">
      <w:pPr>
        <w:spacing w:after="0" w:line="240" w:lineRule="auto"/>
        <w:jc w:val="both"/>
        <w:rPr>
          <w:color w:val="0C0064"/>
          <w:lang w:val="ru-RU"/>
        </w:rPr>
      </w:pPr>
    </w:p>
    <w:p w:rsidR="00610F9A" w:rsidRPr="001B0A3C" w:rsidRDefault="00610F9A" w:rsidP="00407903">
      <w:pPr>
        <w:spacing w:after="0" w:line="240" w:lineRule="auto"/>
        <w:jc w:val="both"/>
        <w:rPr>
          <w:color w:val="0C0064"/>
          <w:lang w:val="ru-RU"/>
        </w:rPr>
      </w:pPr>
    </w:p>
    <w:p w:rsidR="00610F9A" w:rsidRPr="001B0A3C" w:rsidRDefault="00610F9A" w:rsidP="00407903">
      <w:pPr>
        <w:spacing w:after="0" w:line="240" w:lineRule="auto"/>
        <w:jc w:val="both"/>
        <w:rPr>
          <w:color w:val="0C0064"/>
          <w:lang w:val="ru-RU"/>
        </w:rPr>
      </w:pPr>
    </w:p>
    <w:p w:rsidR="003520D7" w:rsidRPr="001B0A3C" w:rsidRDefault="00D82E0E" w:rsidP="003506A5">
      <w:pPr>
        <w:spacing w:after="0" w:line="276" w:lineRule="auto"/>
        <w:ind w:firstLine="284"/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Комментарий</w:t>
      </w:r>
      <w:r w:rsidR="00610F9A" w:rsidRPr="001B0A3C">
        <w:rPr>
          <w:color w:val="0C0064"/>
          <w:lang w:val="ru-RU"/>
        </w:rPr>
        <w:t xml:space="preserve"> с идентификатором «4676» от пользователя с </w:t>
      </w:r>
      <w:r w:rsidR="00610F9A" w:rsidRPr="001B0A3C">
        <w:rPr>
          <w:color w:val="0C0064"/>
        </w:rPr>
        <w:t>ID</w:t>
      </w:r>
      <w:r w:rsidR="00610F9A" w:rsidRPr="001B0A3C">
        <w:rPr>
          <w:color w:val="0C0064"/>
          <w:lang w:val="ru-RU"/>
        </w:rPr>
        <w:t xml:space="preserve"> 106575088</w:t>
      </w:r>
      <w:r w:rsidR="00101B6D" w:rsidRPr="001B0A3C">
        <w:rPr>
          <w:color w:val="0C0064"/>
          <w:lang w:val="ru-RU"/>
        </w:rPr>
        <w:t xml:space="preserve"> (</w:t>
      </w:r>
      <w:hyperlink r:id="rId19" w:history="1">
        <w:proofErr w:type="gramStart"/>
        <w:r w:rsidR="00101B6D" w:rsidRPr="001B0A3C">
          <w:rPr>
            <w:rStyle w:val="af4"/>
            <w:color w:val="0C0064"/>
          </w:rPr>
          <w:t>https</w:t>
        </w:r>
        <w:r w:rsidR="00101B6D" w:rsidRPr="001B0A3C">
          <w:rPr>
            <w:rStyle w:val="af4"/>
            <w:color w:val="0C0064"/>
            <w:lang w:val="ru-RU"/>
          </w:rPr>
          <w:t>://</w:t>
        </w:r>
        <w:r w:rsidR="00101B6D" w:rsidRPr="001B0A3C">
          <w:rPr>
            <w:rStyle w:val="af4"/>
            <w:color w:val="0C0064"/>
          </w:rPr>
          <w:t>vk</w:t>
        </w:r>
        <w:r w:rsidR="00101B6D" w:rsidRPr="001B0A3C">
          <w:rPr>
            <w:rStyle w:val="af4"/>
            <w:color w:val="0C0064"/>
            <w:lang w:val="ru-RU"/>
          </w:rPr>
          <w:t>.</w:t>
        </w:r>
        <w:r w:rsidR="00101B6D" w:rsidRPr="001B0A3C">
          <w:rPr>
            <w:rStyle w:val="af4"/>
            <w:color w:val="0C0064"/>
          </w:rPr>
          <w:t>com</w:t>
        </w:r>
        <w:r w:rsidR="00101B6D" w:rsidRPr="001B0A3C">
          <w:rPr>
            <w:rStyle w:val="af4"/>
            <w:color w:val="0C0064"/>
            <w:lang w:val="ru-RU"/>
          </w:rPr>
          <w:t>/</w:t>
        </w:r>
        <w:r w:rsidR="00101B6D" w:rsidRPr="001B0A3C">
          <w:rPr>
            <w:rStyle w:val="af4"/>
            <w:color w:val="0C0064"/>
          </w:rPr>
          <w:t>id</w:t>
        </w:r>
        <w:r w:rsidR="00101B6D" w:rsidRPr="001B0A3C">
          <w:rPr>
            <w:rStyle w:val="af4"/>
            <w:color w:val="0C0064"/>
            <w:lang w:val="ru-RU"/>
          </w:rPr>
          <w:t>106575088</w:t>
        </w:r>
      </w:hyperlink>
      <w:r w:rsidR="00101B6D" w:rsidRPr="001B0A3C">
        <w:rPr>
          <w:color w:val="0C0064"/>
          <w:lang w:val="ru-RU"/>
        </w:rPr>
        <w:t xml:space="preserve"> )</w:t>
      </w:r>
      <w:proofErr w:type="gramEnd"/>
      <w:r w:rsidR="00101B6D" w:rsidRPr="001B0A3C">
        <w:rPr>
          <w:color w:val="0C0064"/>
          <w:lang w:val="ru-RU"/>
        </w:rPr>
        <w:t>, размещенн</w:t>
      </w:r>
      <w:r w:rsidR="006A7461" w:rsidRPr="001B0A3C">
        <w:rPr>
          <w:color w:val="0C0064"/>
          <w:lang w:val="ru-RU"/>
        </w:rPr>
        <w:t>ый 17 января 2014 года в 08:39:52 GMT</w:t>
      </w:r>
      <w:r w:rsidR="008D0350" w:rsidRPr="001B0A3C">
        <w:rPr>
          <w:color w:val="0C0064"/>
          <w:lang w:val="ru-RU"/>
        </w:rPr>
        <w:t>. Удален, попав под правило</w:t>
      </w:r>
      <w:r w:rsidR="00AB38C5" w:rsidRPr="001B0A3C">
        <w:rPr>
          <w:color w:val="0C0064"/>
          <w:lang w:val="ru-RU"/>
        </w:rPr>
        <w:t xml:space="preserve"> «Минимальное количество символов в комментарии: 10»</w:t>
      </w:r>
      <w:r w:rsidR="00170899" w:rsidRPr="001B0A3C">
        <w:rPr>
          <w:color w:val="0C0064"/>
          <w:lang w:val="ru-RU"/>
        </w:rPr>
        <w:t>. В тексте комментария содержится лишь 9 символов.</w:t>
      </w:r>
    </w:p>
    <w:p w:rsidR="00CD0406" w:rsidRPr="001B0A3C" w:rsidRDefault="00CD0406" w:rsidP="008D0350">
      <w:pPr>
        <w:spacing w:after="0" w:line="276" w:lineRule="auto"/>
        <w:jc w:val="both"/>
        <w:rPr>
          <w:color w:val="0C0064"/>
          <w:lang w:val="ru-RU"/>
        </w:rPr>
      </w:pPr>
    </w:p>
    <w:p w:rsidR="00CD0406" w:rsidRPr="001B0A3C" w:rsidRDefault="00CD0406" w:rsidP="008D0350">
      <w:pPr>
        <w:spacing w:after="0" w:line="276" w:lineRule="auto"/>
        <w:jc w:val="both"/>
        <w:rPr>
          <w:color w:val="0C0064"/>
          <w:lang w:val="ru-RU"/>
        </w:rPr>
      </w:pPr>
    </w:p>
    <w:p w:rsidR="00CD0406" w:rsidRPr="001B0A3C" w:rsidRDefault="00CD0406" w:rsidP="00CD0406">
      <w:pPr>
        <w:pStyle w:val="1"/>
        <w:rPr>
          <w:color w:val="0C0064"/>
          <w:lang w:val="ru-RU"/>
        </w:rPr>
      </w:pPr>
      <w:bookmarkStart w:id="9" w:name="_Toc429515560"/>
      <w:r w:rsidRPr="001B0A3C">
        <w:rPr>
          <w:color w:val="0C0064"/>
          <w:lang w:val="ru-RU"/>
        </w:rPr>
        <w:lastRenderedPageBreak/>
        <w:t>Распространенные ошибки</w:t>
      </w:r>
      <w:bookmarkEnd w:id="9"/>
    </w:p>
    <w:p w:rsidR="00BA36D9" w:rsidRPr="001B0A3C" w:rsidRDefault="00326D12" w:rsidP="00C83328">
      <w:pPr>
        <w:pStyle w:val="af3"/>
        <w:numPr>
          <w:ilvl w:val="0"/>
          <w:numId w:val="39"/>
        </w:numPr>
        <w:rPr>
          <w:color w:val="0C0064"/>
          <w:lang w:val="ru-RU"/>
        </w:rPr>
      </w:pPr>
      <w:r w:rsidRPr="001B0A3C">
        <w:rPr>
          <w:color w:val="0C0064"/>
          <w:lang w:val="ru-RU"/>
        </w:rPr>
        <w:t>Наиболее распространенная проблема - о</w:t>
      </w:r>
      <w:r w:rsidR="00BA36D9" w:rsidRPr="001B0A3C">
        <w:rPr>
          <w:color w:val="0C0064"/>
          <w:lang w:val="ru-RU"/>
        </w:rPr>
        <w:t>тсутствие предустановленного программного продукта .</w:t>
      </w:r>
      <w:r w:rsidR="00BA36D9" w:rsidRPr="001B0A3C">
        <w:rPr>
          <w:color w:val="0C0064"/>
        </w:rPr>
        <w:t>NET</w:t>
      </w:r>
      <w:r w:rsidR="00BA36D9" w:rsidRPr="001B0A3C">
        <w:rPr>
          <w:color w:val="0C0064"/>
          <w:lang w:val="ru-RU"/>
        </w:rPr>
        <w:t xml:space="preserve"> </w:t>
      </w:r>
      <w:r w:rsidR="00BA36D9" w:rsidRPr="001B0A3C">
        <w:rPr>
          <w:color w:val="0C0064"/>
        </w:rPr>
        <w:t>Framework</w:t>
      </w:r>
      <w:r w:rsidR="00BA36D9" w:rsidRPr="001B0A3C">
        <w:rPr>
          <w:color w:val="0C0064"/>
          <w:lang w:val="ru-RU"/>
        </w:rPr>
        <w:t xml:space="preserve"> 4.0.</w:t>
      </w:r>
    </w:p>
    <w:p w:rsidR="00C83328" w:rsidRPr="001B0A3C" w:rsidRDefault="008B6486" w:rsidP="008B6486">
      <w:pPr>
        <w:pStyle w:val="af3"/>
        <w:numPr>
          <w:ilvl w:val="0"/>
          <w:numId w:val="39"/>
        </w:numPr>
        <w:rPr>
          <w:color w:val="0C0064"/>
          <w:lang w:val="ru-RU"/>
        </w:rPr>
      </w:pPr>
      <w:r w:rsidRPr="001B0A3C">
        <w:rPr>
          <w:color w:val="0C0064"/>
          <w:lang w:val="ru-RU"/>
        </w:rPr>
        <w:t>Отсутствие файла «Newtonsoft.Json.dll» в папке с исполняемым файлом бота.</w:t>
      </w:r>
    </w:p>
    <w:p w:rsidR="00F83F8C" w:rsidRPr="001B0A3C" w:rsidRDefault="00F83F8C" w:rsidP="00F83F8C">
      <w:pPr>
        <w:rPr>
          <w:color w:val="0C0064"/>
          <w:lang w:val="ru-RU"/>
        </w:rPr>
      </w:pPr>
    </w:p>
    <w:p w:rsidR="00F83F8C" w:rsidRPr="001B0A3C" w:rsidRDefault="0070026B" w:rsidP="0070026B">
      <w:pPr>
        <w:pStyle w:val="1"/>
        <w:rPr>
          <w:color w:val="0C0064"/>
          <w:lang w:val="ru-RU"/>
        </w:rPr>
      </w:pPr>
      <w:bookmarkStart w:id="10" w:name="_Toc429515561"/>
      <w:r w:rsidRPr="001B0A3C">
        <w:rPr>
          <w:color w:val="0C0064"/>
          <w:lang w:val="ru-RU"/>
        </w:rPr>
        <w:t>Ссылки для скачивания</w:t>
      </w:r>
      <w:bookmarkEnd w:id="10"/>
    </w:p>
    <w:p w:rsidR="00FD407C" w:rsidRDefault="00FE495D" w:rsidP="006D7139">
      <w:pPr>
        <w:ind w:firstLine="284"/>
        <w:jc w:val="both"/>
        <w:rPr>
          <w:color w:val="C00000"/>
          <w:lang w:val="ru-RU"/>
        </w:rPr>
      </w:pPr>
      <w:r w:rsidRPr="001B0A3C">
        <w:rPr>
          <w:color w:val="0C0064"/>
          <w:lang w:val="ru-RU"/>
        </w:rPr>
        <w:t>Скачать бот Вы можете только с сайта разработчика</w:t>
      </w:r>
      <w:r w:rsidR="00990FA7" w:rsidRPr="001B0A3C">
        <w:rPr>
          <w:color w:val="0C0064"/>
          <w:lang w:val="ru-RU"/>
        </w:rPr>
        <w:t xml:space="preserve">, воспользовавшись прямой </w:t>
      </w:r>
      <w:r w:rsidR="00642F8C" w:rsidRPr="001B0A3C">
        <w:rPr>
          <w:color w:val="0C0064"/>
          <w:lang w:val="ru-RU"/>
        </w:rPr>
        <w:t xml:space="preserve">ссылкой </w:t>
      </w:r>
      <w:hyperlink r:id="rId20" w:history="1">
        <w:r w:rsidR="004F6C17" w:rsidRPr="00DF2CCF">
          <w:rPr>
            <w:rStyle w:val="af4"/>
            <w:color w:val="C00000"/>
            <w:lang w:val="ru-RU"/>
          </w:rPr>
          <w:t>https://ai-rus.com/uploads/setup/ai-rus-vk-bot-moderator.exe</w:t>
        </w:r>
      </w:hyperlink>
      <w:r w:rsidR="004F6C17" w:rsidRPr="00DF2CCF">
        <w:rPr>
          <w:color w:val="C00000"/>
          <w:lang w:val="ru-RU"/>
        </w:rPr>
        <w:t xml:space="preserve"> </w:t>
      </w:r>
      <w:r w:rsidR="00990FA7" w:rsidRPr="00DF2CCF">
        <w:rPr>
          <w:color w:val="C00000"/>
          <w:lang w:val="ru-RU"/>
        </w:rPr>
        <w:t xml:space="preserve"> </w:t>
      </w:r>
    </w:p>
    <w:p w:rsidR="005E5813" w:rsidRPr="005E5813" w:rsidRDefault="005E5813" w:rsidP="006D7139">
      <w:pPr>
        <w:ind w:firstLine="284"/>
        <w:jc w:val="both"/>
        <w:rPr>
          <w:color w:val="002060"/>
          <w:lang w:val="ru-RU"/>
        </w:rPr>
      </w:pPr>
      <w:r w:rsidRPr="005E5813">
        <w:rPr>
          <w:color w:val="002060"/>
          <w:lang w:val="ru-RU"/>
        </w:rPr>
        <w:t>Демоверсия</w:t>
      </w:r>
      <w:r>
        <w:rPr>
          <w:color w:val="002060"/>
          <w:lang w:val="ru-RU"/>
        </w:rPr>
        <w:t xml:space="preserve"> бота доступна по ссылке </w:t>
      </w:r>
      <w:hyperlink r:id="rId21" w:history="1">
        <w:r>
          <w:rPr>
            <w:rStyle w:val="af4"/>
            <w:color w:val="C00000"/>
            <w:lang w:val="ru-RU"/>
          </w:rPr>
          <w:t>https://ai-rus.com/uploads/setup/ai-rus-vk-bot-moderator-demo.exe</w:t>
        </w:r>
      </w:hyperlink>
    </w:p>
    <w:p w:rsidR="006D7139" w:rsidRPr="006D7139" w:rsidRDefault="006D7139" w:rsidP="006D7139">
      <w:pPr>
        <w:ind w:firstLine="284"/>
        <w:jc w:val="both"/>
        <w:rPr>
          <w:color w:val="C00000"/>
          <w:lang w:val="ru-RU"/>
        </w:rPr>
      </w:pPr>
    </w:p>
    <w:p w:rsidR="00FD407C" w:rsidRPr="001B0A3C" w:rsidRDefault="00FD407C" w:rsidP="00FD407C">
      <w:pPr>
        <w:pStyle w:val="1"/>
        <w:rPr>
          <w:color w:val="0C0064"/>
          <w:lang w:val="ru-RU"/>
        </w:rPr>
      </w:pPr>
      <w:bookmarkStart w:id="11" w:name="_Toc429515562"/>
      <w:r w:rsidRPr="001B0A3C">
        <w:rPr>
          <w:color w:val="0C0064"/>
          <w:lang w:val="ru-RU"/>
        </w:rPr>
        <w:t>Ограничения</w:t>
      </w:r>
      <w:bookmarkEnd w:id="11"/>
    </w:p>
    <w:p w:rsidR="00FD407C" w:rsidRPr="001B0A3C" w:rsidRDefault="009812A6" w:rsidP="00DF1DBC">
      <w:pPr>
        <w:ind w:firstLine="284"/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Программный продукт «</w:t>
      </w:r>
      <w:r w:rsidRPr="000512C1">
        <w:rPr>
          <w:b/>
          <w:color w:val="C00000"/>
        </w:rPr>
        <w:t>AI</w:t>
      </w:r>
      <w:r w:rsidRPr="000512C1">
        <w:rPr>
          <w:b/>
          <w:color w:val="C00000"/>
          <w:lang w:val="ru-RU"/>
        </w:rPr>
        <w:t xml:space="preserve"> </w:t>
      </w:r>
      <w:r w:rsidRPr="000512C1">
        <w:rPr>
          <w:b/>
          <w:color w:val="C00000"/>
        </w:rPr>
        <w:t>RUS</w:t>
      </w:r>
      <w:r w:rsidRPr="000512C1">
        <w:rPr>
          <w:b/>
          <w:color w:val="C00000"/>
          <w:lang w:val="ru-RU"/>
        </w:rPr>
        <w:t xml:space="preserve">: </w:t>
      </w:r>
      <w:r w:rsidRPr="000512C1">
        <w:rPr>
          <w:b/>
          <w:color w:val="C00000"/>
        </w:rPr>
        <w:t>Bot</w:t>
      </w:r>
      <w:r w:rsidRPr="000512C1">
        <w:rPr>
          <w:b/>
          <w:color w:val="C00000"/>
          <w:lang w:val="ru-RU"/>
        </w:rPr>
        <w:t>-</w:t>
      </w:r>
      <w:r w:rsidRPr="000512C1">
        <w:rPr>
          <w:b/>
          <w:color w:val="C00000"/>
        </w:rPr>
        <w:t>Moderator</w:t>
      </w:r>
      <w:r w:rsidRPr="001B0A3C">
        <w:rPr>
          <w:color w:val="0C0064"/>
          <w:lang w:val="ru-RU"/>
        </w:rPr>
        <w:t>» является интеллектуальной собственностью разработчика Андрея Хэллдара (</w:t>
      </w:r>
      <w:r w:rsidR="00C566BA" w:rsidRPr="000512C1">
        <w:rPr>
          <w:color w:val="C00000"/>
          <w:lang w:val="ru-RU"/>
        </w:rPr>
        <w:t>«</w:t>
      </w:r>
      <w:r w:rsidR="00C566BA" w:rsidRPr="000512C1">
        <w:rPr>
          <w:color w:val="C00000"/>
        </w:rPr>
        <w:t>AI</w:t>
      </w:r>
      <w:r w:rsidR="00C566BA" w:rsidRPr="000512C1">
        <w:rPr>
          <w:color w:val="C00000"/>
          <w:lang w:val="ru-RU"/>
        </w:rPr>
        <w:t xml:space="preserve"> </w:t>
      </w:r>
      <w:r w:rsidR="00C566BA" w:rsidRPr="000512C1">
        <w:rPr>
          <w:color w:val="C00000"/>
        </w:rPr>
        <w:t>RUS</w:t>
      </w:r>
      <w:r w:rsidR="00C566BA" w:rsidRPr="000512C1">
        <w:rPr>
          <w:color w:val="C00000"/>
          <w:lang w:val="ru-RU"/>
        </w:rPr>
        <w:t xml:space="preserve"> – </w:t>
      </w:r>
      <w:r w:rsidR="00C566BA" w:rsidRPr="000512C1">
        <w:rPr>
          <w:color w:val="C00000"/>
        </w:rPr>
        <w:t>Professional</w:t>
      </w:r>
      <w:r w:rsidR="00C566BA" w:rsidRPr="000512C1">
        <w:rPr>
          <w:color w:val="C00000"/>
          <w:lang w:val="ru-RU"/>
        </w:rPr>
        <w:t xml:space="preserve"> </w:t>
      </w:r>
      <w:r w:rsidR="00C566BA" w:rsidRPr="000512C1">
        <w:rPr>
          <w:color w:val="C00000"/>
        </w:rPr>
        <w:t>IT</w:t>
      </w:r>
      <w:r w:rsidR="00C566BA" w:rsidRPr="000512C1">
        <w:rPr>
          <w:color w:val="C00000"/>
          <w:lang w:val="ru-RU"/>
        </w:rPr>
        <w:t xml:space="preserve"> </w:t>
      </w:r>
      <w:r w:rsidR="00C566BA" w:rsidRPr="000512C1">
        <w:rPr>
          <w:color w:val="C00000"/>
        </w:rPr>
        <w:t>support</w:t>
      </w:r>
      <w:r w:rsidR="00C566BA" w:rsidRPr="000512C1">
        <w:rPr>
          <w:color w:val="C00000"/>
          <w:lang w:val="ru-RU"/>
        </w:rPr>
        <w:t>»</w:t>
      </w:r>
      <w:r w:rsidRPr="001B0A3C">
        <w:rPr>
          <w:color w:val="0C0064"/>
          <w:lang w:val="ru-RU"/>
        </w:rPr>
        <w:t>)</w:t>
      </w:r>
      <w:r w:rsidR="00D06CB7" w:rsidRPr="001B0A3C">
        <w:rPr>
          <w:color w:val="0C0064"/>
          <w:lang w:val="ru-RU"/>
        </w:rPr>
        <w:t xml:space="preserve"> и предоставляется с закрытым исходным кодом.</w:t>
      </w:r>
    </w:p>
    <w:p w:rsidR="0018676C" w:rsidRPr="001B0A3C" w:rsidRDefault="00DF1DBC" w:rsidP="00DF1DBC">
      <w:pPr>
        <w:ind w:firstLine="284"/>
        <w:jc w:val="both"/>
        <w:rPr>
          <w:color w:val="0C0064"/>
          <w:lang w:val="ru-RU"/>
        </w:rPr>
      </w:pPr>
      <w:r w:rsidRPr="000512C1">
        <w:rPr>
          <w:b/>
          <w:color w:val="C00000"/>
          <w:lang w:val="ru-RU"/>
        </w:rPr>
        <w:t>«</w:t>
      </w:r>
      <w:r w:rsidRPr="000512C1">
        <w:rPr>
          <w:b/>
          <w:color w:val="C00000"/>
        </w:rPr>
        <w:t>AI</w:t>
      </w:r>
      <w:r w:rsidRPr="000512C1">
        <w:rPr>
          <w:b/>
          <w:color w:val="C00000"/>
          <w:lang w:val="ru-RU"/>
        </w:rPr>
        <w:t xml:space="preserve"> </w:t>
      </w:r>
      <w:r w:rsidRPr="000512C1">
        <w:rPr>
          <w:b/>
          <w:color w:val="C00000"/>
        </w:rPr>
        <w:t>RUS</w:t>
      </w:r>
      <w:r w:rsidRPr="000512C1">
        <w:rPr>
          <w:b/>
          <w:color w:val="C00000"/>
          <w:lang w:val="ru-RU"/>
        </w:rPr>
        <w:t xml:space="preserve">: </w:t>
      </w:r>
      <w:r w:rsidRPr="000512C1">
        <w:rPr>
          <w:b/>
          <w:color w:val="C00000"/>
        </w:rPr>
        <w:t>Bot</w:t>
      </w:r>
      <w:r w:rsidRPr="000512C1">
        <w:rPr>
          <w:b/>
          <w:color w:val="C00000"/>
          <w:lang w:val="ru-RU"/>
        </w:rPr>
        <w:t>-</w:t>
      </w:r>
      <w:r w:rsidRPr="000512C1">
        <w:rPr>
          <w:b/>
          <w:color w:val="C00000"/>
        </w:rPr>
        <w:t>Moderator</w:t>
      </w:r>
      <w:r w:rsidRPr="000512C1">
        <w:rPr>
          <w:b/>
          <w:color w:val="C00000"/>
          <w:lang w:val="ru-RU"/>
        </w:rPr>
        <w:t>»</w:t>
      </w:r>
      <w:r w:rsidRPr="001B0A3C">
        <w:rPr>
          <w:color w:val="0C0064"/>
          <w:lang w:val="ru-RU"/>
        </w:rPr>
        <w:t xml:space="preserve"> является коммерческим программным продуктом и каждый запуск проверяется </w:t>
      </w:r>
      <w:r w:rsidR="002C12E7" w:rsidRPr="001B0A3C">
        <w:rPr>
          <w:color w:val="0C0064"/>
          <w:lang w:val="ru-RU"/>
        </w:rPr>
        <w:t>нашей системой на запуск в определенной группе системы «ВКонтакте».</w:t>
      </w:r>
    </w:p>
    <w:p w:rsidR="00702CC6" w:rsidRPr="001B0A3C" w:rsidRDefault="00702CC6" w:rsidP="00DF1DBC">
      <w:pPr>
        <w:ind w:firstLine="284"/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>Если бот отображает статус «Неавторизованный запуск приложения», Вам следует связаться с разработчиком для решения проблемы.</w:t>
      </w:r>
    </w:p>
    <w:p w:rsidR="00316C36" w:rsidRDefault="00316C36" w:rsidP="00DF1DBC">
      <w:pPr>
        <w:ind w:firstLine="284"/>
        <w:jc w:val="both"/>
        <w:rPr>
          <w:color w:val="0C0064"/>
          <w:lang w:val="ru-RU"/>
        </w:rPr>
      </w:pPr>
      <w:r w:rsidRPr="001B0A3C">
        <w:rPr>
          <w:color w:val="0C0064"/>
          <w:lang w:val="ru-RU"/>
        </w:rPr>
        <w:t xml:space="preserve">Для получения </w:t>
      </w:r>
      <w:r w:rsidR="00307B32" w:rsidRPr="001B0A3C">
        <w:rPr>
          <w:color w:val="0C0064"/>
          <w:lang w:val="ru-RU"/>
        </w:rPr>
        <w:t>демоверсии</w:t>
      </w:r>
      <w:r w:rsidRPr="001B0A3C">
        <w:rPr>
          <w:color w:val="0C0064"/>
          <w:lang w:val="ru-RU"/>
        </w:rPr>
        <w:t xml:space="preserve"> бота, свяжитесь с разработчиком.</w:t>
      </w:r>
    </w:p>
    <w:p w:rsidR="00D22182" w:rsidRPr="005A201A" w:rsidRDefault="00D22182" w:rsidP="000579DF">
      <w:pPr>
        <w:pStyle w:val="2"/>
        <w:spacing w:after="240"/>
        <w:rPr>
          <w:color w:val="002060"/>
        </w:rPr>
      </w:pPr>
      <w:bookmarkStart w:id="12" w:name="_Toc429515563"/>
      <w:proofErr w:type="spellStart"/>
      <w:r w:rsidRPr="005A201A">
        <w:rPr>
          <w:color w:val="002060"/>
        </w:rPr>
        <w:t>Ограничения</w:t>
      </w:r>
      <w:proofErr w:type="spellEnd"/>
      <w:r w:rsidRPr="005A201A">
        <w:rPr>
          <w:color w:val="002060"/>
        </w:rPr>
        <w:t xml:space="preserve"> </w:t>
      </w:r>
      <w:proofErr w:type="spellStart"/>
      <w:r w:rsidRPr="005A201A">
        <w:rPr>
          <w:color w:val="002060"/>
        </w:rPr>
        <w:t>демоверсии</w:t>
      </w:r>
      <w:bookmarkEnd w:id="12"/>
      <w:proofErr w:type="spellEnd"/>
    </w:p>
    <w:p w:rsidR="00D22182" w:rsidRPr="005A201A" w:rsidRDefault="00412EA1" w:rsidP="00412EA1">
      <w:pPr>
        <w:ind w:firstLine="284"/>
        <w:jc w:val="both"/>
        <w:rPr>
          <w:color w:val="002060"/>
          <w:lang w:val="ru-RU"/>
        </w:rPr>
      </w:pPr>
      <w:r w:rsidRPr="005A201A">
        <w:rPr>
          <w:color w:val="002060"/>
          <w:lang w:val="ru-RU"/>
        </w:rPr>
        <w:t>Продолжительность предоставления демо-доступа – 3 суток с момента выдачи доступа разработчиком.</w:t>
      </w:r>
    </w:p>
    <w:p w:rsidR="00412EA1" w:rsidRPr="005A201A" w:rsidRDefault="009B7465" w:rsidP="00412EA1">
      <w:pPr>
        <w:ind w:firstLine="284"/>
        <w:jc w:val="both"/>
        <w:rPr>
          <w:color w:val="002060"/>
          <w:lang w:val="ru-RU"/>
        </w:rPr>
      </w:pPr>
      <w:r w:rsidRPr="005A201A">
        <w:rPr>
          <w:color w:val="002060"/>
          <w:lang w:val="ru-RU"/>
        </w:rPr>
        <w:t>Функциональная часть демо-доступа позволяет сканировать 500 свежих постов, включая все комментарии к ним и обрабатывать на наличие вхождений слов (см. «стоп-слова» в разделе «Настройки»)</w:t>
      </w:r>
      <w:r w:rsidR="002B0EC6" w:rsidRPr="005A201A">
        <w:rPr>
          <w:color w:val="002060"/>
          <w:lang w:val="ru-RU"/>
        </w:rPr>
        <w:t>.</w:t>
      </w:r>
    </w:p>
    <w:p w:rsidR="002B0EC6" w:rsidRPr="005A201A" w:rsidRDefault="004B5080" w:rsidP="00412EA1">
      <w:pPr>
        <w:ind w:firstLine="284"/>
        <w:jc w:val="both"/>
        <w:rPr>
          <w:color w:val="002060"/>
          <w:lang w:val="ru-RU"/>
        </w:rPr>
      </w:pPr>
      <w:r w:rsidRPr="005A201A">
        <w:rPr>
          <w:color w:val="002060"/>
          <w:lang w:val="ru-RU"/>
        </w:rPr>
        <w:t>Возможность удаления устаревших комментариев и проверка количества лайков в демоверсии отсутствует.</w:t>
      </w:r>
    </w:p>
    <w:p w:rsidR="009A0EEF" w:rsidRDefault="009A0EEF" w:rsidP="00DF1DBC">
      <w:pPr>
        <w:ind w:firstLine="284"/>
        <w:jc w:val="both"/>
        <w:rPr>
          <w:color w:val="0C0064"/>
          <w:lang w:val="ru-RU"/>
        </w:rPr>
      </w:pPr>
    </w:p>
    <w:p w:rsidR="009A0EEF" w:rsidRPr="00B72A14" w:rsidRDefault="009A0EEF" w:rsidP="009A0EEF">
      <w:pPr>
        <w:pStyle w:val="1"/>
        <w:rPr>
          <w:color w:val="002060"/>
          <w:lang w:val="ru-RU"/>
        </w:rPr>
      </w:pPr>
      <w:bookmarkStart w:id="13" w:name="_Toc429515564"/>
      <w:r w:rsidRPr="00B72A14">
        <w:rPr>
          <w:color w:val="002060"/>
          <w:lang w:val="ru-RU"/>
        </w:rPr>
        <w:lastRenderedPageBreak/>
        <w:t>Контактная информация</w:t>
      </w:r>
      <w:bookmarkEnd w:id="13"/>
    </w:p>
    <w:p w:rsidR="009A0EEF" w:rsidRDefault="00492128" w:rsidP="00492128">
      <w:pPr>
        <w:spacing w:before="240"/>
        <w:rPr>
          <w:lang w:val="ru-RU"/>
        </w:rPr>
      </w:pPr>
      <w:proofErr w:type="spellStart"/>
      <w:proofErr w:type="gramStart"/>
      <w:r w:rsidRPr="00B72A14">
        <w:rPr>
          <w:color w:val="002060"/>
          <w:lang w:val="ru-RU"/>
        </w:rPr>
        <w:t>Email</w:t>
      </w:r>
      <w:proofErr w:type="spellEnd"/>
      <w:r w:rsidRPr="00B72A14">
        <w:rPr>
          <w:color w:val="002060"/>
          <w:lang w:val="ru-RU"/>
        </w:rPr>
        <w:t>:</w:t>
      </w:r>
      <w:r>
        <w:rPr>
          <w:lang w:val="ru-RU"/>
        </w:rPr>
        <w:tab/>
      </w:r>
      <w:proofErr w:type="gramEnd"/>
      <w:r>
        <w:rPr>
          <w:lang w:val="ru-RU"/>
        </w:rPr>
        <w:tab/>
      </w:r>
      <w:hyperlink r:id="rId22" w:history="1">
        <w:r w:rsidRPr="00DF2CCF">
          <w:rPr>
            <w:rStyle w:val="af4"/>
            <w:color w:val="C00000"/>
            <w:lang w:val="ru-RU"/>
          </w:rPr>
          <w:t>info@ai-rus.com</w:t>
        </w:r>
      </w:hyperlink>
    </w:p>
    <w:p w:rsidR="00B3238E" w:rsidRPr="00B3238E" w:rsidRDefault="00B3238E" w:rsidP="00492128">
      <w:pPr>
        <w:spacing w:before="240"/>
      </w:pPr>
      <w:r w:rsidRPr="00B72A14">
        <w:rPr>
          <w:color w:val="002060"/>
        </w:rPr>
        <w:t>Web:</w:t>
      </w:r>
      <w:r w:rsidRPr="00B72A14">
        <w:rPr>
          <w:color w:val="002060"/>
        </w:rPr>
        <w:tab/>
      </w:r>
      <w:r>
        <w:tab/>
      </w:r>
      <w:hyperlink r:id="rId23" w:history="1">
        <w:r w:rsidRPr="00DF2CCF">
          <w:rPr>
            <w:rStyle w:val="af4"/>
            <w:color w:val="C00000"/>
          </w:rPr>
          <w:t>ai-rus.com</w:t>
        </w:r>
      </w:hyperlink>
    </w:p>
    <w:p w:rsidR="00492128" w:rsidRDefault="00492128" w:rsidP="009A0EEF">
      <w:r w:rsidRPr="00B72A14">
        <w:rPr>
          <w:color w:val="002060"/>
        </w:rPr>
        <w:t>VK</w:t>
      </w:r>
      <w:r w:rsidRPr="00B72A14">
        <w:rPr>
          <w:color w:val="002060"/>
          <w:lang w:val="ru-RU"/>
        </w:rPr>
        <w:t>:</w:t>
      </w:r>
      <w:r w:rsidRPr="00492128">
        <w:rPr>
          <w:lang w:val="ru-RU"/>
        </w:rPr>
        <w:tab/>
      </w:r>
      <w:r>
        <w:rPr>
          <w:lang w:val="ru-RU"/>
        </w:rPr>
        <w:tab/>
      </w:r>
      <w:hyperlink r:id="rId24" w:history="1">
        <w:r w:rsidRPr="00DF2CCF">
          <w:rPr>
            <w:rStyle w:val="af4"/>
            <w:color w:val="C00000"/>
          </w:rPr>
          <w:t>vk.com/</w:t>
        </w:r>
        <w:proofErr w:type="spellStart"/>
        <w:r w:rsidRPr="00DF2CCF">
          <w:rPr>
            <w:rStyle w:val="af4"/>
            <w:color w:val="C00000"/>
          </w:rPr>
          <w:t>ai_rus</w:t>
        </w:r>
        <w:proofErr w:type="spellEnd"/>
      </w:hyperlink>
    </w:p>
    <w:p w:rsidR="00492128" w:rsidRDefault="00492128" w:rsidP="009A0EEF">
      <w:r>
        <w:tab/>
      </w:r>
      <w:r>
        <w:tab/>
      </w:r>
      <w:hyperlink r:id="rId25" w:history="1">
        <w:proofErr w:type="gramStart"/>
        <w:r w:rsidRPr="00DF2CCF">
          <w:rPr>
            <w:rStyle w:val="af4"/>
            <w:color w:val="C00000"/>
          </w:rPr>
          <w:t>vk.com/</w:t>
        </w:r>
        <w:proofErr w:type="spellStart"/>
        <w:r w:rsidRPr="00DF2CCF">
          <w:rPr>
            <w:rStyle w:val="af4"/>
            <w:color w:val="C00000"/>
          </w:rPr>
          <w:t>helldar</w:t>
        </w:r>
        <w:proofErr w:type="spellEnd"/>
        <w:proofErr w:type="gramEnd"/>
      </w:hyperlink>
    </w:p>
    <w:p w:rsidR="00F96155" w:rsidRPr="00492128" w:rsidRDefault="00F96155" w:rsidP="009A0EEF"/>
    <w:sectPr w:rsidR="00F96155" w:rsidRPr="00492128" w:rsidSect="00A31611">
      <w:footerReference w:type="default" r:id="rId26"/>
      <w:type w:val="continuous"/>
      <w:pgSz w:w="12240" w:h="15840"/>
      <w:pgMar w:top="1440" w:right="1440" w:bottom="1440" w:left="1440" w:header="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408" w:rsidRDefault="00097408" w:rsidP="00A31611">
      <w:pPr>
        <w:spacing w:after="0" w:line="240" w:lineRule="auto"/>
      </w:pPr>
      <w:r>
        <w:separator/>
      </w:r>
    </w:p>
  </w:endnote>
  <w:endnote w:type="continuationSeparator" w:id="0">
    <w:p w:rsidR="00097408" w:rsidRDefault="00097408" w:rsidP="00A31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3769273"/>
      <w:docPartObj>
        <w:docPartGallery w:val="Page Numbers (Bottom of Page)"/>
        <w:docPartUnique/>
      </w:docPartObj>
    </w:sdtPr>
    <w:sdtEndPr/>
    <w:sdtContent>
      <w:p w:rsidR="00A31611" w:rsidRDefault="00A31611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15A8" w:rsidRPr="007215A8">
          <w:rPr>
            <w:noProof/>
            <w:lang w:val="ru-RU"/>
          </w:rPr>
          <w:t>4</w:t>
        </w:r>
        <w:r>
          <w:fldChar w:fldCharType="end"/>
        </w:r>
      </w:p>
    </w:sdtContent>
  </w:sdt>
  <w:p w:rsidR="00A31611" w:rsidRDefault="00A31611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408" w:rsidRDefault="00097408" w:rsidP="00A31611">
      <w:pPr>
        <w:spacing w:after="0" w:line="240" w:lineRule="auto"/>
      </w:pPr>
      <w:r>
        <w:separator/>
      </w:r>
    </w:p>
  </w:footnote>
  <w:footnote w:type="continuationSeparator" w:id="0">
    <w:p w:rsidR="00097408" w:rsidRDefault="00097408" w:rsidP="00A31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0801"/>
    <w:multiLevelType w:val="hybridMultilevel"/>
    <w:tmpl w:val="E9645C0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D7FEE"/>
    <w:multiLevelType w:val="hybridMultilevel"/>
    <w:tmpl w:val="47225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07D14"/>
    <w:multiLevelType w:val="hybridMultilevel"/>
    <w:tmpl w:val="94E47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F1A1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2337409"/>
    <w:multiLevelType w:val="hybridMultilevel"/>
    <w:tmpl w:val="B3A2E97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A4A355E"/>
    <w:multiLevelType w:val="hybridMultilevel"/>
    <w:tmpl w:val="1B667C0E"/>
    <w:lvl w:ilvl="0" w:tplc="04190013">
      <w:start w:val="1"/>
      <w:numFmt w:val="upperRoman"/>
      <w:lvlText w:val="%1."/>
      <w:lvlJc w:val="righ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1CFD549D"/>
    <w:multiLevelType w:val="hybridMultilevel"/>
    <w:tmpl w:val="9DCE4D4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52EC5"/>
    <w:multiLevelType w:val="hybridMultilevel"/>
    <w:tmpl w:val="F7680464"/>
    <w:lvl w:ilvl="0" w:tplc="04190013">
      <w:start w:val="1"/>
      <w:numFmt w:val="upperRoman"/>
      <w:lvlText w:val="%1."/>
      <w:lvlJc w:val="righ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234A7D77"/>
    <w:multiLevelType w:val="hybridMultilevel"/>
    <w:tmpl w:val="337CA8E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27790"/>
    <w:multiLevelType w:val="hybridMultilevel"/>
    <w:tmpl w:val="670A8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1E37FF"/>
    <w:multiLevelType w:val="hybridMultilevel"/>
    <w:tmpl w:val="D3B8CF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B0254E"/>
    <w:multiLevelType w:val="multilevel"/>
    <w:tmpl w:val="0D0A949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00149E1"/>
    <w:multiLevelType w:val="hybridMultilevel"/>
    <w:tmpl w:val="FA902D9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A567E"/>
    <w:multiLevelType w:val="hybridMultilevel"/>
    <w:tmpl w:val="CD385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E56545"/>
    <w:multiLevelType w:val="hybridMultilevel"/>
    <w:tmpl w:val="A21C8378"/>
    <w:lvl w:ilvl="0" w:tplc="BA68C6F0">
      <w:start w:val="1"/>
      <w:numFmt w:val="bullet"/>
      <w:lvlText w:val=""/>
      <w:lvlJc w:val="left"/>
      <w:pPr>
        <w:ind w:left="1146" w:hanging="360"/>
      </w:pPr>
      <w:rPr>
        <w:rFonts w:ascii="Symbol" w:hAnsi="Symbol" w:hint="default"/>
      </w:rPr>
    </w:lvl>
    <w:lvl w:ilvl="1" w:tplc="85103D58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103E651E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224A0C"/>
    <w:multiLevelType w:val="hybridMultilevel"/>
    <w:tmpl w:val="C43240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9D827C1"/>
    <w:multiLevelType w:val="hybridMultilevel"/>
    <w:tmpl w:val="A06CE77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5027A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8F370BD"/>
    <w:multiLevelType w:val="hybridMultilevel"/>
    <w:tmpl w:val="ABDEEE8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C17105"/>
    <w:multiLevelType w:val="hybridMultilevel"/>
    <w:tmpl w:val="426A3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523014"/>
    <w:multiLevelType w:val="hybridMultilevel"/>
    <w:tmpl w:val="DBCC9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E11AD2"/>
    <w:multiLevelType w:val="hybridMultilevel"/>
    <w:tmpl w:val="668C75D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D079B"/>
    <w:multiLevelType w:val="hybridMultilevel"/>
    <w:tmpl w:val="E71A9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B20C0A"/>
    <w:multiLevelType w:val="hybridMultilevel"/>
    <w:tmpl w:val="AB28B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44012F"/>
    <w:multiLevelType w:val="hybridMultilevel"/>
    <w:tmpl w:val="0B003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83811"/>
    <w:multiLevelType w:val="hybridMultilevel"/>
    <w:tmpl w:val="38188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BC5C2F"/>
    <w:multiLevelType w:val="hybridMultilevel"/>
    <w:tmpl w:val="5F92CA04"/>
    <w:lvl w:ilvl="0" w:tplc="04190013">
      <w:start w:val="1"/>
      <w:numFmt w:val="upperRoman"/>
      <w:lvlText w:val="%1."/>
      <w:lvlJc w:val="righ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7DEA531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0"/>
  </w:num>
  <w:num w:numId="14">
    <w:abstractNumId w:val="26"/>
  </w:num>
  <w:num w:numId="15">
    <w:abstractNumId w:val="1"/>
  </w:num>
  <w:num w:numId="16">
    <w:abstractNumId w:val="22"/>
  </w:num>
  <w:num w:numId="17">
    <w:abstractNumId w:val="19"/>
  </w:num>
  <w:num w:numId="18">
    <w:abstractNumId w:val="7"/>
  </w:num>
  <w:num w:numId="19">
    <w:abstractNumId w:val="13"/>
  </w:num>
  <w:num w:numId="20">
    <w:abstractNumId w:val="18"/>
  </w:num>
  <w:num w:numId="21">
    <w:abstractNumId w:val="17"/>
  </w:num>
  <w:num w:numId="22">
    <w:abstractNumId w:val="4"/>
  </w:num>
  <w:num w:numId="23">
    <w:abstractNumId w:val="2"/>
  </w:num>
  <w:num w:numId="24">
    <w:abstractNumId w:val="9"/>
  </w:num>
  <w:num w:numId="25">
    <w:abstractNumId w:val="23"/>
  </w:num>
  <w:num w:numId="26">
    <w:abstractNumId w:val="25"/>
  </w:num>
  <w:num w:numId="27">
    <w:abstractNumId w:val="16"/>
  </w:num>
  <w:num w:numId="28">
    <w:abstractNumId w:val="3"/>
  </w:num>
  <w:num w:numId="29">
    <w:abstractNumId w:val="12"/>
  </w:num>
  <w:num w:numId="30">
    <w:abstractNumId w:val="21"/>
  </w:num>
  <w:num w:numId="31">
    <w:abstractNumId w:val="11"/>
  </w:num>
  <w:num w:numId="32">
    <w:abstractNumId w:val="20"/>
  </w:num>
  <w:num w:numId="33">
    <w:abstractNumId w:val="15"/>
  </w:num>
  <w:num w:numId="34">
    <w:abstractNumId w:val="28"/>
  </w:num>
  <w:num w:numId="35">
    <w:abstractNumId w:val="8"/>
  </w:num>
  <w:num w:numId="36">
    <w:abstractNumId w:val="27"/>
  </w:num>
  <w:num w:numId="37">
    <w:abstractNumId w:val="6"/>
  </w:num>
  <w:num w:numId="38">
    <w:abstractNumId w:val="10"/>
  </w:num>
  <w:num w:numId="39">
    <w:abstractNumId w:val="14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203"/>
    <w:rsid w:val="000158C7"/>
    <w:rsid w:val="00022AB8"/>
    <w:rsid w:val="000239A4"/>
    <w:rsid w:val="0003222F"/>
    <w:rsid w:val="00035A2C"/>
    <w:rsid w:val="00041352"/>
    <w:rsid w:val="0005041F"/>
    <w:rsid w:val="000512C1"/>
    <w:rsid w:val="000579DF"/>
    <w:rsid w:val="00057CC3"/>
    <w:rsid w:val="00060F7B"/>
    <w:rsid w:val="00070BE1"/>
    <w:rsid w:val="000829AC"/>
    <w:rsid w:val="000902F4"/>
    <w:rsid w:val="00090F17"/>
    <w:rsid w:val="0009292F"/>
    <w:rsid w:val="00097408"/>
    <w:rsid w:val="000B70AE"/>
    <w:rsid w:val="000C2669"/>
    <w:rsid w:val="000D78C8"/>
    <w:rsid w:val="000E21DF"/>
    <w:rsid w:val="0010127B"/>
    <w:rsid w:val="00101B6D"/>
    <w:rsid w:val="001274A2"/>
    <w:rsid w:val="00127BC8"/>
    <w:rsid w:val="00146441"/>
    <w:rsid w:val="001470CA"/>
    <w:rsid w:val="001516A5"/>
    <w:rsid w:val="0015528E"/>
    <w:rsid w:val="00163603"/>
    <w:rsid w:val="001642C6"/>
    <w:rsid w:val="00170899"/>
    <w:rsid w:val="00175819"/>
    <w:rsid w:val="00176BC8"/>
    <w:rsid w:val="0018676C"/>
    <w:rsid w:val="001908E7"/>
    <w:rsid w:val="0019284D"/>
    <w:rsid w:val="001A4C17"/>
    <w:rsid w:val="001A794B"/>
    <w:rsid w:val="001B0A3C"/>
    <w:rsid w:val="001E1DED"/>
    <w:rsid w:val="00210BC1"/>
    <w:rsid w:val="0021703A"/>
    <w:rsid w:val="00223029"/>
    <w:rsid w:val="002343FD"/>
    <w:rsid w:val="00261F35"/>
    <w:rsid w:val="0028429D"/>
    <w:rsid w:val="0029683E"/>
    <w:rsid w:val="002A2E4E"/>
    <w:rsid w:val="002A37EB"/>
    <w:rsid w:val="002B0EC6"/>
    <w:rsid w:val="002B4D50"/>
    <w:rsid w:val="002C12E7"/>
    <w:rsid w:val="002C238B"/>
    <w:rsid w:val="002C5B13"/>
    <w:rsid w:val="002E0491"/>
    <w:rsid w:val="00307B32"/>
    <w:rsid w:val="00316C36"/>
    <w:rsid w:val="00323859"/>
    <w:rsid w:val="00326D12"/>
    <w:rsid w:val="00343BF8"/>
    <w:rsid w:val="00344393"/>
    <w:rsid w:val="003506A5"/>
    <w:rsid w:val="003520D7"/>
    <w:rsid w:val="0035573E"/>
    <w:rsid w:val="003800D7"/>
    <w:rsid w:val="0038526B"/>
    <w:rsid w:val="00387B8B"/>
    <w:rsid w:val="003910E6"/>
    <w:rsid w:val="00396B89"/>
    <w:rsid w:val="003A451E"/>
    <w:rsid w:val="003C041A"/>
    <w:rsid w:val="003F193E"/>
    <w:rsid w:val="003F605A"/>
    <w:rsid w:val="00407903"/>
    <w:rsid w:val="00412A8B"/>
    <w:rsid w:val="00412EA1"/>
    <w:rsid w:val="00414FE0"/>
    <w:rsid w:val="00415D3E"/>
    <w:rsid w:val="0042016B"/>
    <w:rsid w:val="00440A4F"/>
    <w:rsid w:val="00452203"/>
    <w:rsid w:val="0045472F"/>
    <w:rsid w:val="00454D39"/>
    <w:rsid w:val="00455D3E"/>
    <w:rsid w:val="00464CC2"/>
    <w:rsid w:val="0047020E"/>
    <w:rsid w:val="00481597"/>
    <w:rsid w:val="00485584"/>
    <w:rsid w:val="00490032"/>
    <w:rsid w:val="00492128"/>
    <w:rsid w:val="00496CE3"/>
    <w:rsid w:val="004A37CB"/>
    <w:rsid w:val="004B5080"/>
    <w:rsid w:val="004D41D8"/>
    <w:rsid w:val="004D582D"/>
    <w:rsid w:val="004E6364"/>
    <w:rsid w:val="004E7392"/>
    <w:rsid w:val="004F27D6"/>
    <w:rsid w:val="004F6C17"/>
    <w:rsid w:val="0050509C"/>
    <w:rsid w:val="00507920"/>
    <w:rsid w:val="00514DC4"/>
    <w:rsid w:val="005255B2"/>
    <w:rsid w:val="0053697F"/>
    <w:rsid w:val="00554C9E"/>
    <w:rsid w:val="00577DD8"/>
    <w:rsid w:val="0058514B"/>
    <w:rsid w:val="005A201A"/>
    <w:rsid w:val="005C0896"/>
    <w:rsid w:val="005C5B84"/>
    <w:rsid w:val="005D3BC2"/>
    <w:rsid w:val="005E5013"/>
    <w:rsid w:val="005E5813"/>
    <w:rsid w:val="00610AFD"/>
    <w:rsid w:val="00610F9A"/>
    <w:rsid w:val="00630E85"/>
    <w:rsid w:val="00631092"/>
    <w:rsid w:val="00636466"/>
    <w:rsid w:val="00641339"/>
    <w:rsid w:val="00642F8C"/>
    <w:rsid w:val="00656FA5"/>
    <w:rsid w:val="0066201F"/>
    <w:rsid w:val="00664EEA"/>
    <w:rsid w:val="0068442E"/>
    <w:rsid w:val="006A0A4F"/>
    <w:rsid w:val="006A7461"/>
    <w:rsid w:val="006B387C"/>
    <w:rsid w:val="006B5A02"/>
    <w:rsid w:val="006C08D8"/>
    <w:rsid w:val="006D183F"/>
    <w:rsid w:val="006D440D"/>
    <w:rsid w:val="006D466B"/>
    <w:rsid w:val="006D7139"/>
    <w:rsid w:val="006E1C9C"/>
    <w:rsid w:val="006F027C"/>
    <w:rsid w:val="006F58E4"/>
    <w:rsid w:val="0070026B"/>
    <w:rsid w:val="00702CC6"/>
    <w:rsid w:val="007103A2"/>
    <w:rsid w:val="007215A8"/>
    <w:rsid w:val="00733976"/>
    <w:rsid w:val="007548E2"/>
    <w:rsid w:val="00776BB0"/>
    <w:rsid w:val="00787F80"/>
    <w:rsid w:val="007A3C26"/>
    <w:rsid w:val="007A707D"/>
    <w:rsid w:val="007B6B4D"/>
    <w:rsid w:val="007C0B85"/>
    <w:rsid w:val="007D3BB6"/>
    <w:rsid w:val="007D60F1"/>
    <w:rsid w:val="007E13E4"/>
    <w:rsid w:val="007F7293"/>
    <w:rsid w:val="008002A8"/>
    <w:rsid w:val="008028E3"/>
    <w:rsid w:val="0080549D"/>
    <w:rsid w:val="00805B7B"/>
    <w:rsid w:val="00810F1E"/>
    <w:rsid w:val="00826BEC"/>
    <w:rsid w:val="00834630"/>
    <w:rsid w:val="00850680"/>
    <w:rsid w:val="00865CDA"/>
    <w:rsid w:val="008665C1"/>
    <w:rsid w:val="0087165F"/>
    <w:rsid w:val="00873FCF"/>
    <w:rsid w:val="0088375E"/>
    <w:rsid w:val="00895EA6"/>
    <w:rsid w:val="008963BC"/>
    <w:rsid w:val="008B07B4"/>
    <w:rsid w:val="008B162B"/>
    <w:rsid w:val="008B2837"/>
    <w:rsid w:val="008B6486"/>
    <w:rsid w:val="008B75D3"/>
    <w:rsid w:val="008C0398"/>
    <w:rsid w:val="008C6527"/>
    <w:rsid w:val="008D0350"/>
    <w:rsid w:val="008F7AF7"/>
    <w:rsid w:val="00910FBE"/>
    <w:rsid w:val="00916112"/>
    <w:rsid w:val="009223B1"/>
    <w:rsid w:val="009231FF"/>
    <w:rsid w:val="0095743C"/>
    <w:rsid w:val="009677AB"/>
    <w:rsid w:val="009722EC"/>
    <w:rsid w:val="0097234F"/>
    <w:rsid w:val="00973629"/>
    <w:rsid w:val="009812A6"/>
    <w:rsid w:val="00990FA7"/>
    <w:rsid w:val="009A0EEF"/>
    <w:rsid w:val="009A6D16"/>
    <w:rsid w:val="009A7638"/>
    <w:rsid w:val="009B2B23"/>
    <w:rsid w:val="009B4943"/>
    <w:rsid w:val="009B7465"/>
    <w:rsid w:val="009F13DD"/>
    <w:rsid w:val="00A03E0F"/>
    <w:rsid w:val="00A21A3E"/>
    <w:rsid w:val="00A229D3"/>
    <w:rsid w:val="00A27E82"/>
    <w:rsid w:val="00A31531"/>
    <w:rsid w:val="00A31611"/>
    <w:rsid w:val="00A34060"/>
    <w:rsid w:val="00A47D82"/>
    <w:rsid w:val="00A50AAF"/>
    <w:rsid w:val="00A614AE"/>
    <w:rsid w:val="00A71B35"/>
    <w:rsid w:val="00A72407"/>
    <w:rsid w:val="00A728EA"/>
    <w:rsid w:val="00A85441"/>
    <w:rsid w:val="00A91B81"/>
    <w:rsid w:val="00A95D18"/>
    <w:rsid w:val="00AA285B"/>
    <w:rsid w:val="00AB38C5"/>
    <w:rsid w:val="00AB7FDA"/>
    <w:rsid w:val="00AC7A5B"/>
    <w:rsid w:val="00AE257D"/>
    <w:rsid w:val="00B10B41"/>
    <w:rsid w:val="00B11857"/>
    <w:rsid w:val="00B27B8C"/>
    <w:rsid w:val="00B3238E"/>
    <w:rsid w:val="00B40468"/>
    <w:rsid w:val="00B42D94"/>
    <w:rsid w:val="00B42DD2"/>
    <w:rsid w:val="00B61478"/>
    <w:rsid w:val="00B7287C"/>
    <w:rsid w:val="00B72A14"/>
    <w:rsid w:val="00B80178"/>
    <w:rsid w:val="00B843AB"/>
    <w:rsid w:val="00B90A07"/>
    <w:rsid w:val="00B95991"/>
    <w:rsid w:val="00BA1B28"/>
    <w:rsid w:val="00BA36D9"/>
    <w:rsid w:val="00BA52D5"/>
    <w:rsid w:val="00BA61A8"/>
    <w:rsid w:val="00BB2AD4"/>
    <w:rsid w:val="00BB78E4"/>
    <w:rsid w:val="00BC02AC"/>
    <w:rsid w:val="00BD7CC2"/>
    <w:rsid w:val="00BD7EE8"/>
    <w:rsid w:val="00BE3081"/>
    <w:rsid w:val="00BF174A"/>
    <w:rsid w:val="00BF77F0"/>
    <w:rsid w:val="00C07EAF"/>
    <w:rsid w:val="00C171F0"/>
    <w:rsid w:val="00C33E21"/>
    <w:rsid w:val="00C3555B"/>
    <w:rsid w:val="00C46011"/>
    <w:rsid w:val="00C556B8"/>
    <w:rsid w:val="00C566BA"/>
    <w:rsid w:val="00C83328"/>
    <w:rsid w:val="00C86680"/>
    <w:rsid w:val="00CA371F"/>
    <w:rsid w:val="00CC6344"/>
    <w:rsid w:val="00CD0406"/>
    <w:rsid w:val="00CD0479"/>
    <w:rsid w:val="00CE395C"/>
    <w:rsid w:val="00CF0E41"/>
    <w:rsid w:val="00D02C66"/>
    <w:rsid w:val="00D03C88"/>
    <w:rsid w:val="00D06CB7"/>
    <w:rsid w:val="00D10E68"/>
    <w:rsid w:val="00D148C6"/>
    <w:rsid w:val="00D16893"/>
    <w:rsid w:val="00D2004B"/>
    <w:rsid w:val="00D22182"/>
    <w:rsid w:val="00D22BC7"/>
    <w:rsid w:val="00D23C7F"/>
    <w:rsid w:val="00D259A2"/>
    <w:rsid w:val="00D57C5A"/>
    <w:rsid w:val="00D660F0"/>
    <w:rsid w:val="00D775DF"/>
    <w:rsid w:val="00D82E0E"/>
    <w:rsid w:val="00D87A13"/>
    <w:rsid w:val="00D906FB"/>
    <w:rsid w:val="00DA6946"/>
    <w:rsid w:val="00DB1B6D"/>
    <w:rsid w:val="00DB1BFA"/>
    <w:rsid w:val="00DB5B24"/>
    <w:rsid w:val="00DC0CF1"/>
    <w:rsid w:val="00DC5260"/>
    <w:rsid w:val="00DC70B4"/>
    <w:rsid w:val="00DF0497"/>
    <w:rsid w:val="00DF1DBC"/>
    <w:rsid w:val="00DF2CCF"/>
    <w:rsid w:val="00E017F6"/>
    <w:rsid w:val="00E14A1A"/>
    <w:rsid w:val="00E2768B"/>
    <w:rsid w:val="00E32EAB"/>
    <w:rsid w:val="00E35F69"/>
    <w:rsid w:val="00E633C7"/>
    <w:rsid w:val="00E74C1A"/>
    <w:rsid w:val="00E97665"/>
    <w:rsid w:val="00EB0764"/>
    <w:rsid w:val="00EB2794"/>
    <w:rsid w:val="00EB76C3"/>
    <w:rsid w:val="00EC02B4"/>
    <w:rsid w:val="00EC6938"/>
    <w:rsid w:val="00EC7566"/>
    <w:rsid w:val="00EF44E6"/>
    <w:rsid w:val="00F06203"/>
    <w:rsid w:val="00F157BB"/>
    <w:rsid w:val="00F17247"/>
    <w:rsid w:val="00F20025"/>
    <w:rsid w:val="00F238A2"/>
    <w:rsid w:val="00F2782E"/>
    <w:rsid w:val="00F65C01"/>
    <w:rsid w:val="00F70AD4"/>
    <w:rsid w:val="00F832D2"/>
    <w:rsid w:val="00F83538"/>
    <w:rsid w:val="00F83F8C"/>
    <w:rsid w:val="00F85B74"/>
    <w:rsid w:val="00F91636"/>
    <w:rsid w:val="00F95D9B"/>
    <w:rsid w:val="00F96155"/>
    <w:rsid w:val="00FB2824"/>
    <w:rsid w:val="00FD407C"/>
    <w:rsid w:val="00FE00CF"/>
    <w:rsid w:val="00FE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279439-DEF9-477C-8B54-C1DE2E64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Pr>
      <w:i/>
      <w:iCs/>
      <w:color w:val="auto"/>
    </w:rPr>
  </w:style>
  <w:style w:type="character" w:styleId="a9">
    <w:name w:val="Intense Emphasis"/>
    <w:basedOn w:val="a0"/>
    <w:uiPriority w:val="21"/>
    <w:qFormat/>
    <w:rPr>
      <w:b/>
      <w:bCs/>
      <w:i/>
      <w:iCs/>
      <w:caps/>
    </w:rPr>
  </w:style>
  <w:style w:type="character" w:styleId="aa">
    <w:name w:val="Strong"/>
    <w:basedOn w:val="a0"/>
    <w:uiPriority w:val="22"/>
    <w:qFormat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Выделенная цитата Знак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pPr>
      <w:outlineLvl w:val="9"/>
    </w:pPr>
  </w:style>
  <w:style w:type="paragraph" w:styleId="af2">
    <w:name w:val="No Spacing"/>
    <w:uiPriority w:val="1"/>
    <w:qFormat/>
    <w:pPr>
      <w:spacing w:after="0" w:line="240" w:lineRule="auto"/>
    </w:p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E35F69"/>
    <w:rPr>
      <w:color w:val="6B9F25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5E50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5E5013"/>
    <w:rPr>
      <w:rFonts w:ascii="Segoe UI" w:hAnsi="Segoe UI" w:cs="Segoe UI"/>
      <w:sz w:val="18"/>
      <w:szCs w:val="18"/>
    </w:rPr>
  </w:style>
  <w:style w:type="paragraph" w:styleId="11">
    <w:name w:val="index 1"/>
    <w:basedOn w:val="a"/>
    <w:next w:val="a"/>
    <w:autoRedefine/>
    <w:uiPriority w:val="99"/>
    <w:semiHidden/>
    <w:unhideWhenUsed/>
    <w:rsid w:val="008B162B"/>
    <w:pPr>
      <w:spacing w:after="0" w:line="240" w:lineRule="auto"/>
      <w:ind w:left="220" w:hanging="220"/>
    </w:pPr>
  </w:style>
  <w:style w:type="paragraph" w:styleId="12">
    <w:name w:val="toc 1"/>
    <w:basedOn w:val="a"/>
    <w:next w:val="a"/>
    <w:autoRedefine/>
    <w:uiPriority w:val="39"/>
    <w:unhideWhenUsed/>
    <w:rsid w:val="00AC7A5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C7A5B"/>
    <w:pPr>
      <w:spacing w:after="100"/>
      <w:ind w:left="220"/>
    </w:pPr>
  </w:style>
  <w:style w:type="paragraph" w:styleId="af7">
    <w:name w:val="header"/>
    <w:basedOn w:val="a"/>
    <w:link w:val="af8"/>
    <w:uiPriority w:val="99"/>
    <w:unhideWhenUsed/>
    <w:rsid w:val="00A316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A31611"/>
  </w:style>
  <w:style w:type="paragraph" w:styleId="af9">
    <w:name w:val="footer"/>
    <w:basedOn w:val="a"/>
    <w:link w:val="afa"/>
    <w:uiPriority w:val="99"/>
    <w:unhideWhenUsed/>
    <w:rsid w:val="00A316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A31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hyperlink" Target="https://ai-rus.com/uploads/setup/ai-rus-vk-bot-moderator-demo.exe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oauth.vk.com/authorize" TargetMode="External"/><Relationship Id="rId25" Type="http://schemas.openxmlformats.org/officeDocument/2006/relationships/hyperlink" Target="https://vk.com/hellda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pi.vk.com/" TargetMode="External"/><Relationship Id="rId20" Type="http://schemas.openxmlformats.org/officeDocument/2006/relationships/hyperlink" Target="https://ai-rus.com/uploads/setup/ai-rus-vk-bot-moderator.ex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vk.com/ai_ru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oauth.vk.com/authorize" TargetMode="External"/><Relationship Id="rId23" Type="http://schemas.openxmlformats.org/officeDocument/2006/relationships/hyperlink" Target="https://ai-rus.com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vk.com/id106575088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ai-rus.com" TargetMode="External"/><Relationship Id="rId22" Type="http://schemas.openxmlformats.org/officeDocument/2006/relationships/hyperlink" Target="mailto:info@ai-rus.com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dar\AppData\Roaming\Microsoft\&#1064;&#1072;&#1073;&#1083;&#1086;&#1085;&#1099;\&#1041;&#1083;&#1072;&#1085;&#1082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67772B-B11A-4FFD-8D6C-FA6A9C597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Отчет</Template>
  <TotalTime>238</TotalTime>
  <Pages>12</Pages>
  <Words>1640</Words>
  <Characters>9352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Helldar</dc:creator>
  <cp:keywords/>
  <cp:lastModifiedBy>Root Admin</cp:lastModifiedBy>
  <cp:revision>338</cp:revision>
  <dcterms:created xsi:type="dcterms:W3CDTF">2015-07-14T09:01:00Z</dcterms:created>
  <dcterms:modified xsi:type="dcterms:W3CDTF">2015-09-08T14:43:00Z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