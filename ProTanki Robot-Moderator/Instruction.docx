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E" w:rsidRPr="003910E6" w:rsidRDefault="00810F1E" w:rsidP="001A794B">
      <w:pPr>
        <w:pStyle w:val="a3"/>
        <w:jc w:val="center"/>
        <w:rPr>
          <w:color w:val="15347C"/>
        </w:rPr>
      </w:pPr>
      <w:r w:rsidRPr="003910E6">
        <w:rPr>
          <w:noProof/>
          <w:color w:val="15347C"/>
          <w:lang w:val="ru-RU" w:eastAsia="ru-RU"/>
        </w:rPr>
        <w:drawing>
          <wp:inline distT="0" distB="0" distL="0" distR="0" wp14:anchorId="58AD167F" wp14:editId="0344D8C9">
            <wp:extent cx="3133725" cy="809625"/>
            <wp:effectExtent l="0" t="0" r="9525" b="9525"/>
            <wp:docPr id="1" name="Рисунок 1" descr="D:\Helldar\Dropbox\ai-rus\Графика\лого\new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lldar\Dropbox\ai-rus\Графика\лого\new 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810F1E">
      <w:pPr>
        <w:pStyle w:val="a3"/>
        <w:rPr>
          <w:color w:val="15347C"/>
        </w:rPr>
      </w:pPr>
    </w:p>
    <w:p w:rsidR="00810F1E" w:rsidRPr="003910E6" w:rsidRDefault="00EC02B4" w:rsidP="00EC02B4">
      <w:pPr>
        <w:pStyle w:val="a3"/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>ИНСТРУКЦИЯ</w:t>
      </w:r>
    </w:p>
    <w:p w:rsidR="00EC02B4" w:rsidRPr="003910E6" w:rsidRDefault="00EC02B4" w:rsidP="00EC02B4">
      <w:pPr>
        <w:jc w:val="center"/>
        <w:rPr>
          <w:color w:val="15347C"/>
          <w:lang w:val="ru-RU"/>
        </w:rPr>
      </w:pPr>
      <w:r w:rsidRPr="003910E6">
        <w:rPr>
          <w:color w:val="15347C"/>
          <w:lang w:val="ru-RU"/>
        </w:rPr>
        <w:t xml:space="preserve">по </w:t>
      </w:r>
      <w:r w:rsidR="00D87A13" w:rsidRPr="00D87A13">
        <w:rPr>
          <w:color w:val="15347C"/>
          <w:lang w:val="ru-RU"/>
        </w:rPr>
        <w:t>и</w:t>
      </w:r>
      <w:r w:rsidR="00D87A13">
        <w:rPr>
          <w:color w:val="15347C"/>
          <w:lang w:val="ru-RU"/>
        </w:rPr>
        <w:t>спользованию «AI RUS: Bot-Moderator</w:t>
      </w:r>
      <w:r w:rsidR="004A37CB" w:rsidRPr="005E5013">
        <w:rPr>
          <w:color w:val="15347C"/>
          <w:lang w:val="ru-RU"/>
        </w:rPr>
        <w:t xml:space="preserve"> 2.22</w:t>
      </w:r>
      <w:r w:rsidR="00D87A13">
        <w:rPr>
          <w:color w:val="15347C"/>
          <w:lang w:val="ru-RU"/>
        </w:rPr>
        <w:t>»</w:t>
      </w: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810F1E" w:rsidRPr="003910E6" w:rsidRDefault="00810F1E">
      <w:pPr>
        <w:pStyle w:val="a3"/>
        <w:rPr>
          <w:color w:val="15347C"/>
          <w:lang w:val="ru-RU"/>
        </w:rPr>
      </w:pPr>
    </w:p>
    <w:p w:rsidR="00CD0479" w:rsidRPr="001A794B" w:rsidRDefault="00CD0479" w:rsidP="00FE00CF">
      <w:pPr>
        <w:pBdr>
          <w:bottom w:val="single" w:sz="6" w:space="1" w:color="auto"/>
        </w:pBdr>
        <w:jc w:val="center"/>
        <w:rPr>
          <w:color w:val="15347C"/>
          <w:lang w:val="ru-RU"/>
        </w:rPr>
      </w:pPr>
    </w:p>
    <w:p w:rsidR="005E5013" w:rsidRPr="005E5013" w:rsidRDefault="00FE00CF" w:rsidP="005E5013">
      <w:pPr>
        <w:pBdr>
          <w:bottom w:val="single" w:sz="6" w:space="1" w:color="auto"/>
        </w:pBdr>
        <w:jc w:val="center"/>
        <w:rPr>
          <w:color w:val="15347C"/>
        </w:rPr>
      </w:pPr>
      <w:r w:rsidRPr="003910E6">
        <w:rPr>
          <w:color w:val="15347C"/>
        </w:rPr>
        <w:t>2015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-2114037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C7A5B" w:rsidRDefault="00AC7A5B">
          <w:pPr>
            <w:pStyle w:val="af1"/>
          </w:pPr>
          <w:r>
            <w:rPr>
              <w:lang w:val="ru-RU"/>
            </w:rPr>
            <w:t>Оглавление</w:t>
          </w:r>
        </w:p>
        <w:p w:rsidR="00BA52D5" w:rsidRDefault="00AC7A5B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49521" w:history="1">
            <w:r w:rsidR="00BA52D5" w:rsidRPr="00C57FD9">
              <w:rPr>
                <w:rStyle w:val="af4"/>
                <w:noProof/>
                <w:lang w:val="ru-RU"/>
              </w:rPr>
              <w:t>2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</w:rPr>
              <w:t>Требования к системе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_Toc429049521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3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2" w:history="1">
            <w:r w:rsidR="00BA52D5" w:rsidRPr="00C57FD9">
              <w:rPr>
                <w:rStyle w:val="af4"/>
                <w:noProof/>
                <w:lang w:val="ru-RU"/>
              </w:rPr>
              <w:t>3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Первый запуск и настройка бота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_Toc429049522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3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3" w:history="1">
            <w:r w:rsidR="00BA52D5" w:rsidRPr="00C57FD9">
              <w:rPr>
                <w:rStyle w:val="af4"/>
                <w:noProof/>
                <w:lang w:val="ru-RU"/>
              </w:rPr>
              <w:t>3.1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Настройки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_Toc429049523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4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4" w:history="1">
            <w:r w:rsidR="00BA52D5" w:rsidRPr="00C57FD9">
              <w:rPr>
                <w:rStyle w:val="af4"/>
                <w:noProof/>
                <w:lang w:val="ru-RU"/>
              </w:rPr>
              <w:t>4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Авторизация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_Toc429049524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5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5" w:history="1">
            <w:r w:rsidR="00BA52D5" w:rsidRPr="00C57FD9">
              <w:rPr>
                <w:rStyle w:val="af4"/>
                <w:noProof/>
              </w:rPr>
              <w:t>5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</w:rPr>
              <w:t>Запуск бота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_Toc429049525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6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6" w:history="1">
            <w:r w:rsidR="00BA52D5" w:rsidRPr="00C57FD9">
              <w:rPr>
                <w:rStyle w:val="af4"/>
                <w:noProof/>
                <w:lang w:val="ru-RU"/>
              </w:rPr>
              <w:t>6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Информация по завершении цикла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_Toc429049526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7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7" w:history="1">
            <w:r w:rsidR="00BA52D5" w:rsidRPr="00C57FD9">
              <w:rPr>
                <w:rStyle w:val="af4"/>
                <w:noProof/>
                <w:lang w:val="ru-RU"/>
              </w:rPr>
              <w:t>7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Распространенные ошибки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_Toc429049527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9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8" w:history="1">
            <w:r w:rsidR="00BA52D5" w:rsidRPr="00C57FD9">
              <w:rPr>
                <w:rStyle w:val="af4"/>
                <w:noProof/>
                <w:lang w:val="ru-RU"/>
              </w:rPr>
              <w:t>8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Ссылки для скачивания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_Toc429049528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9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BA52D5" w:rsidRDefault="00EB0764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29049529" w:history="1">
            <w:r w:rsidR="00BA52D5" w:rsidRPr="00C57FD9">
              <w:rPr>
                <w:rStyle w:val="af4"/>
                <w:noProof/>
                <w:lang w:val="ru-RU"/>
              </w:rPr>
              <w:t>9</w:t>
            </w:r>
            <w:r w:rsidR="00BA52D5">
              <w:rPr>
                <w:noProof/>
                <w:lang w:val="ru-RU" w:eastAsia="ru-RU"/>
              </w:rPr>
              <w:tab/>
            </w:r>
            <w:r w:rsidR="00BA52D5" w:rsidRPr="00C57FD9">
              <w:rPr>
                <w:rStyle w:val="af4"/>
                <w:noProof/>
                <w:lang w:val="ru-RU"/>
              </w:rPr>
              <w:t>Ограничения</w:t>
            </w:r>
            <w:r w:rsidR="00BA52D5">
              <w:rPr>
                <w:noProof/>
                <w:webHidden/>
              </w:rPr>
              <w:tab/>
            </w:r>
            <w:r w:rsidR="00BA52D5">
              <w:rPr>
                <w:noProof/>
                <w:webHidden/>
              </w:rPr>
              <w:fldChar w:fldCharType="begin"/>
            </w:r>
            <w:r w:rsidR="00BA52D5">
              <w:rPr>
                <w:noProof/>
                <w:webHidden/>
              </w:rPr>
              <w:instrText xml:space="preserve"> PAGEREF _Toc429049529 \h </w:instrText>
            </w:r>
            <w:r w:rsidR="00BA52D5">
              <w:rPr>
                <w:noProof/>
                <w:webHidden/>
              </w:rPr>
            </w:r>
            <w:r w:rsidR="00BA52D5">
              <w:rPr>
                <w:noProof/>
                <w:webHidden/>
              </w:rPr>
              <w:fldChar w:fldCharType="separate"/>
            </w:r>
            <w:r w:rsidR="00BA52D5">
              <w:rPr>
                <w:noProof/>
                <w:webHidden/>
              </w:rPr>
              <w:t>9</w:t>
            </w:r>
            <w:r w:rsidR="00BA52D5">
              <w:rPr>
                <w:noProof/>
                <w:webHidden/>
              </w:rPr>
              <w:fldChar w:fldCharType="end"/>
            </w:r>
          </w:hyperlink>
        </w:p>
        <w:p w:rsidR="00AC7A5B" w:rsidRDefault="00AC7A5B">
          <w:r>
            <w:rPr>
              <w:b/>
              <w:bCs/>
            </w:rPr>
            <w:fldChar w:fldCharType="end"/>
          </w:r>
        </w:p>
      </w:sdtContent>
    </w:sdt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5E5013" w:rsidRDefault="005E5013" w:rsidP="005E5013">
      <w:pPr>
        <w:rPr>
          <w:lang w:val="ru-RU"/>
        </w:rPr>
      </w:pPr>
    </w:p>
    <w:p w:rsidR="00B10B41" w:rsidRPr="003910E6" w:rsidRDefault="006F027C" w:rsidP="00BF77F0">
      <w:pPr>
        <w:pStyle w:val="1"/>
        <w:rPr>
          <w:color w:val="15347C"/>
          <w:lang w:val="ru-RU"/>
        </w:rPr>
      </w:pPr>
      <w:bookmarkStart w:id="0" w:name="_Toc429049521"/>
      <w:r>
        <w:rPr>
          <w:color w:val="15347C"/>
        </w:rPr>
        <w:lastRenderedPageBreak/>
        <w:t>Требования к системе</w:t>
      </w:r>
      <w:bookmarkEnd w:id="0"/>
      <w:r w:rsidR="008B162B">
        <w:rPr>
          <w:color w:val="15347C"/>
        </w:rPr>
        <w:fldChar w:fldCharType="begin"/>
      </w:r>
      <w:r w:rsidR="008B162B">
        <w:instrText xml:space="preserve"> XE "</w:instrText>
      </w:r>
      <w:r w:rsidR="008B162B" w:rsidRPr="00E27BF0">
        <w:rPr>
          <w:color w:val="15347C"/>
        </w:rPr>
        <w:instrText>Требования к системе</w:instrText>
      </w:r>
      <w:r w:rsidR="008B162B">
        <w:instrText xml:space="preserve">" </w:instrText>
      </w:r>
      <w:r w:rsidR="008B162B">
        <w:rPr>
          <w:color w:val="15347C"/>
        </w:rPr>
        <w:fldChar w:fldCharType="end"/>
      </w:r>
    </w:p>
    <w:p w:rsidR="00E35F69" w:rsidRPr="00452203" w:rsidRDefault="00452203" w:rsidP="00452203">
      <w:pPr>
        <w:rPr>
          <w:b/>
          <w:color w:val="15347C"/>
          <w:lang w:val="ru-RU"/>
        </w:rPr>
      </w:pPr>
      <w:r w:rsidRPr="00452203">
        <w:rPr>
          <w:b/>
          <w:color w:val="15347C"/>
          <w:lang w:val="ru-RU"/>
        </w:rPr>
        <w:t>Поддерживаемая операционная система</w:t>
      </w:r>
    </w:p>
    <w:p w:rsidR="00452203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  <w:lang w:val="ru-RU"/>
        </w:rPr>
        <w:t>Windows XP Service Pack 3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Server 2003 SP2</w:t>
      </w:r>
    </w:p>
    <w:p w:rsidR="000239A4" w:rsidRP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Vista</w:t>
      </w:r>
      <w:r w:rsidRPr="000239A4">
        <w:rPr>
          <w:color w:val="15347C"/>
          <w:lang w:val="ru-RU"/>
        </w:rPr>
        <w:t xml:space="preserve"> </w:t>
      </w:r>
      <w:r>
        <w:rPr>
          <w:color w:val="15347C"/>
        </w:rPr>
        <w:t>SP</w:t>
      </w:r>
      <w:r w:rsidRPr="000239A4">
        <w:rPr>
          <w:color w:val="15347C"/>
          <w:lang w:val="ru-RU"/>
        </w:rPr>
        <w:t>1 или более поздняя версия</w:t>
      </w:r>
    </w:p>
    <w:p w:rsidR="000239A4" w:rsidRDefault="000239A4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  <w:lang w:val="ru-RU"/>
        </w:rPr>
        <w:t>Windows Server 2008 (</w:t>
      </w:r>
      <w:r w:rsidR="00664EEA">
        <w:rPr>
          <w:color w:val="15347C"/>
          <w:lang w:val="ru-RU"/>
        </w:rPr>
        <w:t>не поддерживается в основной роли сервера</w:t>
      </w:r>
      <w:r>
        <w:rPr>
          <w:color w:val="15347C"/>
          <w:lang w:val="ru-RU"/>
        </w:rPr>
        <w:t>)</w:t>
      </w:r>
    </w:p>
    <w:p w:rsidR="00664EEA" w:rsidRP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7</w:t>
      </w:r>
    </w:p>
    <w:p w:rsidR="00664EEA" w:rsidRDefault="00664EEA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</w:t>
      </w:r>
      <w:r w:rsidRPr="00664EEA">
        <w:rPr>
          <w:color w:val="15347C"/>
          <w:lang w:val="ru-RU"/>
        </w:rPr>
        <w:t xml:space="preserve"> </w:t>
      </w:r>
      <w:r>
        <w:rPr>
          <w:color w:val="15347C"/>
        </w:rPr>
        <w:t>Server</w:t>
      </w:r>
      <w:r w:rsidRPr="00664EEA">
        <w:rPr>
          <w:color w:val="15347C"/>
          <w:lang w:val="ru-RU"/>
        </w:rPr>
        <w:t xml:space="preserve"> 2008 </w:t>
      </w:r>
      <w:r>
        <w:rPr>
          <w:color w:val="15347C"/>
        </w:rPr>
        <w:t>R</w:t>
      </w:r>
      <w:r w:rsidRPr="00664EEA">
        <w:rPr>
          <w:color w:val="15347C"/>
          <w:lang w:val="ru-RU"/>
        </w:rPr>
        <w:t>2 (</w:t>
      </w:r>
      <w:r>
        <w:rPr>
          <w:color w:val="15347C"/>
          <w:lang w:val="ru-RU"/>
        </w:rPr>
        <w:t>не поддерживается в основной роли сервера</w:t>
      </w:r>
      <w:r w:rsidRPr="00664EEA">
        <w:rPr>
          <w:color w:val="15347C"/>
          <w:lang w:val="ru-RU"/>
        </w:rPr>
        <w:t>)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  <w:lang w:val="ru-RU"/>
        </w:rPr>
        <w:t>Windows 8</w:t>
      </w:r>
    </w:p>
    <w:p w:rsidR="00127BC8" w:rsidRDefault="00127BC8" w:rsidP="00452203">
      <w:pPr>
        <w:pStyle w:val="af3"/>
        <w:numPr>
          <w:ilvl w:val="0"/>
          <w:numId w:val="17"/>
        </w:numPr>
        <w:rPr>
          <w:color w:val="15347C"/>
          <w:lang w:val="ru-RU"/>
        </w:rPr>
      </w:pPr>
      <w:r>
        <w:rPr>
          <w:color w:val="15347C"/>
        </w:rPr>
        <w:t>Windows 8.1</w:t>
      </w:r>
    </w:p>
    <w:p w:rsidR="00452203" w:rsidRPr="009722EC" w:rsidRDefault="00664EEA" w:rsidP="00452203">
      <w:pPr>
        <w:rPr>
          <w:b/>
          <w:color w:val="15347C"/>
          <w:lang w:val="ru-RU"/>
        </w:rPr>
      </w:pPr>
      <w:r w:rsidRPr="009722EC">
        <w:rPr>
          <w:b/>
          <w:color w:val="15347C"/>
          <w:lang w:val="ru-RU"/>
        </w:rPr>
        <w:t>Поддерживаемые архитектуры</w:t>
      </w:r>
    </w:p>
    <w:p w:rsidR="00664EEA" w:rsidRPr="00664EEA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x86</w:t>
      </w:r>
    </w:p>
    <w:p w:rsidR="00664EEA" w:rsidRPr="009722EC" w:rsidRDefault="00664EEA" w:rsidP="00664EEA">
      <w:pPr>
        <w:pStyle w:val="af3"/>
        <w:numPr>
          <w:ilvl w:val="0"/>
          <w:numId w:val="18"/>
        </w:numPr>
        <w:rPr>
          <w:color w:val="15347C"/>
          <w:lang w:val="ru-RU"/>
        </w:rPr>
      </w:pPr>
      <w:r>
        <w:rPr>
          <w:color w:val="15347C"/>
        </w:rPr>
        <w:t>x64</w:t>
      </w:r>
    </w:p>
    <w:p w:rsidR="009722EC" w:rsidRDefault="009722EC" w:rsidP="009722EC">
      <w:pPr>
        <w:rPr>
          <w:b/>
          <w:color w:val="15347C"/>
        </w:rPr>
      </w:pPr>
      <w:r w:rsidRPr="009722EC">
        <w:rPr>
          <w:b/>
          <w:color w:val="15347C"/>
        </w:rPr>
        <w:t xml:space="preserve">Аппаратные </w:t>
      </w:r>
      <w:r w:rsidR="00C07EAF">
        <w:rPr>
          <w:b/>
          <w:color w:val="15347C"/>
        </w:rPr>
        <w:t>требования</w:t>
      </w:r>
    </w:p>
    <w:p w:rsidR="009722EC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>Рекомендуемый минимум: процессор Pentium с тактовой частотой 1 ГГц или выше, 512 Мб оперативной памяти или больше</w:t>
      </w:r>
    </w:p>
    <w:p w:rsidR="00A229D3" w:rsidRDefault="00A229D3" w:rsidP="00C07EAF">
      <w:pPr>
        <w:pStyle w:val="af3"/>
        <w:numPr>
          <w:ilvl w:val="0"/>
          <w:numId w:val="19"/>
        </w:numPr>
        <w:rPr>
          <w:color w:val="15347C"/>
          <w:lang w:val="ru-RU"/>
        </w:rPr>
      </w:pPr>
      <w:r>
        <w:rPr>
          <w:color w:val="15347C"/>
          <w:lang w:val="ru-RU"/>
        </w:rPr>
        <w:t>Минимальное место на диске:</w:t>
      </w:r>
    </w:p>
    <w:p w:rsidR="00A229D3" w:rsidRP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>x86 – 850 Мб</w:t>
      </w:r>
    </w:p>
    <w:p w:rsidR="00A229D3" w:rsidRDefault="00A229D3" w:rsidP="00A229D3">
      <w:pPr>
        <w:pStyle w:val="af3"/>
        <w:numPr>
          <w:ilvl w:val="2"/>
          <w:numId w:val="20"/>
        </w:numPr>
        <w:rPr>
          <w:color w:val="15347C"/>
          <w:lang w:val="ru-RU"/>
        </w:rPr>
      </w:pPr>
      <w:r>
        <w:rPr>
          <w:color w:val="15347C"/>
        </w:rPr>
        <w:t xml:space="preserve">x64 – </w:t>
      </w:r>
      <w:r>
        <w:rPr>
          <w:color w:val="15347C"/>
          <w:lang w:val="ru-RU"/>
        </w:rPr>
        <w:t>2 Гб</w:t>
      </w:r>
    </w:p>
    <w:p w:rsidR="00B7287C" w:rsidRPr="00B7287C" w:rsidRDefault="00B7287C" w:rsidP="00B7287C">
      <w:pPr>
        <w:rPr>
          <w:b/>
          <w:color w:val="15347C"/>
          <w:lang w:val="ru-RU"/>
        </w:rPr>
      </w:pPr>
      <w:r w:rsidRPr="00B7287C">
        <w:rPr>
          <w:b/>
          <w:color w:val="15347C"/>
          <w:lang w:val="ru-RU"/>
        </w:rPr>
        <w:t>Предварительные требования</w:t>
      </w:r>
    </w:p>
    <w:p w:rsidR="00B7287C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r>
        <w:rPr>
          <w:color w:val="15347C"/>
          <w:lang w:val="ru-RU"/>
        </w:rPr>
        <w:t>Установщик Windows 3.1 или более поздней версии</w:t>
      </w:r>
    </w:p>
    <w:p w:rsidR="00EB76C3" w:rsidRDefault="00EB76C3" w:rsidP="00B7287C">
      <w:pPr>
        <w:pStyle w:val="af3"/>
        <w:numPr>
          <w:ilvl w:val="0"/>
          <w:numId w:val="21"/>
        </w:numPr>
        <w:rPr>
          <w:color w:val="15347C"/>
          <w:lang w:val="ru-RU"/>
        </w:rPr>
      </w:pPr>
      <w:r>
        <w:rPr>
          <w:color w:val="15347C"/>
          <w:lang w:val="ru-RU"/>
        </w:rPr>
        <w:t>Internet Explorer 5.01 или более поздней версии</w:t>
      </w:r>
    </w:p>
    <w:p w:rsidR="00A03E0F" w:rsidRPr="00A03E0F" w:rsidRDefault="00A03E0F" w:rsidP="00A03E0F">
      <w:pPr>
        <w:rPr>
          <w:b/>
          <w:color w:val="15347C"/>
        </w:rPr>
      </w:pPr>
      <w:r w:rsidRPr="00A03E0F">
        <w:rPr>
          <w:b/>
          <w:color w:val="15347C"/>
        </w:rPr>
        <w:t>Программные Требования</w:t>
      </w:r>
    </w:p>
    <w:p w:rsidR="00A03E0F" w:rsidRPr="00DC70B4" w:rsidRDefault="0042016B" w:rsidP="00A03E0F">
      <w:pPr>
        <w:pStyle w:val="af3"/>
        <w:numPr>
          <w:ilvl w:val="0"/>
          <w:numId w:val="22"/>
        </w:numPr>
        <w:rPr>
          <w:color w:val="15347C"/>
          <w:lang w:val="ru-RU"/>
        </w:rPr>
      </w:pPr>
      <w:r>
        <w:rPr>
          <w:color w:val="15347C"/>
          <w:lang w:val="ru-RU"/>
        </w:rPr>
        <w:t>.NET Framework 4</w:t>
      </w:r>
      <w:r>
        <w:rPr>
          <w:color w:val="15347C"/>
        </w:rPr>
        <w:t>.0</w:t>
      </w:r>
    </w:p>
    <w:p w:rsidR="00DC70B4" w:rsidRPr="00A03E0F" w:rsidRDefault="00DC70B4" w:rsidP="00AB7FDA">
      <w:pPr>
        <w:pStyle w:val="af3"/>
        <w:numPr>
          <w:ilvl w:val="0"/>
          <w:numId w:val="22"/>
        </w:numPr>
        <w:rPr>
          <w:color w:val="15347C"/>
          <w:lang w:val="ru-RU"/>
        </w:rPr>
      </w:pPr>
      <w:r w:rsidRPr="008C0398">
        <w:rPr>
          <w:color w:val="15347C"/>
          <w:lang w:val="ru-RU"/>
        </w:rPr>
        <w:t xml:space="preserve">Библиотека </w:t>
      </w:r>
      <w:r w:rsidR="00AB7FDA" w:rsidRPr="00AB7FDA">
        <w:rPr>
          <w:color w:val="15347C"/>
        </w:rPr>
        <w:t>Newtonsoft</w:t>
      </w:r>
      <w:r w:rsidR="00AB7FDA" w:rsidRPr="008C0398">
        <w:rPr>
          <w:color w:val="15347C"/>
          <w:lang w:val="ru-RU"/>
        </w:rPr>
        <w:t>.</w:t>
      </w:r>
      <w:r w:rsidR="00AB7FDA" w:rsidRPr="00AB7FDA">
        <w:rPr>
          <w:color w:val="15347C"/>
        </w:rPr>
        <w:t>Json</w:t>
      </w:r>
      <w:r w:rsidR="00AB7FDA">
        <w:rPr>
          <w:color w:val="15347C"/>
          <w:lang w:val="ru-RU"/>
        </w:rPr>
        <w:t xml:space="preserve"> для </w:t>
      </w:r>
      <w:r w:rsidR="00AB7FDA" w:rsidRPr="008C0398">
        <w:rPr>
          <w:color w:val="15347C"/>
          <w:lang w:val="ru-RU"/>
        </w:rPr>
        <w:t>.</w:t>
      </w:r>
      <w:r w:rsidR="00AB7FDA">
        <w:rPr>
          <w:color w:val="15347C"/>
        </w:rPr>
        <w:t>NET</w:t>
      </w:r>
      <w:r w:rsidR="00AB7FDA" w:rsidRPr="008C0398">
        <w:rPr>
          <w:color w:val="15347C"/>
          <w:lang w:val="ru-RU"/>
        </w:rPr>
        <w:t xml:space="preserve"> </w:t>
      </w:r>
      <w:r w:rsidR="00AB7FDA">
        <w:rPr>
          <w:color w:val="15347C"/>
        </w:rPr>
        <w:t>Framework</w:t>
      </w:r>
      <w:r w:rsidR="00AB7FDA" w:rsidRPr="008C0398">
        <w:rPr>
          <w:color w:val="15347C"/>
          <w:lang w:val="ru-RU"/>
        </w:rPr>
        <w:t xml:space="preserve"> 4.0 в папке с исполняемым файлом бота.</w:t>
      </w:r>
    </w:p>
    <w:p w:rsidR="00452203" w:rsidRPr="003910E6" w:rsidRDefault="00452203" w:rsidP="00452203">
      <w:pPr>
        <w:rPr>
          <w:color w:val="15347C"/>
          <w:lang w:val="ru-RU"/>
        </w:rPr>
      </w:pPr>
    </w:p>
    <w:p w:rsidR="00E35F69" w:rsidRPr="003910E6" w:rsidRDefault="00060F7B" w:rsidP="00E35F69">
      <w:pPr>
        <w:pStyle w:val="1"/>
        <w:rPr>
          <w:color w:val="15347C"/>
          <w:lang w:val="ru-RU"/>
        </w:rPr>
      </w:pPr>
      <w:bookmarkStart w:id="1" w:name="_Toc429049522"/>
      <w:r>
        <w:rPr>
          <w:color w:val="15347C"/>
          <w:lang w:val="ru-RU"/>
        </w:rPr>
        <w:t>Первый з</w:t>
      </w:r>
      <w:r w:rsidR="008C0398">
        <w:rPr>
          <w:color w:val="15347C"/>
          <w:lang w:val="ru-RU"/>
        </w:rPr>
        <w:t>апуск</w:t>
      </w:r>
      <w:r>
        <w:rPr>
          <w:color w:val="15347C"/>
          <w:lang w:val="ru-RU"/>
        </w:rPr>
        <w:t xml:space="preserve"> и настройка</w:t>
      </w:r>
      <w:r w:rsidR="00C3555B">
        <w:rPr>
          <w:color w:val="15347C"/>
          <w:lang w:val="ru-RU"/>
        </w:rPr>
        <w:t xml:space="preserve"> бота</w:t>
      </w:r>
      <w:bookmarkEnd w:id="1"/>
      <w:r w:rsidR="008B162B">
        <w:rPr>
          <w:color w:val="15347C"/>
          <w:lang w:val="ru-RU"/>
        </w:rPr>
        <w:fldChar w:fldCharType="begin"/>
      </w:r>
      <w:r w:rsidR="008B162B" w:rsidRPr="008B162B">
        <w:rPr>
          <w:lang w:val="ru-RU"/>
        </w:rPr>
        <w:instrText xml:space="preserve"> </w:instrText>
      </w:r>
      <w:r w:rsidR="008B162B">
        <w:instrText>XE</w:instrText>
      </w:r>
      <w:r w:rsidR="008B162B" w:rsidRPr="008B162B">
        <w:rPr>
          <w:lang w:val="ru-RU"/>
        </w:rPr>
        <w:instrText xml:space="preserve"> "</w:instrText>
      </w:r>
      <w:r w:rsidR="008B162B" w:rsidRPr="00B46FFE">
        <w:rPr>
          <w:color w:val="15347C"/>
          <w:lang w:val="ru-RU"/>
        </w:rPr>
        <w:instrText>Первый запуск и настройка бота</w:instrText>
      </w:r>
      <w:r w:rsidR="008B162B" w:rsidRPr="008B162B">
        <w:rPr>
          <w:lang w:val="ru-RU"/>
        </w:rPr>
        <w:instrText xml:space="preserve">" </w:instrText>
      </w:r>
      <w:r w:rsidR="008B162B">
        <w:rPr>
          <w:color w:val="15347C"/>
          <w:lang w:val="ru-RU"/>
        </w:rPr>
        <w:fldChar w:fldCharType="end"/>
      </w:r>
    </w:p>
    <w:p w:rsidR="00E35F69" w:rsidRDefault="00631092" w:rsidP="00631092">
      <w:pPr>
        <w:jc w:val="both"/>
        <w:rPr>
          <w:color w:val="15347C"/>
          <w:lang w:val="ru-RU"/>
        </w:rPr>
      </w:pPr>
      <w:r w:rsidRPr="00631092">
        <w:rPr>
          <w:color w:val="15347C"/>
          <w:lang w:val="ru-RU"/>
        </w:rPr>
        <w:t xml:space="preserve">При </w:t>
      </w:r>
      <w:r>
        <w:rPr>
          <w:color w:val="15347C"/>
          <w:lang w:val="ru-RU"/>
        </w:rPr>
        <w:t>первом запуске приложение автоматически откроет окно настроек, где обязательным пунктом является «</w:t>
      </w:r>
      <w:r w:rsidRPr="00631092">
        <w:rPr>
          <w:b/>
          <w:color w:val="15347C"/>
          <w:lang w:val="ru-RU"/>
        </w:rPr>
        <w:t>Короткое имя группы</w:t>
      </w:r>
      <w:r>
        <w:rPr>
          <w:color w:val="15347C"/>
          <w:lang w:val="ru-RU"/>
        </w:rPr>
        <w:t>»</w:t>
      </w:r>
      <w:r w:rsidR="0003222F">
        <w:rPr>
          <w:color w:val="15347C"/>
          <w:lang w:val="ru-RU"/>
        </w:rPr>
        <w:t>, благодаря которому бот знает комментарии какой группы модерировать.</w:t>
      </w:r>
    </w:p>
    <w:p w:rsidR="0003222F" w:rsidRPr="003800D7" w:rsidRDefault="0003222F" w:rsidP="00631092">
      <w:pPr>
        <w:jc w:val="both"/>
        <w:rPr>
          <w:color w:val="15347C"/>
          <w:lang w:val="ru-RU"/>
        </w:rPr>
      </w:pPr>
      <w:r>
        <w:rPr>
          <w:color w:val="15347C"/>
          <w:lang w:val="ru-RU"/>
        </w:rPr>
        <w:t xml:space="preserve">Например, ссылка на группу - </w:t>
      </w:r>
      <w:r w:rsidR="001470CA">
        <w:rPr>
          <w:color w:val="15347C"/>
          <w:lang w:val="ru-RU"/>
        </w:rPr>
        <w:t>https://vk.com/</w:t>
      </w:r>
      <w:r w:rsidR="001470CA" w:rsidRPr="00F17247">
        <w:rPr>
          <w:b/>
          <w:color w:val="15347C"/>
          <w:lang w:val="ru-RU"/>
        </w:rPr>
        <w:t>ai_rus</w:t>
      </w:r>
      <w:r w:rsidRPr="0003222F">
        <w:rPr>
          <w:color w:val="15347C"/>
          <w:lang w:val="ru-RU"/>
        </w:rPr>
        <w:t xml:space="preserve">, где </w:t>
      </w:r>
      <w:r>
        <w:rPr>
          <w:color w:val="15347C"/>
          <w:lang w:val="ru-RU"/>
        </w:rPr>
        <w:t>«</w:t>
      </w:r>
      <w:r w:rsidRPr="00F17247">
        <w:rPr>
          <w:b/>
          <w:color w:val="15347C"/>
        </w:rPr>
        <w:t>ai</w:t>
      </w:r>
      <w:r w:rsidRPr="00F17247">
        <w:rPr>
          <w:b/>
          <w:color w:val="15347C"/>
          <w:lang w:val="ru-RU"/>
        </w:rPr>
        <w:t>_</w:t>
      </w:r>
      <w:r w:rsidRPr="00F17247">
        <w:rPr>
          <w:b/>
          <w:color w:val="15347C"/>
        </w:rPr>
        <w:t>rus</w:t>
      </w:r>
      <w:r>
        <w:rPr>
          <w:color w:val="15347C"/>
          <w:lang w:val="ru-RU"/>
        </w:rPr>
        <w:t>»</w:t>
      </w:r>
      <w:r w:rsidRPr="0003222F">
        <w:rPr>
          <w:color w:val="15347C"/>
          <w:lang w:val="ru-RU"/>
        </w:rPr>
        <w:t xml:space="preserve"> является его </w:t>
      </w:r>
      <w:r>
        <w:rPr>
          <w:color w:val="15347C"/>
          <w:lang w:val="ru-RU"/>
        </w:rPr>
        <w:t>«коротким» именем</w:t>
      </w:r>
      <w:r w:rsidR="009231FF">
        <w:rPr>
          <w:color w:val="15347C"/>
          <w:lang w:val="ru-RU"/>
        </w:rPr>
        <w:t>.</w:t>
      </w:r>
      <w:r w:rsidR="003800D7" w:rsidRPr="003800D7">
        <w:rPr>
          <w:color w:val="15347C"/>
          <w:lang w:val="ru-RU"/>
        </w:rPr>
        <w:t xml:space="preserve"> </w:t>
      </w:r>
      <w:r w:rsidR="003800D7" w:rsidRPr="003F193E">
        <w:rPr>
          <w:color w:val="15347C"/>
          <w:lang w:val="ru-RU"/>
        </w:rPr>
        <w:t>Именно его и необходимо указывать</w:t>
      </w:r>
      <w:r w:rsidR="003800D7">
        <w:rPr>
          <w:color w:val="15347C"/>
          <w:lang w:val="ru-RU"/>
        </w:rPr>
        <w:t xml:space="preserve"> в поле «Короткое имя группы» окна настроек.</w:t>
      </w:r>
    </w:p>
    <w:p w:rsidR="0066201F" w:rsidRDefault="00C46011" w:rsidP="00C46011">
      <w:pPr>
        <w:pStyle w:val="2"/>
        <w:rPr>
          <w:lang w:val="ru-RU"/>
        </w:rPr>
      </w:pPr>
      <w:bookmarkStart w:id="2" w:name="_Toc429049523"/>
      <w:r>
        <w:rPr>
          <w:lang w:val="ru-RU"/>
        </w:rPr>
        <w:lastRenderedPageBreak/>
        <w:t>Настройки</w:t>
      </w:r>
      <w:bookmarkEnd w:id="2"/>
      <w:r w:rsidR="008B162B">
        <w:rPr>
          <w:lang w:val="ru-RU"/>
        </w:rPr>
        <w:fldChar w:fldCharType="begin"/>
      </w:r>
      <w:r w:rsidR="008B162B">
        <w:instrText xml:space="preserve"> XE "</w:instrText>
      </w:r>
      <w:r w:rsidR="008B162B" w:rsidRPr="00691CF4">
        <w:rPr>
          <w:lang w:val="ru-RU"/>
        </w:rPr>
        <w:instrText>Настройки</w:instrText>
      </w:r>
      <w:r w:rsidR="008B162B">
        <w:instrText xml:space="preserve">" </w:instrText>
      </w:r>
      <w:r w:rsidR="008B162B">
        <w:rPr>
          <w:lang w:val="ru-RU"/>
        </w:rPr>
        <w:fldChar w:fldCharType="end"/>
      </w:r>
    </w:p>
    <w:p w:rsidR="0066201F" w:rsidRDefault="00A31531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 w:rsidRPr="00A31531">
        <w:rPr>
          <w:b/>
          <w:color w:val="15347C"/>
          <w:lang w:val="ru-RU"/>
        </w:rPr>
        <w:t>«Деактивировать бота после первого прохода»</w:t>
      </w:r>
      <w:r>
        <w:rPr>
          <w:color w:val="15347C"/>
          <w:lang w:val="ru-RU"/>
        </w:rPr>
        <w:t>. Опция</w:t>
      </w:r>
      <w:r w:rsidR="00C46011">
        <w:rPr>
          <w:color w:val="15347C"/>
          <w:lang w:val="ru-RU"/>
        </w:rPr>
        <w:t xml:space="preserve"> разрешает боту пройти лишь 1 цикл сканирования, после чего переходит в состояние ожидания ручного запуска.</w:t>
      </w:r>
    </w:p>
    <w:p w:rsidR="00C46011" w:rsidRDefault="00805B7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«Количество постов для сканирования»</w:t>
      </w:r>
      <w:r w:rsidRPr="009677AB">
        <w:rPr>
          <w:color w:val="15347C"/>
          <w:lang w:val="ru-RU"/>
        </w:rPr>
        <w:t xml:space="preserve">. </w:t>
      </w:r>
      <w:r w:rsidR="009677AB" w:rsidRPr="009677AB">
        <w:rPr>
          <w:color w:val="15347C"/>
          <w:lang w:val="ru-RU"/>
        </w:rPr>
        <w:t xml:space="preserve">При </w:t>
      </w:r>
      <w:r w:rsidR="009677AB">
        <w:rPr>
          <w:color w:val="15347C"/>
          <w:lang w:val="ru-RU"/>
        </w:rPr>
        <w:t>первом запуске бота сканируются все посты группы, проверяя каждый комментарий согласно условиям. При последующих циклах сканирования, бот проверяет лишь указанное количество самых свежих постов.</w:t>
      </w:r>
    </w:p>
    <w:p w:rsidR="009677AB" w:rsidRDefault="009677AB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«Пауза между циклами сканирования (секунд)»</w:t>
      </w:r>
      <w:r w:rsidRPr="009677AB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При </w:t>
      </w:r>
      <w:r w:rsidR="00176BC8">
        <w:rPr>
          <w:color w:val="15347C"/>
          <w:lang w:val="ru-RU"/>
        </w:rPr>
        <w:t>завершении очередного цикла сканирования бот ожидает указанное в секундах время, после чего вновь запускает цикл сканирования.</w:t>
      </w:r>
    </w:p>
    <w:p w:rsidR="00176BC8" w:rsidRDefault="00176BC8" w:rsidP="00A31531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«Минимальное количество символов в комментарии»</w:t>
      </w:r>
      <w:r w:rsidRPr="00176BC8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E633C7">
        <w:rPr>
          <w:color w:val="15347C"/>
          <w:lang w:val="ru-RU"/>
        </w:rPr>
        <w:t>Опция нужна для определения бесполезных комментариев. На практике комментарии длиной менее 10 символов не несут информационной нагрузки.</w:t>
      </w:r>
    </w:p>
    <w:p w:rsidR="00F95D9B" w:rsidRDefault="00E633C7" w:rsidP="00F95D9B">
      <w:pPr>
        <w:pStyle w:val="af3"/>
        <w:numPr>
          <w:ilvl w:val="0"/>
          <w:numId w:val="25"/>
        </w:numPr>
        <w:jc w:val="both"/>
        <w:rPr>
          <w:color w:val="15347C"/>
          <w:lang w:val="ru-RU"/>
        </w:rPr>
      </w:pPr>
      <w:r>
        <w:rPr>
          <w:b/>
          <w:color w:val="15347C"/>
          <w:lang w:val="ru-RU"/>
        </w:rPr>
        <w:t>«Банить аккаунты на __»</w:t>
      </w:r>
      <w:r w:rsidRPr="00E633C7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F65C01">
        <w:rPr>
          <w:color w:val="15347C"/>
          <w:lang w:val="ru-RU"/>
        </w:rPr>
        <w:t>Бан аккаунта пользователя в группе срабатывает только при работе правила стоп-слов.</w:t>
      </w:r>
      <w:r w:rsidR="00F95D9B">
        <w:rPr>
          <w:color w:val="15347C"/>
          <w:lang w:val="ru-RU"/>
        </w:rPr>
        <w:t xml:space="preserve"> Во всех иных случаях правило </w:t>
      </w:r>
      <w:r w:rsidR="00F95D9B" w:rsidRPr="00F95D9B">
        <w:rPr>
          <w:color w:val="15347C"/>
          <w:u w:val="single"/>
          <w:lang w:val="ru-RU"/>
        </w:rPr>
        <w:t>не применяется</w:t>
      </w:r>
      <w:r w:rsidR="00F95D9B">
        <w:rPr>
          <w:color w:val="15347C"/>
          <w:lang w:val="ru-RU"/>
        </w:rPr>
        <w:t>. Из списка можно выбрать несколько вариантов продолжительности бана: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сутки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3 суток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неделя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месяц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1 год</w:t>
      </w:r>
    </w:p>
    <w:p w:rsidR="00F95D9B" w:rsidRDefault="00F95D9B" w:rsidP="00F95D9B">
      <w:pPr>
        <w:pStyle w:val="af3"/>
        <w:numPr>
          <w:ilvl w:val="2"/>
          <w:numId w:val="29"/>
        </w:numPr>
        <w:jc w:val="both"/>
        <w:rPr>
          <w:color w:val="15347C"/>
          <w:lang w:val="ru-RU"/>
        </w:rPr>
      </w:pPr>
      <w:r>
        <w:rPr>
          <w:color w:val="15347C"/>
          <w:lang w:val="ru-RU"/>
        </w:rPr>
        <w:t>Перманентно (пожизненно)</w:t>
      </w:r>
    </w:p>
    <w:p w:rsidR="00F95D9B" w:rsidRPr="008028E3" w:rsidRDefault="00A91B81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 w:rsidRPr="00A91B81">
        <w:rPr>
          <w:b/>
          <w:color w:val="15347C"/>
          <w:lang w:val="ru-RU"/>
        </w:rPr>
        <w:t>«Удалять комментарии старше __ дней»</w:t>
      </w:r>
      <w:r w:rsidRPr="00A91B81">
        <w:rPr>
          <w:color w:val="15347C"/>
          <w:lang w:val="ru-RU"/>
        </w:rPr>
        <w:t>.</w:t>
      </w:r>
      <w:r>
        <w:rPr>
          <w:color w:val="15347C"/>
          <w:lang w:val="ru-RU"/>
        </w:rPr>
        <w:t xml:space="preserve"> </w:t>
      </w:r>
      <w:r w:rsidR="00834630">
        <w:rPr>
          <w:color w:val="15347C"/>
          <w:lang w:val="ru-RU"/>
        </w:rPr>
        <w:t>Опция, позволяющая очищать группу от старых комментариев.</w:t>
      </w:r>
      <w:r w:rsidR="008028E3">
        <w:rPr>
          <w:color w:val="15347C"/>
          <w:lang w:val="ru-RU"/>
        </w:rPr>
        <w:t xml:space="preserve"> Минимальный срок жизни комментария – 1 сутки.</w:t>
      </w:r>
    </w:p>
    <w:p w:rsidR="008028E3" w:rsidRPr="00F2782E" w:rsidRDefault="008028E3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«Удалять комментарий, если он набрал меньше __ лайков за __ минут»</w:t>
      </w:r>
      <w:r>
        <w:rPr>
          <w:color w:val="15347C"/>
          <w:lang w:val="ru-RU"/>
        </w:rPr>
        <w:t xml:space="preserve">. </w:t>
      </w:r>
      <w:r w:rsidR="006B5A02">
        <w:rPr>
          <w:color w:val="15347C"/>
          <w:lang w:val="ru-RU"/>
        </w:rPr>
        <w:t>Опция, позволяющая контролировать «полезность» комментариев. Если люди его оценивают, значит он достоин публики, иначе будет удален.</w:t>
      </w:r>
    </w:p>
    <w:p w:rsidR="00F2782E" w:rsidRPr="00A91B81" w:rsidRDefault="00F2782E" w:rsidP="00F95D9B">
      <w:pPr>
        <w:pStyle w:val="af3"/>
        <w:numPr>
          <w:ilvl w:val="1"/>
          <w:numId w:val="29"/>
        </w:numPr>
        <w:jc w:val="both"/>
        <w:rPr>
          <w:b/>
          <w:color w:val="15347C"/>
          <w:lang w:val="ru-RU"/>
        </w:rPr>
      </w:pPr>
      <w:r>
        <w:rPr>
          <w:b/>
          <w:color w:val="15347C"/>
          <w:lang w:val="ru-RU"/>
        </w:rPr>
        <w:t>«Стоп-слова»</w:t>
      </w:r>
      <w:r w:rsidRPr="00F2782E">
        <w:rPr>
          <w:color w:val="15347C"/>
          <w:lang w:val="ru-RU"/>
        </w:rPr>
        <w:t xml:space="preserve">. </w:t>
      </w:r>
      <w:r w:rsidR="0019284D">
        <w:rPr>
          <w:color w:val="15347C"/>
          <w:lang w:val="ru-RU"/>
        </w:rPr>
        <w:t>При обнаружении в тексте комментария хотя бы одного из указанных слов, комментарий будет немедленно удален.</w:t>
      </w:r>
      <w:r w:rsidR="00464CC2">
        <w:rPr>
          <w:color w:val="15347C"/>
          <w:lang w:val="ru-RU"/>
        </w:rPr>
        <w:t xml:space="preserve"> Возможна работа правила совместно с баном аккаунтов.</w:t>
      </w:r>
    </w:p>
    <w:p w:rsidR="00C46011" w:rsidRPr="00C46011" w:rsidRDefault="00C46011" w:rsidP="00C46011">
      <w:pPr>
        <w:jc w:val="both"/>
        <w:rPr>
          <w:color w:val="15347C"/>
          <w:lang w:val="ru-RU"/>
        </w:rPr>
      </w:pPr>
    </w:p>
    <w:p w:rsidR="00E35F69" w:rsidRPr="003910E6" w:rsidRDefault="00507920" w:rsidP="00E35F69">
      <w:pPr>
        <w:jc w:val="both"/>
        <w:rPr>
          <w:color w:val="15347C"/>
          <w:lang w:val="ru-RU"/>
        </w:rPr>
      </w:pPr>
      <w:r>
        <w:rPr>
          <w:noProof/>
          <w:color w:val="15347C"/>
          <w:lang w:val="ru-RU" w:eastAsia="ru-RU"/>
        </w:rPr>
        <w:lastRenderedPageBreak/>
        <w:drawing>
          <wp:inline distT="0" distB="0" distL="0" distR="0">
            <wp:extent cx="5934075" cy="4505325"/>
            <wp:effectExtent l="0" t="0" r="9525" b="9525"/>
            <wp:docPr id="2" name="Рисунок 2" descr="F:\YandexDisk\Скриншоты\2015-09-01 23-56-38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5-09-01 23-56-38 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D3" w:rsidRPr="003910E6" w:rsidRDefault="008B75D3" w:rsidP="00E35F69">
      <w:pPr>
        <w:jc w:val="both"/>
        <w:rPr>
          <w:color w:val="15347C"/>
          <w:lang w:val="ru-RU"/>
        </w:rPr>
      </w:pPr>
    </w:p>
    <w:p w:rsidR="008B75D3" w:rsidRDefault="008B75D3" w:rsidP="00E35F69">
      <w:pPr>
        <w:jc w:val="both"/>
        <w:rPr>
          <w:color w:val="15347C"/>
          <w:lang w:val="ru-RU"/>
        </w:rPr>
      </w:pPr>
    </w:p>
    <w:p w:rsidR="00412A8B" w:rsidRDefault="00412A8B" w:rsidP="00412A8B">
      <w:pPr>
        <w:pStyle w:val="1"/>
        <w:rPr>
          <w:color w:val="0D2B3E" w:themeColor="accent3" w:themeShade="80"/>
          <w:lang w:val="ru-RU"/>
        </w:rPr>
      </w:pPr>
      <w:bookmarkStart w:id="3" w:name="_Toc429049524"/>
      <w:r w:rsidRPr="00412A8B">
        <w:rPr>
          <w:color w:val="0D2B3E" w:themeColor="accent3" w:themeShade="80"/>
          <w:lang w:val="ru-RU"/>
        </w:rPr>
        <w:t>Авторизация</w:t>
      </w:r>
      <w:bookmarkEnd w:id="3"/>
      <w:r w:rsidR="008B162B">
        <w:rPr>
          <w:color w:val="0D2B3E" w:themeColor="accent3" w:themeShade="80"/>
          <w:lang w:val="ru-RU"/>
        </w:rPr>
        <w:fldChar w:fldCharType="begin"/>
      </w:r>
      <w:r w:rsidR="008B162B">
        <w:instrText xml:space="preserve"> XE "</w:instrText>
      </w:r>
      <w:r w:rsidR="008B162B" w:rsidRPr="00FD2578">
        <w:rPr>
          <w:color w:val="0D2B3E" w:themeColor="accent3" w:themeShade="80"/>
          <w:lang w:val="ru-RU"/>
        </w:rPr>
        <w:instrText>Авторизация</w:instrText>
      </w:r>
      <w:r w:rsidR="008B162B">
        <w:instrText xml:space="preserve">" </w:instrText>
      </w:r>
      <w:r w:rsidR="008B162B">
        <w:rPr>
          <w:color w:val="0D2B3E" w:themeColor="accent3" w:themeShade="80"/>
          <w:lang w:val="ru-RU"/>
        </w:rPr>
        <w:fldChar w:fldCharType="end"/>
      </w:r>
    </w:p>
    <w:p w:rsidR="00412A8B" w:rsidRDefault="009F13DD" w:rsidP="009F13DD">
      <w:pPr>
        <w:jc w:val="both"/>
        <w:rPr>
          <w:lang w:val="ru-RU"/>
        </w:rPr>
      </w:pPr>
      <w:r>
        <w:rPr>
          <w:lang w:val="ru-RU"/>
        </w:rPr>
        <w:t>После сохранения настроек бота нео</w:t>
      </w:r>
      <w:r w:rsidR="003A451E">
        <w:rPr>
          <w:lang w:val="ru-RU"/>
        </w:rPr>
        <w:t>бходимо произвести авторизацию. Бот работает от имени авторизованной учетной записи. Для запуска процесса необходимо нажать кнопку «Авторизация»</w:t>
      </w:r>
      <w:r w:rsidR="0035573E">
        <w:rPr>
          <w:lang w:val="ru-RU"/>
        </w:rPr>
        <w:t xml:space="preserve"> в главном окне программы, после чего ввести логин/пароль от Вашей учетной записи «ВКонтакте»</w:t>
      </w:r>
      <w:r w:rsidR="00175819">
        <w:rPr>
          <w:lang w:val="ru-RU"/>
        </w:rPr>
        <w:t>.</w:t>
      </w:r>
    </w:p>
    <w:p w:rsidR="00175819" w:rsidRDefault="00175819" w:rsidP="009F13DD">
      <w:pPr>
        <w:jc w:val="both"/>
        <w:rPr>
          <w:lang w:val="ru-RU"/>
        </w:rPr>
      </w:pPr>
      <w:r>
        <w:rPr>
          <w:lang w:val="ru-RU"/>
        </w:rPr>
        <w:t>Система «</w:t>
      </w:r>
      <w:r>
        <w:t>VK</w:t>
      </w:r>
      <w:r>
        <w:rPr>
          <w:lang w:val="ru-RU"/>
        </w:rPr>
        <w:t>» использует O</w:t>
      </w:r>
      <w:r w:rsidR="005D3BC2">
        <w:t>A</w:t>
      </w:r>
      <w:r>
        <w:rPr>
          <w:lang w:val="ru-RU"/>
        </w:rPr>
        <w:t>uth-авторизацию</w:t>
      </w:r>
      <w:r w:rsidR="006F58E4">
        <w:rPr>
          <w:lang w:val="ru-RU"/>
        </w:rPr>
        <w:t xml:space="preserve"> и процесс состоит из 3-х шагов:</w:t>
      </w:r>
    </w:p>
    <w:p w:rsidR="006F58E4" w:rsidRDefault="00D148C6" w:rsidP="006F58E4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 xml:space="preserve">Открытие страницы </w:t>
      </w:r>
      <w:hyperlink r:id="rId11" w:history="1">
        <w:r w:rsidRPr="00D148C6">
          <w:rPr>
            <w:rStyle w:val="af4"/>
            <w:rFonts w:cs="Tahoma"/>
            <w:color w:val="41658C"/>
          </w:rPr>
          <w:t>https</w:t>
        </w:r>
        <w:r w:rsidRPr="00D148C6">
          <w:rPr>
            <w:rStyle w:val="af4"/>
            <w:rFonts w:cs="Tahoma"/>
            <w:color w:val="41658C"/>
            <w:lang w:val="ru-RU"/>
          </w:rPr>
          <w:t>://</w:t>
        </w:r>
        <w:r w:rsidRPr="00D148C6">
          <w:rPr>
            <w:rStyle w:val="af4"/>
            <w:rFonts w:cs="Tahoma"/>
            <w:color w:val="41658C"/>
          </w:rPr>
          <w:t>oauth</w:t>
        </w:r>
        <w:r w:rsidRPr="00D148C6">
          <w:rPr>
            <w:rStyle w:val="af4"/>
            <w:rFonts w:cs="Tahoma"/>
            <w:color w:val="41658C"/>
            <w:lang w:val="ru-RU"/>
          </w:rPr>
          <w:t>.</w:t>
        </w:r>
        <w:r w:rsidRPr="00D148C6">
          <w:rPr>
            <w:rStyle w:val="af4"/>
            <w:rFonts w:cs="Tahoma"/>
            <w:color w:val="41658C"/>
          </w:rPr>
          <w:t>vk</w:t>
        </w:r>
        <w:r w:rsidRPr="00D148C6">
          <w:rPr>
            <w:rStyle w:val="af4"/>
            <w:rFonts w:cs="Tahoma"/>
            <w:color w:val="41658C"/>
            <w:lang w:val="ru-RU"/>
          </w:rPr>
          <w:t>.</w:t>
        </w:r>
        <w:r w:rsidRPr="00D148C6">
          <w:rPr>
            <w:rStyle w:val="af4"/>
            <w:rFonts w:cs="Tahoma"/>
            <w:color w:val="41658C"/>
          </w:rPr>
          <w:t>com</w:t>
        </w:r>
        <w:r w:rsidRPr="00D148C6">
          <w:rPr>
            <w:rStyle w:val="af4"/>
            <w:rFonts w:cs="Tahoma"/>
            <w:color w:val="41658C"/>
            <w:lang w:val="ru-RU"/>
          </w:rPr>
          <w:t>/</w:t>
        </w:r>
        <w:r w:rsidRPr="00D148C6">
          <w:rPr>
            <w:rStyle w:val="af4"/>
            <w:rFonts w:cs="Tahoma"/>
            <w:color w:val="41658C"/>
          </w:rPr>
          <w:t>authorize</w:t>
        </w:r>
      </w:hyperlink>
      <w:r w:rsidRPr="00D148C6">
        <w:rPr>
          <w:lang w:val="ru-RU"/>
        </w:rPr>
        <w:t xml:space="preserve"> </w:t>
      </w:r>
      <w:r>
        <w:rPr>
          <w:lang w:val="ru-RU"/>
        </w:rPr>
        <w:t>внутри встроенного браузера для аутентификации пользователя на сайте «ВКонтакте»;</w:t>
      </w:r>
    </w:p>
    <w:p w:rsidR="00D148C6" w:rsidRDefault="00BA1B28" w:rsidP="006F58E4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>Разрешение пользователем д</w:t>
      </w:r>
      <w:r w:rsidR="007C0B85">
        <w:rPr>
          <w:lang w:val="ru-RU"/>
        </w:rPr>
        <w:t>оступа к своим данным, а именно:</w:t>
      </w:r>
    </w:p>
    <w:p w:rsidR="007C0B85" w:rsidRDefault="007C0B85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 w:rsidRPr="00323859">
        <w:rPr>
          <w:b/>
          <w:lang w:val="ru-RU"/>
        </w:rPr>
        <w:t>Доступ к общей информации</w:t>
      </w:r>
      <w:r>
        <w:rPr>
          <w:lang w:val="ru-RU"/>
        </w:rPr>
        <w:t>.</w:t>
      </w:r>
      <w:r w:rsidR="001642C6">
        <w:rPr>
          <w:lang w:val="ru-RU"/>
        </w:rPr>
        <w:t xml:space="preserve"> </w:t>
      </w:r>
      <w:r w:rsidR="00A728EA">
        <w:rPr>
          <w:lang w:val="ru-RU"/>
        </w:rPr>
        <w:t>Приложению доступны Ваше имя, дата рождения, фотография и базовая информация на странице. Этот уровень доступа запрашивают все без исключения приложения.</w:t>
      </w:r>
    </w:p>
    <w:p w:rsidR="00A728EA" w:rsidRDefault="00A728EA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 w:rsidRPr="00323859">
        <w:rPr>
          <w:b/>
          <w:lang w:val="ru-RU"/>
        </w:rPr>
        <w:t>Доступ к стене</w:t>
      </w:r>
      <w:r>
        <w:rPr>
          <w:lang w:val="ru-RU"/>
        </w:rPr>
        <w:t>. Приложению доступна работа со стеной. В данном случае имеется ввиду стена группы</w:t>
      </w:r>
      <w:r w:rsidR="00A50AAF">
        <w:rPr>
          <w:lang w:val="ru-RU"/>
        </w:rPr>
        <w:t>.</w:t>
      </w:r>
    </w:p>
    <w:p w:rsidR="00323859" w:rsidRDefault="000B70AE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>
        <w:rPr>
          <w:b/>
          <w:lang w:val="ru-RU"/>
        </w:rPr>
        <w:lastRenderedPageBreak/>
        <w:t>Доступ к группам.</w:t>
      </w:r>
      <w:r w:rsidRPr="000B70AE">
        <w:rPr>
          <w:lang w:val="ru-RU"/>
        </w:rPr>
        <w:t xml:space="preserve"> При</w:t>
      </w:r>
      <w:r>
        <w:rPr>
          <w:lang w:val="ru-RU"/>
        </w:rPr>
        <w:t>ложению доступны Ваши группы. Из всех Ваших групп бот использует только ту, модерирование которой Вы вручную укажете.</w:t>
      </w:r>
    </w:p>
    <w:p w:rsidR="0088375E" w:rsidRDefault="0088375E" w:rsidP="007C0B85">
      <w:pPr>
        <w:pStyle w:val="af3"/>
        <w:numPr>
          <w:ilvl w:val="0"/>
          <w:numId w:val="31"/>
        </w:numPr>
        <w:jc w:val="both"/>
        <w:rPr>
          <w:lang w:val="ru-RU"/>
        </w:rPr>
      </w:pPr>
      <w:r>
        <w:rPr>
          <w:b/>
          <w:lang w:val="ru-RU"/>
        </w:rPr>
        <w:t>Доступ в любое время.</w:t>
      </w:r>
      <w:r>
        <w:rPr>
          <w:lang w:val="ru-RU"/>
        </w:rPr>
        <w:t xml:space="preserve"> Приложение имеет доступ к Вашим данным в любое время, даже когда Вы будете не в сети. Это обусловлено непрерывной работой бота в режиме модерации Вашей группы.</w:t>
      </w:r>
    </w:p>
    <w:p w:rsidR="00D57C5A" w:rsidRDefault="0053697F" w:rsidP="00D57C5A">
      <w:pPr>
        <w:pStyle w:val="af3"/>
        <w:numPr>
          <w:ilvl w:val="0"/>
          <w:numId w:val="30"/>
        </w:numPr>
        <w:jc w:val="both"/>
        <w:rPr>
          <w:lang w:val="ru-RU"/>
        </w:rPr>
      </w:pPr>
      <w:r>
        <w:rPr>
          <w:lang w:val="ru-RU"/>
        </w:rPr>
        <w:t xml:space="preserve">Передача в приложение ключа </w:t>
      </w:r>
      <w:r w:rsidRPr="0053697F">
        <w:rPr>
          <w:b/>
          <w:lang w:val="ru-RU"/>
        </w:rPr>
        <w:t>access_token</w:t>
      </w:r>
      <w:r>
        <w:rPr>
          <w:lang w:val="ru-RU"/>
        </w:rPr>
        <w:t xml:space="preserve"> для доступа к </w:t>
      </w:r>
      <w:r>
        <w:t>API</w:t>
      </w:r>
      <w:r w:rsidR="000158C7">
        <w:rPr>
          <w:lang w:val="ru-RU"/>
        </w:rPr>
        <w:t>.</w:t>
      </w:r>
    </w:p>
    <w:p w:rsidR="000158C7" w:rsidRPr="0087165F" w:rsidRDefault="000158C7" w:rsidP="000158C7">
      <w:pPr>
        <w:jc w:val="both"/>
        <w:rPr>
          <w:lang w:val="ru-RU"/>
        </w:rPr>
      </w:pPr>
      <w:r w:rsidRPr="000158C7">
        <w:rPr>
          <w:lang w:val="ru-RU"/>
        </w:rPr>
        <w:t xml:space="preserve">Механизм клиентской авторизации, описанный в данном пункте, имеет название </w:t>
      </w:r>
      <w:r>
        <w:t>Implicit</w:t>
      </w:r>
      <w:r w:rsidRPr="000158C7">
        <w:rPr>
          <w:lang w:val="ru-RU"/>
        </w:rPr>
        <w:t xml:space="preserve"> </w:t>
      </w:r>
      <w:r>
        <w:t>Flow</w:t>
      </w:r>
      <w:r w:rsidRPr="000158C7">
        <w:rPr>
          <w:lang w:val="ru-RU"/>
        </w:rPr>
        <w:t xml:space="preserve"> в соответствии со спецификацией протокола </w:t>
      </w:r>
      <w:r>
        <w:t>OAuth</w:t>
      </w:r>
      <w:r w:rsidRPr="000158C7">
        <w:rPr>
          <w:lang w:val="ru-RU"/>
        </w:rPr>
        <w:t xml:space="preserve"> 2.0</w:t>
      </w:r>
      <w:r w:rsidR="00BD7CC2" w:rsidRPr="0087165F">
        <w:rPr>
          <w:lang w:val="ru-RU"/>
        </w:rPr>
        <w:t>.</w:t>
      </w:r>
    </w:p>
    <w:p w:rsidR="000902F4" w:rsidRDefault="000902F4" w:rsidP="009F13DD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4524375"/>
            <wp:effectExtent l="0" t="0" r="9525" b="9525"/>
            <wp:docPr id="3" name="Рисунок 3" descr="F:\YandexDisk\Скриншоты\2015-09-02 00-14-35 Bot-Moderator v2.22.5722.42090   AI RUS - Professional IT 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Скриншоты\2015-09-02 00-14-35 Bot-Moderator v2.22.5722.42090   AI RUS - Professional IT sup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65F" w:rsidRDefault="0087165F" w:rsidP="009F13DD">
      <w:pPr>
        <w:jc w:val="both"/>
        <w:rPr>
          <w:lang w:val="ru-RU"/>
        </w:rPr>
      </w:pPr>
    </w:p>
    <w:p w:rsidR="0087165F" w:rsidRDefault="0087165F" w:rsidP="0087165F">
      <w:pPr>
        <w:pStyle w:val="1"/>
      </w:pPr>
      <w:bookmarkStart w:id="4" w:name="_Toc429049525"/>
      <w:r>
        <w:t>Запуск бота</w:t>
      </w:r>
      <w:bookmarkEnd w:id="4"/>
    </w:p>
    <w:p w:rsidR="0087165F" w:rsidRDefault="0087165F" w:rsidP="0087165F">
      <w:pPr>
        <w:jc w:val="both"/>
        <w:rPr>
          <w:lang w:val="ru-RU"/>
        </w:rPr>
      </w:pPr>
      <w:r>
        <w:rPr>
          <w:lang w:val="ru-RU"/>
        </w:rPr>
        <w:t>После предварительной настройки бота и авторизации пользователя кнопка запуска бота станет доступной</w:t>
      </w:r>
      <w:r w:rsidR="00485584">
        <w:rPr>
          <w:lang w:val="ru-RU"/>
        </w:rPr>
        <w:t>.</w:t>
      </w:r>
    </w:p>
    <w:p w:rsidR="0045472F" w:rsidRDefault="0045472F" w:rsidP="0087165F">
      <w:pPr>
        <w:jc w:val="both"/>
        <w:rPr>
          <w:lang w:val="ru-RU"/>
        </w:rPr>
      </w:pPr>
      <w:r>
        <w:rPr>
          <w:lang w:val="ru-RU"/>
        </w:rPr>
        <w:t xml:space="preserve">Если Вы хотите изменить какой-либо параметр работы бота, перейдите в окно «Настройки», внесите изменения и выйдите из него. </w:t>
      </w:r>
      <w:r w:rsidR="0050509C">
        <w:rPr>
          <w:lang w:val="ru-RU"/>
        </w:rPr>
        <w:t>Бот примет изменения перед началом следующего цикла работы.</w:t>
      </w:r>
    </w:p>
    <w:p w:rsidR="0050509C" w:rsidRDefault="0050509C" w:rsidP="0087165F">
      <w:pPr>
        <w:jc w:val="both"/>
        <w:rPr>
          <w:lang w:val="ru-RU"/>
        </w:rPr>
      </w:pPr>
      <w:r>
        <w:rPr>
          <w:lang w:val="ru-RU"/>
        </w:rPr>
        <w:lastRenderedPageBreak/>
        <w:t>Если же Вы хотите, чтобы изменения были приняты немедленно, закройте бота, затем запустите приложение вновь и нажмите кнопку «Запустить бота!» для старта сканирования.</w:t>
      </w:r>
    </w:p>
    <w:p w:rsidR="00344393" w:rsidRDefault="00344393" w:rsidP="0087165F">
      <w:pPr>
        <w:jc w:val="both"/>
        <w:rPr>
          <w:lang w:val="ru-RU"/>
        </w:rPr>
      </w:pPr>
    </w:p>
    <w:p w:rsidR="00344393" w:rsidRDefault="00344393" w:rsidP="00344393">
      <w:pPr>
        <w:pStyle w:val="1"/>
        <w:rPr>
          <w:lang w:val="ru-RU"/>
        </w:rPr>
      </w:pPr>
      <w:bookmarkStart w:id="5" w:name="_Toc429049526"/>
      <w:r>
        <w:rPr>
          <w:lang w:val="ru-RU"/>
        </w:rPr>
        <w:t>Информация по завершении цикла</w:t>
      </w:r>
      <w:bookmarkEnd w:id="5"/>
    </w:p>
    <w:p w:rsidR="00344393" w:rsidRDefault="00BE3081" w:rsidP="00344393">
      <w:pPr>
        <w:rPr>
          <w:lang w:val="ru-RU"/>
        </w:rPr>
      </w:pPr>
      <w:r w:rsidRPr="00BE3081">
        <w:rPr>
          <w:noProof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margin">
                  <wp:posOffset>1798955</wp:posOffset>
                </wp:positionV>
                <wp:extent cx="3552093" cy="1499616"/>
                <wp:effectExtent l="0" t="0" r="15240" b="2222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работы: 2015-09-02 04:19:55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время работы: 02:29:42.2654081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Начало цикла: 2015-09-02 06:46:05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Завершение цикла: 2015-09-02 06:49:38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Продолжительность цикла: 0000-00-00 00:03:32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Общее количество циклов: 15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Постов: 200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Комментариев: 7843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Удалено комментариев: 1 / 0,013%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Ошибок удаления: 0 / 0%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BE3081">
                              <w:rPr>
                                <w:color w:val="262626" w:themeColor="text1" w:themeTint="D9"/>
                                <w:lang w:val="ru-RU"/>
                              </w:rPr>
                              <w:t>Всего комментариев: 227879</w:t>
                            </w:r>
                          </w:p>
                          <w:p w:rsidR="00BE3081" w:rsidRPr="00990FA7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удалено: 42 / 0,018%</w:t>
                            </w:r>
                          </w:p>
                          <w:p w:rsidR="00BE3081" w:rsidRPr="00BE3081" w:rsidRDefault="00BE3081" w:rsidP="00BE3081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990FA7">
                              <w:rPr>
                                <w:color w:val="262626" w:themeColor="text1" w:themeTint="D9"/>
                                <w:lang w:val="ru-RU"/>
                              </w:rPr>
                              <w:t>Всего ошибок удаления: 41 / 0,018%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margin-left:83.7pt;margin-top:141.65pt;width:279.7pt;height:118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" filled="f" strokecolor="#1b587c [3206]" strokeweight="1pt">
                <v:textbox style="mso-fit-shape-to-text:t" inset=",7.2pt,,7.2pt">
                  <w:txbxContent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работы: 2015-09-02 04:19:55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время работы: 02:29:42.2654081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Начало цикла: 2015-09-02 06:46:05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Завершение цикла: 2015-09-02 06:49:38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Продолжительность цикла: 0000-00-00 00:03:32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Общее количество циклов: 15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Постов: 200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Комментариев: 7843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Удалено комментариев: 1 / 0,013%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Ошибок удаления: 0 / 0%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BE3081">
                        <w:rPr>
                          <w:color w:val="262626" w:themeColor="text1" w:themeTint="D9"/>
                          <w:lang w:val="ru-RU"/>
                        </w:rPr>
                        <w:t>Всего комментариев: 227879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Всего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удалено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>: 42 / 0,018%</w:t>
                      </w:r>
                    </w:p>
                    <w:p w:rsidR="00BE3081" w:rsidRPr="00BE3081" w:rsidRDefault="00BE3081" w:rsidP="00BE3081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Всего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ошибок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Pr="00BE3081">
                        <w:rPr>
                          <w:color w:val="262626" w:themeColor="text1" w:themeTint="D9"/>
                        </w:rPr>
                        <w:t>удаления</w:t>
                      </w:r>
                      <w:proofErr w:type="spellEnd"/>
                      <w:r w:rsidRPr="00BE3081">
                        <w:rPr>
                          <w:color w:val="262626" w:themeColor="text1" w:themeTint="D9"/>
                        </w:rPr>
                        <w:t>: 41 / 0,018%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lang w:val="ru-RU"/>
        </w:rPr>
        <w:t>По завершении цикла сканирования бот предоставляет информацию для ознакомления.</w:t>
      </w:r>
      <w:r>
        <w:rPr>
          <w:lang w:val="ru-RU"/>
        </w:rPr>
        <w:br/>
      </w: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9B4943" w:rsidP="00344393">
      <w:pPr>
        <w:rPr>
          <w:lang w:val="ru-RU"/>
        </w:rPr>
      </w:pPr>
    </w:p>
    <w:p w:rsidR="009B4943" w:rsidRDefault="00DB5B24" w:rsidP="00344393">
      <w:pPr>
        <w:rPr>
          <w:lang w:val="ru-RU"/>
        </w:rPr>
      </w:pPr>
      <w:r>
        <w:rPr>
          <w:lang w:val="ru-RU"/>
        </w:rPr>
        <w:t>где</w:t>
      </w:r>
      <w:r w:rsidR="00D906FB">
        <w:rPr>
          <w:lang w:val="ru-RU"/>
        </w:rPr>
        <w:t>:</w:t>
      </w:r>
    </w:p>
    <w:p w:rsidR="00D906FB" w:rsidRDefault="00035A2C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 w:rsidRPr="00035A2C">
        <w:rPr>
          <w:b/>
          <w:lang w:val="ru-RU"/>
        </w:rPr>
        <w:t>Начало работы</w:t>
      </w:r>
      <w:r>
        <w:rPr>
          <w:lang w:val="ru-RU"/>
        </w:rPr>
        <w:t xml:space="preserve"> </w:t>
      </w:r>
      <w:r w:rsidR="00A614AE">
        <w:rPr>
          <w:lang w:val="ru-RU"/>
        </w:rPr>
        <w:t>–</w:t>
      </w:r>
      <w:r>
        <w:rPr>
          <w:lang w:val="ru-RU"/>
        </w:rPr>
        <w:t xml:space="preserve"> </w:t>
      </w:r>
      <w:r w:rsidR="00A614AE">
        <w:rPr>
          <w:lang w:val="ru-RU"/>
        </w:rPr>
        <w:t>время запуска бота.</w:t>
      </w:r>
    </w:p>
    <w:p w:rsidR="00A614AE" w:rsidRDefault="00A614AE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Общее время работы </w:t>
      </w:r>
      <w:r>
        <w:rPr>
          <w:lang w:val="ru-RU"/>
        </w:rPr>
        <w:t>– время работы бота с момента запуска.</w:t>
      </w:r>
    </w:p>
    <w:p w:rsidR="00A614AE" w:rsidRDefault="00A614AE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Начало цикла </w:t>
      </w:r>
      <w:r w:rsidR="00F70AD4">
        <w:rPr>
          <w:lang w:val="ru-RU"/>
        </w:rPr>
        <w:t>–</w:t>
      </w:r>
      <w:r>
        <w:rPr>
          <w:lang w:val="ru-RU"/>
        </w:rPr>
        <w:t xml:space="preserve"> </w:t>
      </w:r>
      <w:r w:rsidR="00F70AD4">
        <w:rPr>
          <w:lang w:val="ru-RU"/>
        </w:rPr>
        <w:t>время начала завершенного цикла сканирования.</w:t>
      </w:r>
    </w:p>
    <w:p w:rsidR="00F70AD4" w:rsidRDefault="00F70AD4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Завершение цикла </w:t>
      </w:r>
      <w:r>
        <w:rPr>
          <w:lang w:val="ru-RU"/>
        </w:rPr>
        <w:t>– время завершения цикла сканирования.</w:t>
      </w:r>
    </w:p>
    <w:p w:rsidR="00F70AD4" w:rsidRDefault="00E74C1A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Продолжительность цикла</w:t>
      </w:r>
      <w:r w:rsidR="00F70AD4">
        <w:rPr>
          <w:lang w:val="ru-RU"/>
        </w:rPr>
        <w:t xml:space="preserve"> </w:t>
      </w:r>
      <w:r>
        <w:rPr>
          <w:lang w:val="ru-RU"/>
        </w:rPr>
        <w:t>сканирования.</w:t>
      </w:r>
    </w:p>
    <w:p w:rsidR="00E74C1A" w:rsidRDefault="00E74C1A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Общее количество циклов </w:t>
      </w:r>
      <w:r w:rsidRPr="00E74C1A">
        <w:rPr>
          <w:lang w:val="ru-RU"/>
        </w:rPr>
        <w:t>сканирования</w:t>
      </w:r>
      <w:r>
        <w:rPr>
          <w:lang w:val="ru-RU"/>
        </w:rPr>
        <w:t xml:space="preserve"> с момента запуска бота.</w:t>
      </w:r>
    </w:p>
    <w:p w:rsidR="00E74C1A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Постов – </w:t>
      </w:r>
      <w:r w:rsidRPr="000C2669">
        <w:rPr>
          <w:lang w:val="ru-RU"/>
        </w:rPr>
        <w:t>количество</w:t>
      </w:r>
      <w:r>
        <w:rPr>
          <w:lang w:val="ru-RU"/>
        </w:rPr>
        <w:t xml:space="preserve"> сканированных постов в завершенном цикле.</w:t>
      </w:r>
    </w:p>
    <w:p w:rsidR="000C2669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Комментариев –</w:t>
      </w:r>
      <w:r>
        <w:rPr>
          <w:lang w:val="ru-RU"/>
        </w:rPr>
        <w:t xml:space="preserve"> количество комментариев, сканированных в завершенном цикле.</w:t>
      </w:r>
    </w:p>
    <w:p w:rsidR="000C2669" w:rsidRDefault="000C2669" w:rsidP="00481597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Удалено комментариев –</w:t>
      </w:r>
      <w:r>
        <w:rPr>
          <w:lang w:val="ru-RU"/>
        </w:rPr>
        <w:t xml:space="preserve"> количество удаленных комментариев согласно правилам их обработки. Процентное соотношение указывает по отношению к числу сканированных комментариев.</w:t>
      </w:r>
    </w:p>
    <w:p w:rsidR="000C2669" w:rsidRDefault="000C2669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 w:rsidRPr="005C0896">
        <w:rPr>
          <w:b/>
          <w:lang w:val="ru-RU"/>
        </w:rPr>
        <w:t xml:space="preserve">Ошибок удаления </w:t>
      </w:r>
      <w:r w:rsidR="00481597" w:rsidRPr="005C0896">
        <w:rPr>
          <w:b/>
          <w:lang w:val="ru-RU"/>
        </w:rPr>
        <w:t>–</w:t>
      </w:r>
      <w:r w:rsidRPr="005C0896">
        <w:rPr>
          <w:lang w:val="ru-RU"/>
        </w:rPr>
        <w:t xml:space="preserve"> </w:t>
      </w:r>
      <w:r w:rsidR="00481597" w:rsidRPr="005C0896">
        <w:rPr>
          <w:lang w:val="ru-RU"/>
        </w:rPr>
        <w:t xml:space="preserve">в некоторых случаях система </w:t>
      </w:r>
      <w:r w:rsidR="00481597">
        <w:t>VK</w:t>
      </w:r>
      <w:r w:rsidR="00481597" w:rsidRPr="005C0896">
        <w:rPr>
          <w:lang w:val="ru-RU"/>
        </w:rPr>
        <w:t xml:space="preserve"> </w:t>
      </w:r>
      <w:r w:rsidR="00481597">
        <w:t>API</w:t>
      </w:r>
      <w:r w:rsidR="00481597" w:rsidRPr="005C0896">
        <w:rPr>
          <w:lang w:val="ru-RU"/>
        </w:rPr>
        <w:t xml:space="preserve"> дает сбой на своей стороне и такие комментарии не могут быть удалены</w:t>
      </w:r>
      <w:r w:rsidR="007B6B4D" w:rsidRPr="005C0896">
        <w:rPr>
          <w:lang w:val="ru-RU"/>
        </w:rPr>
        <w:t>, либо сообщение уже удалено модератором и/или администратором группы, и/или самим пользователем</w:t>
      </w:r>
      <w:r w:rsidR="005C0896">
        <w:rPr>
          <w:lang w:val="ru-RU"/>
        </w:rPr>
        <w:t>.</w:t>
      </w:r>
    </w:p>
    <w:p w:rsidR="0058514B" w:rsidRDefault="0058514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lastRenderedPageBreak/>
        <w:t>Всего комментариев,</w:t>
      </w:r>
      <w:r w:rsidRPr="0058514B">
        <w:rPr>
          <w:lang w:val="ru-RU"/>
        </w:rPr>
        <w:t xml:space="preserve"> с</w:t>
      </w:r>
      <w:r>
        <w:rPr>
          <w:lang w:val="ru-RU"/>
        </w:rPr>
        <w:t>канированных с момента запуска бота.</w:t>
      </w:r>
    </w:p>
    <w:p w:rsidR="0058514B" w:rsidRDefault="0058514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>Всего удалено</w:t>
      </w:r>
      <w:r w:rsidRPr="0058514B">
        <w:rPr>
          <w:lang w:val="ru-RU"/>
        </w:rPr>
        <w:t xml:space="preserve"> к</w:t>
      </w:r>
      <w:r>
        <w:rPr>
          <w:lang w:val="ru-RU"/>
        </w:rPr>
        <w:t xml:space="preserve">омментариев с момента запуска бота. Процентное соотношение указывает </w:t>
      </w:r>
      <w:r w:rsidR="00387B8B">
        <w:rPr>
          <w:lang w:val="ru-RU"/>
        </w:rPr>
        <w:t>по отношению к числу всех сканированных комментариев.</w:t>
      </w:r>
    </w:p>
    <w:p w:rsidR="00387B8B" w:rsidRDefault="00387B8B" w:rsidP="00794C8D">
      <w:pPr>
        <w:pStyle w:val="af3"/>
        <w:numPr>
          <w:ilvl w:val="0"/>
          <w:numId w:val="32"/>
        </w:numPr>
        <w:jc w:val="both"/>
        <w:rPr>
          <w:lang w:val="ru-RU"/>
        </w:rPr>
      </w:pPr>
      <w:r>
        <w:rPr>
          <w:b/>
          <w:lang w:val="ru-RU"/>
        </w:rPr>
        <w:t xml:space="preserve">Всего ошибок удаления – </w:t>
      </w:r>
      <w:r w:rsidRPr="00387B8B">
        <w:rPr>
          <w:lang w:val="ru-RU"/>
        </w:rPr>
        <w:t>то ж</w:t>
      </w:r>
      <w:r>
        <w:rPr>
          <w:lang w:val="ru-RU"/>
        </w:rPr>
        <w:t>е</w:t>
      </w:r>
      <w:r w:rsidR="00873FCF">
        <w:rPr>
          <w:lang w:val="ru-RU"/>
        </w:rPr>
        <w:t>, что и «ошибок удаления», только учитываются все с момента запуска бота.</w:t>
      </w:r>
    </w:p>
    <w:p w:rsidR="00440A4F" w:rsidRPr="00E97665" w:rsidRDefault="00440A4F" w:rsidP="00E97665">
      <w:pPr>
        <w:ind w:firstLine="426"/>
        <w:jc w:val="both"/>
        <w:rPr>
          <w:lang w:val="ru-RU"/>
        </w:rPr>
      </w:pPr>
      <w:r>
        <w:rPr>
          <w:lang w:val="ru-RU"/>
        </w:rPr>
        <w:t xml:space="preserve">Помимо этой присутствует еще файловый вид удаляемых комментариев. Если бот </w:t>
      </w:r>
      <w:r w:rsidR="0097234F" w:rsidRPr="0097234F">
        <w:rPr>
          <w:lang w:val="ru-RU"/>
        </w:rPr>
        <w:t xml:space="preserve">успешно </w:t>
      </w:r>
      <w:r>
        <w:rPr>
          <w:lang w:val="ru-RU"/>
        </w:rPr>
        <w:t>удалил хотя бы один комментарий, в папке с ботом автоматически создается папка «</w:t>
      </w:r>
      <w:r w:rsidRPr="00440A4F">
        <w:rPr>
          <w:b/>
        </w:rPr>
        <w:t>success</w:t>
      </w:r>
      <w:r>
        <w:rPr>
          <w:lang w:val="ru-RU"/>
        </w:rPr>
        <w:t>»</w:t>
      </w:r>
      <w:r w:rsidR="00E97665">
        <w:rPr>
          <w:lang w:val="ru-RU"/>
        </w:rPr>
        <w:t>, в случаях ошибок удаления создается папка «</w:t>
      </w:r>
      <w:r w:rsidR="00E97665" w:rsidRPr="00E97665">
        <w:rPr>
          <w:b/>
        </w:rPr>
        <w:t>errors</w:t>
      </w:r>
      <w:r w:rsidR="00E97665">
        <w:rPr>
          <w:lang w:val="ru-RU"/>
        </w:rPr>
        <w:t>»</w:t>
      </w:r>
      <w:r w:rsidR="00E97665" w:rsidRPr="00E97665">
        <w:rPr>
          <w:lang w:val="ru-RU"/>
        </w:rPr>
        <w:t>.</w:t>
      </w:r>
    </w:p>
    <w:p w:rsidR="00E97665" w:rsidRDefault="00E97665" w:rsidP="00E97665">
      <w:pPr>
        <w:ind w:firstLine="426"/>
        <w:jc w:val="both"/>
        <w:rPr>
          <w:lang w:val="ru-RU"/>
        </w:rPr>
      </w:pPr>
      <w:r>
        <w:rPr>
          <w:lang w:val="ru-RU"/>
        </w:rPr>
        <w:t>Внутри папок одинаковая структура:</w:t>
      </w:r>
    </w:p>
    <w:p w:rsidR="00EB2794" w:rsidRDefault="006B387C" w:rsidP="00EB2794">
      <w:pPr>
        <w:pStyle w:val="af3"/>
        <w:numPr>
          <w:ilvl w:val="0"/>
          <w:numId w:val="33"/>
        </w:numPr>
        <w:jc w:val="both"/>
        <w:rPr>
          <w:lang w:val="ru-RU"/>
        </w:rPr>
      </w:pPr>
      <w:r>
        <w:rPr>
          <w:lang w:val="ru-RU"/>
        </w:rPr>
        <w:t>«</w:t>
      </w:r>
      <w:r w:rsidRPr="006B387C">
        <w:rPr>
          <w:b/>
        </w:rPr>
        <w:t>success</w:t>
      </w:r>
      <w:r>
        <w:rPr>
          <w:lang w:val="ru-RU"/>
        </w:rPr>
        <w:t>» или «</w:t>
      </w:r>
      <w:r w:rsidRPr="006B387C">
        <w:rPr>
          <w:b/>
        </w:rPr>
        <w:t>errors</w:t>
      </w:r>
      <w:r>
        <w:rPr>
          <w:lang w:val="ru-RU"/>
        </w:rPr>
        <w:t>»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140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41542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41560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41573</w:t>
      </w:r>
      <w:r w:rsidR="008C6527">
        <w:t>.json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764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800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832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841</w:t>
      </w:r>
      <w:r w:rsidR="008C6527">
        <w:t>.json</w:t>
      </w:r>
    </w:p>
    <w:p w:rsidR="00EB2794" w:rsidRPr="00EB2794" w:rsidRDefault="00163603" w:rsidP="00B61478">
      <w:pPr>
        <w:pStyle w:val="af3"/>
        <w:numPr>
          <w:ilvl w:val="1"/>
          <w:numId w:val="33"/>
        </w:numPr>
        <w:jc w:val="both"/>
        <w:rPr>
          <w:lang w:val="ru-RU"/>
        </w:rPr>
      </w:pPr>
      <w:r>
        <w:t>1769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4620</w:t>
      </w:r>
      <w:r w:rsidR="008C6527">
        <w:t>.json</w:t>
      </w:r>
    </w:p>
    <w:p w:rsidR="00EB2794" w:rsidRPr="00EB279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4717</w:t>
      </w:r>
      <w:r w:rsidR="008C6527">
        <w:t>.json</w:t>
      </w:r>
    </w:p>
    <w:p w:rsidR="00973629" w:rsidRPr="00DB5B24" w:rsidRDefault="00973629" w:rsidP="00B61478">
      <w:pPr>
        <w:pStyle w:val="af3"/>
        <w:numPr>
          <w:ilvl w:val="2"/>
          <w:numId w:val="33"/>
        </w:numPr>
        <w:jc w:val="both"/>
        <w:rPr>
          <w:lang w:val="ru-RU"/>
        </w:rPr>
      </w:pPr>
      <w:r>
        <w:t>1921</w:t>
      </w:r>
      <w:r w:rsidR="008C6527">
        <w:t>.json</w:t>
      </w:r>
    </w:p>
    <w:p w:rsidR="00DB5B24" w:rsidRDefault="00DB5B24" w:rsidP="00DB5B24">
      <w:pPr>
        <w:jc w:val="both"/>
        <w:rPr>
          <w:lang w:val="ru-RU"/>
        </w:rPr>
      </w:pPr>
      <w:r>
        <w:rPr>
          <w:lang w:val="ru-RU"/>
        </w:rPr>
        <w:t>где:</w:t>
      </w:r>
    </w:p>
    <w:p w:rsidR="00DB5B24" w:rsidRPr="00B42DD2" w:rsidRDefault="007A707D" w:rsidP="007A707D">
      <w:pPr>
        <w:pStyle w:val="af3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«140», «764», «1769»</w:t>
      </w:r>
      <w:r w:rsidR="00B42DD2">
        <w:rPr>
          <w:lang w:val="ru-RU"/>
        </w:rPr>
        <w:t xml:space="preserve"> и т.д.</w:t>
      </w:r>
      <w:r>
        <w:rPr>
          <w:lang w:val="ru-RU"/>
        </w:rPr>
        <w:t xml:space="preserve"> - идентификационные номера постов</w:t>
      </w:r>
      <w:r w:rsidR="00B42DD2" w:rsidRPr="00B42DD2">
        <w:rPr>
          <w:lang w:val="ru-RU"/>
        </w:rPr>
        <w:t>;</w:t>
      </w:r>
    </w:p>
    <w:p w:rsidR="00B42DD2" w:rsidRPr="00407903" w:rsidRDefault="00B42DD2" w:rsidP="007A707D">
      <w:pPr>
        <w:pStyle w:val="af3"/>
        <w:numPr>
          <w:ilvl w:val="0"/>
          <w:numId w:val="38"/>
        </w:numPr>
        <w:jc w:val="both"/>
        <w:rPr>
          <w:lang w:val="ru-RU"/>
        </w:rPr>
      </w:pPr>
      <w:r>
        <w:rPr>
          <w:lang w:val="ru-RU"/>
        </w:rPr>
        <w:t>«41542</w:t>
      </w:r>
      <w:r w:rsidRPr="00B42DD2">
        <w:rPr>
          <w:lang w:val="ru-RU"/>
        </w:rPr>
        <w:t>.</w:t>
      </w:r>
      <w:r>
        <w:t>json</w:t>
      </w:r>
      <w:r>
        <w:rPr>
          <w:lang w:val="ru-RU"/>
        </w:rPr>
        <w:t>», «41560</w:t>
      </w:r>
      <w:r w:rsidRPr="00B42DD2">
        <w:rPr>
          <w:lang w:val="ru-RU"/>
        </w:rPr>
        <w:t>.</w:t>
      </w:r>
      <w:r>
        <w:t>json</w:t>
      </w:r>
      <w:r>
        <w:rPr>
          <w:lang w:val="ru-RU"/>
        </w:rPr>
        <w:t>», «41573</w:t>
      </w:r>
      <w:r w:rsidRPr="00B42DD2">
        <w:rPr>
          <w:lang w:val="ru-RU"/>
        </w:rPr>
        <w:t>.</w:t>
      </w:r>
      <w:r>
        <w:t>json</w:t>
      </w:r>
      <w:r>
        <w:rPr>
          <w:lang w:val="ru-RU"/>
        </w:rPr>
        <w:t xml:space="preserve">» - идентификатор комментария в посте. Сохраняется в формате </w:t>
      </w:r>
      <w:r>
        <w:t>JSON</w:t>
      </w:r>
      <w:r w:rsidR="00DC5260" w:rsidRPr="00610F9A">
        <w:rPr>
          <w:lang w:val="ru-RU"/>
        </w:rPr>
        <w:t xml:space="preserve">, возвращаемом </w:t>
      </w:r>
      <w:r w:rsidR="00DC5260">
        <w:t>VK</w:t>
      </w:r>
      <w:r w:rsidR="00DC5260" w:rsidRPr="00610F9A">
        <w:rPr>
          <w:lang w:val="ru-RU"/>
        </w:rPr>
        <w:t xml:space="preserve"> </w:t>
      </w:r>
      <w:r w:rsidR="00DC5260">
        <w:t>API</w:t>
      </w:r>
      <w:r w:rsidR="00DC5260" w:rsidRPr="00610F9A">
        <w:rPr>
          <w:lang w:val="ru-RU"/>
        </w:rPr>
        <w:t>.</w:t>
      </w:r>
    </w:p>
    <w:p w:rsidR="00407903" w:rsidRDefault="00407903" w:rsidP="00407903">
      <w:pPr>
        <w:jc w:val="both"/>
      </w:pPr>
      <w:r>
        <w:t>Например:</w:t>
      </w:r>
    </w:p>
    <w:p w:rsidR="003520D7" w:rsidRDefault="00610F9A" w:rsidP="00407903">
      <w:pPr>
        <w:spacing w:after="0" w:line="240" w:lineRule="auto"/>
        <w:jc w:val="both"/>
        <w:rPr>
          <w:lang w:val="ru-RU"/>
        </w:rPr>
      </w:pPr>
      <w:r w:rsidRPr="00BE3081">
        <w:rPr>
          <w:noProof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5F5D596D" wp14:editId="1B3C99B8">
                <wp:simplePos x="0" y="0"/>
                <wp:positionH relativeFrom="margin">
                  <wp:posOffset>990600</wp:posOffset>
                </wp:positionH>
                <wp:positionV relativeFrom="margin">
                  <wp:posOffset>5946775</wp:posOffset>
                </wp:positionV>
                <wp:extent cx="3552093" cy="1499616"/>
                <wp:effectExtent l="0" t="0" r="15240" b="22225"/>
                <wp:wrapSquare wrapText="bothSides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093" cy="14996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>{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"id": 4676,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"from_id": 106575088,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"date": 1389947992,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"text": "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Осилил</w:t>
                            </w:r>
                            <w:r w:rsidRPr="00610F9A">
                              <w:rPr>
                                <w:color w:val="262626" w:themeColor="text1" w:themeTint="D9"/>
                              </w:rPr>
                              <w:t>!!!",</w:t>
                            </w:r>
                          </w:p>
                          <w:p w:rsidR="00610F9A" w:rsidRPr="00610F9A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</w:rPr>
                              <w:t xml:space="preserve">  </w:t>
                            </w: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"attachments": []</w:t>
                            </w:r>
                          </w:p>
                          <w:p w:rsidR="00610F9A" w:rsidRPr="00BE3081" w:rsidRDefault="00610F9A" w:rsidP="00610F9A">
                            <w:pPr>
                              <w:spacing w:after="0"/>
                              <w:rPr>
                                <w:color w:val="262626" w:themeColor="text1" w:themeTint="D9"/>
                                <w:lang w:val="ru-RU"/>
                              </w:rPr>
                            </w:pPr>
                            <w:r w:rsidRPr="00610F9A">
                              <w:rPr>
                                <w:color w:val="262626" w:themeColor="text1" w:themeTint="D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596D" id="Прямоугольник 6" o:spid="_x0000_s1027" style="position:absolute;left:0;text-align:left;margin-left:78pt;margin-top:468.25pt;width:279.7pt;height:118.1pt;z-index:251661312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" filled="f" strokecolor="#1b587c [3206]" strokeweight="1pt">
                <v:textbox style="mso-fit-shape-to-text:t" inset=",7.2pt,,7.2pt">
                  <w:txbxContent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>{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id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4676,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</w:rPr>
                        <w:t>from_id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</w:rPr>
                        <w:t>": 106575088,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date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1389947992,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"</w:t>
                      </w:r>
                      <w:proofErr w:type="gramStart"/>
                      <w:r w:rsidRPr="00610F9A">
                        <w:rPr>
                          <w:color w:val="262626" w:themeColor="text1" w:themeTint="D9"/>
                        </w:rPr>
                        <w:t>text</w:t>
                      </w:r>
                      <w:proofErr w:type="gramEnd"/>
                      <w:r w:rsidRPr="00610F9A">
                        <w:rPr>
                          <w:color w:val="262626" w:themeColor="text1" w:themeTint="D9"/>
                        </w:rPr>
                        <w:t>": "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Осилил</w:t>
                      </w:r>
                      <w:r w:rsidRPr="00610F9A">
                        <w:rPr>
                          <w:color w:val="262626" w:themeColor="text1" w:themeTint="D9"/>
                        </w:rPr>
                        <w:t>!!!",</w:t>
                      </w:r>
                    </w:p>
                    <w:p w:rsidR="00610F9A" w:rsidRPr="00610F9A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</w:rPr>
                        <w:t xml:space="preserve">  </w:t>
                      </w: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</w:t>
                      </w:r>
                      <w:proofErr w:type="spellStart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attachments</w:t>
                      </w:r>
                      <w:proofErr w:type="spellEnd"/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": []</w:t>
                      </w:r>
                    </w:p>
                    <w:p w:rsidR="00610F9A" w:rsidRPr="00BE3081" w:rsidRDefault="00610F9A" w:rsidP="00610F9A">
                      <w:pPr>
                        <w:spacing w:after="0"/>
                        <w:rPr>
                          <w:color w:val="262626" w:themeColor="text1" w:themeTint="D9"/>
                          <w:lang w:val="ru-RU"/>
                        </w:rPr>
                      </w:pPr>
                      <w:r w:rsidRPr="00610F9A">
                        <w:rPr>
                          <w:color w:val="262626" w:themeColor="text1" w:themeTint="D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610F9A" w:rsidRDefault="00610F9A" w:rsidP="00407903">
      <w:pPr>
        <w:spacing w:after="0" w:line="240" w:lineRule="auto"/>
        <w:jc w:val="both"/>
        <w:rPr>
          <w:lang w:val="ru-RU"/>
        </w:rPr>
      </w:pPr>
    </w:p>
    <w:p w:rsidR="003520D7" w:rsidRDefault="00D82E0E" w:rsidP="008D0350">
      <w:pPr>
        <w:spacing w:after="0" w:line="276" w:lineRule="auto"/>
        <w:jc w:val="both"/>
        <w:rPr>
          <w:lang w:val="ru-RU"/>
        </w:rPr>
      </w:pPr>
      <w:r>
        <w:rPr>
          <w:lang w:val="ru-RU"/>
        </w:rPr>
        <w:t>Комментарий</w:t>
      </w:r>
      <w:r w:rsidR="00610F9A">
        <w:rPr>
          <w:lang w:val="ru-RU"/>
        </w:rPr>
        <w:t xml:space="preserve"> с идентификатором «4676» от пользователя с </w:t>
      </w:r>
      <w:r w:rsidR="00610F9A">
        <w:t>ID</w:t>
      </w:r>
      <w:r w:rsidR="00610F9A" w:rsidRPr="00101B6D">
        <w:rPr>
          <w:lang w:val="ru-RU"/>
        </w:rPr>
        <w:t xml:space="preserve"> 106575088</w:t>
      </w:r>
      <w:r w:rsidR="00101B6D" w:rsidRPr="00101B6D">
        <w:rPr>
          <w:lang w:val="ru-RU"/>
        </w:rPr>
        <w:t xml:space="preserve"> (</w:t>
      </w:r>
      <w:hyperlink r:id="rId13" w:history="1">
        <w:r w:rsidR="00101B6D" w:rsidRPr="00252D18">
          <w:rPr>
            <w:rStyle w:val="af4"/>
          </w:rPr>
          <w:t>https</w:t>
        </w:r>
        <w:r w:rsidR="00101B6D" w:rsidRPr="00252D18">
          <w:rPr>
            <w:rStyle w:val="af4"/>
            <w:lang w:val="ru-RU"/>
          </w:rPr>
          <w:t>://</w:t>
        </w:r>
        <w:r w:rsidR="00101B6D" w:rsidRPr="00252D18">
          <w:rPr>
            <w:rStyle w:val="af4"/>
          </w:rPr>
          <w:t>vk</w:t>
        </w:r>
        <w:r w:rsidR="00101B6D" w:rsidRPr="00252D18">
          <w:rPr>
            <w:rStyle w:val="af4"/>
            <w:lang w:val="ru-RU"/>
          </w:rPr>
          <w:t>.</w:t>
        </w:r>
        <w:r w:rsidR="00101B6D" w:rsidRPr="00252D18">
          <w:rPr>
            <w:rStyle w:val="af4"/>
          </w:rPr>
          <w:t>com</w:t>
        </w:r>
        <w:r w:rsidR="00101B6D" w:rsidRPr="00252D18">
          <w:rPr>
            <w:rStyle w:val="af4"/>
            <w:lang w:val="ru-RU"/>
          </w:rPr>
          <w:t>/</w:t>
        </w:r>
        <w:r w:rsidR="00101B6D" w:rsidRPr="00252D18">
          <w:rPr>
            <w:rStyle w:val="af4"/>
          </w:rPr>
          <w:t>id</w:t>
        </w:r>
        <w:r w:rsidR="00101B6D" w:rsidRPr="00252D18">
          <w:rPr>
            <w:rStyle w:val="af4"/>
            <w:lang w:val="ru-RU"/>
          </w:rPr>
          <w:t>106575088</w:t>
        </w:r>
      </w:hyperlink>
      <w:r w:rsidR="00101B6D" w:rsidRPr="00101B6D">
        <w:rPr>
          <w:lang w:val="ru-RU"/>
        </w:rPr>
        <w:t xml:space="preserve"> </w:t>
      </w:r>
      <w:r w:rsidR="00101B6D">
        <w:rPr>
          <w:lang w:val="ru-RU"/>
        </w:rPr>
        <w:t>), размещенн</w:t>
      </w:r>
      <w:r w:rsidR="006A7461">
        <w:rPr>
          <w:lang w:val="ru-RU"/>
        </w:rPr>
        <w:t>ый 17 января 2014 года в 08:39:52 GMT</w:t>
      </w:r>
      <w:r w:rsidR="008D0350" w:rsidRPr="008D0350">
        <w:rPr>
          <w:lang w:val="ru-RU"/>
        </w:rPr>
        <w:t xml:space="preserve">. </w:t>
      </w:r>
      <w:r w:rsidR="008D0350" w:rsidRPr="001516A5">
        <w:rPr>
          <w:lang w:val="ru-RU"/>
        </w:rPr>
        <w:t xml:space="preserve">Удален, попав под </w:t>
      </w:r>
      <w:r w:rsidR="008D0350" w:rsidRPr="001516A5">
        <w:rPr>
          <w:lang w:val="ru-RU"/>
        </w:rPr>
        <w:lastRenderedPageBreak/>
        <w:t>правило</w:t>
      </w:r>
      <w:r w:rsidR="00AB38C5">
        <w:rPr>
          <w:lang w:val="ru-RU"/>
        </w:rPr>
        <w:t xml:space="preserve"> «Минимальное количество символов в комментарии: 10»</w:t>
      </w:r>
      <w:r w:rsidR="00170899">
        <w:rPr>
          <w:lang w:val="ru-RU"/>
        </w:rPr>
        <w:t>. В тексте комментария содержится лишь 9 символов.</w:t>
      </w:r>
    </w:p>
    <w:p w:rsidR="00CD0406" w:rsidRDefault="00CD0406" w:rsidP="008D0350">
      <w:pPr>
        <w:spacing w:after="0" w:line="276" w:lineRule="auto"/>
        <w:jc w:val="both"/>
        <w:rPr>
          <w:lang w:val="ru-RU"/>
        </w:rPr>
      </w:pPr>
    </w:p>
    <w:p w:rsidR="00CD0406" w:rsidRDefault="00CD0406" w:rsidP="008D0350">
      <w:pPr>
        <w:spacing w:after="0" w:line="276" w:lineRule="auto"/>
        <w:jc w:val="both"/>
        <w:rPr>
          <w:lang w:val="ru-RU"/>
        </w:rPr>
      </w:pPr>
    </w:p>
    <w:p w:rsidR="00CD0406" w:rsidRDefault="00CD0406" w:rsidP="00CD0406">
      <w:pPr>
        <w:pStyle w:val="1"/>
        <w:rPr>
          <w:lang w:val="ru-RU"/>
        </w:rPr>
      </w:pPr>
      <w:bookmarkStart w:id="6" w:name="_Toc429049527"/>
      <w:r>
        <w:rPr>
          <w:lang w:val="ru-RU"/>
        </w:rPr>
        <w:t>Распространенные ошибки</w:t>
      </w:r>
      <w:bookmarkEnd w:id="6"/>
    </w:p>
    <w:p w:rsidR="00BA36D9" w:rsidRDefault="00326D12" w:rsidP="00C83328">
      <w:pPr>
        <w:pStyle w:val="af3"/>
        <w:numPr>
          <w:ilvl w:val="0"/>
          <w:numId w:val="39"/>
        </w:numPr>
        <w:rPr>
          <w:lang w:val="ru-RU"/>
        </w:rPr>
      </w:pPr>
      <w:r w:rsidRPr="00C83328">
        <w:rPr>
          <w:lang w:val="ru-RU"/>
        </w:rPr>
        <w:t>Наиболее распространенная проблема - о</w:t>
      </w:r>
      <w:r w:rsidR="00BA36D9" w:rsidRPr="00C83328">
        <w:rPr>
          <w:lang w:val="ru-RU"/>
        </w:rPr>
        <w:t>тсутствие предустановленного программного продукта .</w:t>
      </w:r>
      <w:r w:rsidR="00BA36D9">
        <w:t>NET</w:t>
      </w:r>
      <w:r w:rsidR="00BA36D9" w:rsidRPr="00C83328">
        <w:rPr>
          <w:lang w:val="ru-RU"/>
        </w:rPr>
        <w:t xml:space="preserve"> </w:t>
      </w:r>
      <w:r w:rsidR="00BA36D9">
        <w:t>Framework</w:t>
      </w:r>
      <w:r w:rsidR="00BA36D9" w:rsidRPr="00C83328">
        <w:rPr>
          <w:lang w:val="ru-RU"/>
        </w:rPr>
        <w:t xml:space="preserve"> 4.0.</w:t>
      </w:r>
    </w:p>
    <w:p w:rsidR="00C83328" w:rsidRDefault="008B6486" w:rsidP="008B6486">
      <w:pPr>
        <w:pStyle w:val="af3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Отсутствие файла «</w:t>
      </w:r>
      <w:r w:rsidRPr="008B6486">
        <w:rPr>
          <w:lang w:val="ru-RU"/>
        </w:rPr>
        <w:t>Newtonsoft.Json.dll</w:t>
      </w:r>
      <w:r>
        <w:rPr>
          <w:lang w:val="ru-RU"/>
        </w:rPr>
        <w:t>» в папке с исполняемым файлом бота.</w:t>
      </w:r>
    </w:p>
    <w:p w:rsidR="00F83F8C" w:rsidRDefault="00F83F8C" w:rsidP="00F83F8C">
      <w:pPr>
        <w:rPr>
          <w:lang w:val="ru-RU"/>
        </w:rPr>
      </w:pPr>
    </w:p>
    <w:p w:rsidR="00F83F8C" w:rsidRDefault="0070026B" w:rsidP="0070026B">
      <w:pPr>
        <w:pStyle w:val="1"/>
        <w:rPr>
          <w:lang w:val="ru-RU"/>
        </w:rPr>
      </w:pPr>
      <w:bookmarkStart w:id="7" w:name="_Toc429049528"/>
      <w:r>
        <w:rPr>
          <w:lang w:val="ru-RU"/>
        </w:rPr>
        <w:t>Ссылки для скачивания</w:t>
      </w:r>
      <w:bookmarkEnd w:id="7"/>
    </w:p>
    <w:p w:rsidR="0070026B" w:rsidRDefault="00FE495D" w:rsidP="00990FA7">
      <w:pPr>
        <w:ind w:firstLine="284"/>
        <w:jc w:val="both"/>
        <w:rPr>
          <w:lang w:val="ru-RU"/>
        </w:rPr>
      </w:pPr>
      <w:r>
        <w:rPr>
          <w:lang w:val="ru-RU"/>
        </w:rPr>
        <w:t>Скачать бот Вы можете только с сайта разработчика</w:t>
      </w:r>
      <w:r w:rsidR="00990FA7">
        <w:rPr>
          <w:lang w:val="ru-RU"/>
        </w:rPr>
        <w:t xml:space="preserve">, воспользовавшись прямой ссылкой </w:t>
      </w:r>
      <w:r w:rsidR="00990FA7" w:rsidRPr="00990FA7">
        <w:rPr>
          <w:lang w:val="ru-RU"/>
        </w:rPr>
        <w:t xml:space="preserve"> </w:t>
      </w:r>
      <w:hyperlink r:id="rId14" w:history="1">
        <w:r w:rsidR="00990FA7" w:rsidRPr="00EC0DF7">
          <w:rPr>
            <w:rStyle w:val="af4"/>
            <w:lang w:val="ru-RU"/>
          </w:rPr>
          <w:t>https://ai-rus.com/uploads/setup/ai-rus-vk-bot-moderator.exe</w:t>
        </w:r>
      </w:hyperlink>
      <w:r w:rsidR="00990FA7" w:rsidRPr="00990FA7">
        <w:rPr>
          <w:lang w:val="ru-RU"/>
        </w:rPr>
        <w:t xml:space="preserve"> </w:t>
      </w:r>
    </w:p>
    <w:p w:rsidR="00990FA7" w:rsidRDefault="00990FA7" w:rsidP="00990FA7">
      <w:pPr>
        <w:ind w:firstLine="284"/>
        <w:jc w:val="both"/>
        <w:rPr>
          <w:lang w:val="ru-RU"/>
        </w:rPr>
      </w:pPr>
      <w:r w:rsidRPr="00990FA7">
        <w:rPr>
          <w:lang w:val="ru-RU"/>
        </w:rPr>
        <w:t>Размер установочного файла 1,48 МБ (1</w:t>
      </w:r>
      <w:r w:rsidRPr="00990FA7">
        <w:t> </w:t>
      </w:r>
      <w:r w:rsidRPr="00990FA7">
        <w:rPr>
          <w:lang w:val="ru-RU"/>
        </w:rPr>
        <w:t>556</w:t>
      </w:r>
      <w:r w:rsidRPr="00990FA7">
        <w:t> </w:t>
      </w:r>
      <w:r w:rsidRPr="00990FA7">
        <w:rPr>
          <w:lang w:val="ru-RU"/>
        </w:rPr>
        <w:t>480 байт)</w:t>
      </w:r>
      <w:r>
        <w:rPr>
          <w:lang w:val="ru-RU"/>
        </w:rPr>
        <w:t>.</w:t>
      </w:r>
    </w:p>
    <w:p w:rsidR="00A27E82" w:rsidRPr="00990FA7" w:rsidRDefault="00A27E82" w:rsidP="00990FA7">
      <w:pPr>
        <w:ind w:firstLine="284"/>
        <w:jc w:val="both"/>
        <w:rPr>
          <w:lang w:val="ru-RU"/>
        </w:rPr>
      </w:pPr>
      <w:bookmarkStart w:id="8" w:name="_GoBack"/>
      <w:bookmarkEnd w:id="8"/>
    </w:p>
    <w:p w:rsidR="0029683E" w:rsidRDefault="0080549D" w:rsidP="0018676C">
      <w:pPr>
        <w:ind w:firstLine="284"/>
        <w:jc w:val="both"/>
        <w:rPr>
          <w:lang w:val="ru-RU"/>
        </w:rPr>
      </w:pPr>
      <w:r>
        <w:rPr>
          <w:lang w:val="ru-RU"/>
        </w:rPr>
        <w:t>Внутри кода бот требует доступ к следующим ресурсам:</w:t>
      </w:r>
    </w:p>
    <w:p w:rsidR="0080549D" w:rsidRDefault="00496CE3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>
        <w:rPr>
          <w:lang w:val="ru-RU"/>
        </w:rPr>
        <w:t xml:space="preserve">IP </w:t>
      </w:r>
      <w:r w:rsidR="00D22BC7">
        <w:rPr>
          <w:lang w:val="ru-RU"/>
        </w:rPr>
        <w:t xml:space="preserve">46.254.21.193, </w:t>
      </w:r>
      <w:hyperlink r:id="rId15" w:history="1">
        <w:r w:rsidR="00D22BC7" w:rsidRPr="00252D18">
          <w:rPr>
            <w:rStyle w:val="af4"/>
            <w:lang w:val="ru-RU"/>
          </w:rPr>
          <w:t>https://ai-rus.com</w:t>
        </w:r>
      </w:hyperlink>
      <w:r w:rsidR="00D22BC7" w:rsidRPr="00D22BC7">
        <w:rPr>
          <w:lang w:val="ru-RU"/>
        </w:rPr>
        <w:t xml:space="preserve"> – ресурс </w:t>
      </w:r>
      <w:r w:rsidR="00D22BC7">
        <w:rPr>
          <w:lang w:val="ru-RU"/>
        </w:rPr>
        <w:t>разработчика для проверки корректности запуска приложения;</w:t>
      </w:r>
    </w:p>
    <w:p w:rsidR="00D22BC7" w:rsidRPr="00496CE3" w:rsidRDefault="00496CE3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 w:rsidRPr="00496CE3">
        <w:t>IP</w:t>
      </w:r>
      <w:r w:rsidRPr="00496CE3">
        <w:rPr>
          <w:lang w:val="ru-RU"/>
        </w:rPr>
        <w:t xml:space="preserve"> 87.240.131.120, </w:t>
      </w:r>
      <w:hyperlink r:id="rId16" w:history="1">
        <w:r w:rsidRPr="00252D18">
          <w:rPr>
            <w:rStyle w:val="af4"/>
          </w:rPr>
          <w:t>https</w:t>
        </w:r>
        <w:r w:rsidRPr="00496CE3">
          <w:rPr>
            <w:rStyle w:val="af4"/>
            <w:lang w:val="ru-RU"/>
          </w:rPr>
          <w:t>://</w:t>
        </w:r>
        <w:r w:rsidRPr="00252D18">
          <w:rPr>
            <w:rStyle w:val="af4"/>
          </w:rPr>
          <w:t>oauth</w:t>
        </w:r>
        <w:r w:rsidRPr="00496CE3">
          <w:rPr>
            <w:rStyle w:val="af4"/>
            <w:lang w:val="ru-RU"/>
          </w:rPr>
          <w:t>.</w:t>
        </w:r>
        <w:r w:rsidRPr="00252D18">
          <w:rPr>
            <w:rStyle w:val="af4"/>
          </w:rPr>
          <w:t>vk</w:t>
        </w:r>
        <w:r w:rsidRPr="00496CE3">
          <w:rPr>
            <w:rStyle w:val="af4"/>
            <w:lang w:val="ru-RU"/>
          </w:rPr>
          <w:t>.</w:t>
        </w:r>
        <w:r w:rsidRPr="00252D18">
          <w:rPr>
            <w:rStyle w:val="af4"/>
          </w:rPr>
          <w:t>com</w:t>
        </w:r>
        <w:r w:rsidRPr="00496CE3">
          <w:rPr>
            <w:rStyle w:val="af4"/>
            <w:lang w:val="ru-RU"/>
          </w:rPr>
          <w:t>/</w:t>
        </w:r>
        <w:r w:rsidRPr="00252D18">
          <w:rPr>
            <w:rStyle w:val="af4"/>
          </w:rPr>
          <w:t>authorize</w:t>
        </w:r>
      </w:hyperlink>
      <w:r w:rsidRPr="00496CE3">
        <w:rPr>
          <w:lang w:val="ru-RU"/>
        </w:rPr>
        <w:t xml:space="preserve"> - </w:t>
      </w:r>
      <w:r>
        <w:rPr>
          <w:lang w:val="ru-RU"/>
        </w:rPr>
        <w:t>ресурс «ВКонтакте» для авторизации клиента в приложении;</w:t>
      </w:r>
    </w:p>
    <w:p w:rsidR="00496CE3" w:rsidRPr="00641339" w:rsidRDefault="00CC6344" w:rsidP="00D22BC7">
      <w:pPr>
        <w:pStyle w:val="af3"/>
        <w:numPr>
          <w:ilvl w:val="0"/>
          <w:numId w:val="40"/>
        </w:numPr>
        <w:jc w:val="both"/>
        <w:rPr>
          <w:lang w:val="ru-RU"/>
        </w:rPr>
      </w:pPr>
      <w:r>
        <w:t>IP</w:t>
      </w:r>
      <w:r w:rsidRPr="00641339">
        <w:rPr>
          <w:lang w:val="ru-RU"/>
        </w:rPr>
        <w:t xml:space="preserve"> </w:t>
      </w:r>
      <w:r w:rsidR="00DB1BFA" w:rsidRPr="00641339">
        <w:rPr>
          <w:lang w:val="ru-RU"/>
        </w:rPr>
        <w:t xml:space="preserve">87.240.143.241, </w:t>
      </w:r>
      <w:hyperlink r:id="rId17" w:history="1">
        <w:r w:rsidR="00DB1BFA" w:rsidRPr="00252D18">
          <w:rPr>
            <w:rStyle w:val="af4"/>
          </w:rPr>
          <w:t>https</w:t>
        </w:r>
        <w:r w:rsidR="00DB1BFA" w:rsidRPr="00641339">
          <w:rPr>
            <w:rStyle w:val="af4"/>
            <w:lang w:val="ru-RU"/>
          </w:rPr>
          <w:t>://</w:t>
        </w:r>
        <w:r w:rsidR="00DB1BFA" w:rsidRPr="00252D18">
          <w:rPr>
            <w:rStyle w:val="af4"/>
          </w:rPr>
          <w:t>api</w:t>
        </w:r>
        <w:r w:rsidR="00DB1BFA" w:rsidRPr="00641339">
          <w:rPr>
            <w:rStyle w:val="af4"/>
            <w:lang w:val="ru-RU"/>
          </w:rPr>
          <w:t>.</w:t>
        </w:r>
        <w:r w:rsidR="00DB1BFA" w:rsidRPr="00252D18">
          <w:rPr>
            <w:rStyle w:val="af4"/>
          </w:rPr>
          <w:t>vk</w:t>
        </w:r>
        <w:r w:rsidR="00DB1BFA" w:rsidRPr="00641339">
          <w:rPr>
            <w:rStyle w:val="af4"/>
            <w:lang w:val="ru-RU"/>
          </w:rPr>
          <w:t>.</w:t>
        </w:r>
        <w:r w:rsidR="00DB1BFA" w:rsidRPr="00252D18">
          <w:rPr>
            <w:rStyle w:val="af4"/>
          </w:rPr>
          <w:t>com</w:t>
        </w:r>
      </w:hyperlink>
      <w:r w:rsidR="00DB1BFA" w:rsidRPr="00641339">
        <w:rPr>
          <w:lang w:val="ru-RU"/>
        </w:rPr>
        <w:t xml:space="preserve"> </w:t>
      </w:r>
      <w:r w:rsidR="00641339" w:rsidRPr="00641339">
        <w:rPr>
          <w:lang w:val="ru-RU"/>
        </w:rPr>
        <w:t>–</w:t>
      </w:r>
      <w:r w:rsidR="00DB1BFA" w:rsidRPr="00641339">
        <w:rPr>
          <w:lang w:val="ru-RU"/>
        </w:rPr>
        <w:t xml:space="preserve"> </w:t>
      </w:r>
      <w:r w:rsidR="00DB1BFA">
        <w:rPr>
          <w:lang w:val="ru-RU"/>
        </w:rPr>
        <w:t>ресурс</w:t>
      </w:r>
      <w:r w:rsidR="00641339">
        <w:rPr>
          <w:lang w:val="ru-RU"/>
        </w:rPr>
        <w:t xml:space="preserve"> «ВКонтакте» для передачи запросов к </w:t>
      </w:r>
      <w:r w:rsidR="00641339">
        <w:t>VK</w:t>
      </w:r>
      <w:r w:rsidR="00641339" w:rsidRPr="00641339">
        <w:rPr>
          <w:lang w:val="ru-RU"/>
        </w:rPr>
        <w:t xml:space="preserve"> </w:t>
      </w:r>
      <w:r w:rsidR="00641339">
        <w:t>API</w:t>
      </w:r>
      <w:r w:rsidR="00641339" w:rsidRPr="00641339">
        <w:rPr>
          <w:lang w:val="ru-RU"/>
        </w:rPr>
        <w:t>.</w:t>
      </w:r>
    </w:p>
    <w:p w:rsidR="00641339" w:rsidRPr="00641339" w:rsidRDefault="00641339" w:rsidP="00641339">
      <w:pPr>
        <w:jc w:val="both"/>
        <w:rPr>
          <w:lang w:val="ru-RU"/>
        </w:rPr>
      </w:pPr>
      <w:r>
        <w:rPr>
          <w:lang w:val="ru-RU"/>
        </w:rPr>
        <w:t xml:space="preserve">Внимание, </w:t>
      </w:r>
      <w:r>
        <w:t>IP</w:t>
      </w:r>
      <w:r w:rsidRPr="00641339">
        <w:rPr>
          <w:lang w:val="ru-RU"/>
        </w:rPr>
        <w:t xml:space="preserve">-адреса </w:t>
      </w:r>
      <w:r>
        <w:rPr>
          <w:lang w:val="ru-RU"/>
        </w:rPr>
        <w:t xml:space="preserve">ресурсов «ВКонтакте» </w:t>
      </w:r>
      <w:r w:rsidRPr="00641339">
        <w:rPr>
          <w:lang w:val="ru-RU"/>
        </w:rPr>
        <w:t>могут быть изменены</w:t>
      </w:r>
      <w:r>
        <w:rPr>
          <w:lang w:val="ru-RU"/>
        </w:rPr>
        <w:t xml:space="preserve"> их</w:t>
      </w:r>
      <w:r w:rsidRPr="00641339">
        <w:rPr>
          <w:lang w:val="ru-RU"/>
        </w:rPr>
        <w:t xml:space="preserve"> администрацией</w:t>
      </w:r>
      <w:r>
        <w:rPr>
          <w:lang w:val="ru-RU"/>
        </w:rPr>
        <w:t>.</w:t>
      </w:r>
    </w:p>
    <w:p w:rsidR="00FD407C" w:rsidRPr="00641339" w:rsidRDefault="00FD407C" w:rsidP="009223B1">
      <w:pPr>
        <w:jc w:val="both"/>
        <w:rPr>
          <w:lang w:val="ru-RU"/>
        </w:rPr>
      </w:pPr>
    </w:p>
    <w:p w:rsidR="00FD407C" w:rsidRDefault="00FD407C" w:rsidP="00FD407C">
      <w:pPr>
        <w:pStyle w:val="1"/>
        <w:rPr>
          <w:lang w:val="ru-RU"/>
        </w:rPr>
      </w:pPr>
      <w:bookmarkStart w:id="9" w:name="_Toc429049529"/>
      <w:r>
        <w:rPr>
          <w:lang w:val="ru-RU"/>
        </w:rPr>
        <w:t>Ограничения</w:t>
      </w:r>
      <w:bookmarkEnd w:id="9"/>
    </w:p>
    <w:p w:rsidR="00FD407C" w:rsidRDefault="009812A6" w:rsidP="00DF1DBC">
      <w:pPr>
        <w:ind w:firstLine="284"/>
        <w:jc w:val="both"/>
        <w:rPr>
          <w:lang w:val="ru-RU"/>
        </w:rPr>
      </w:pPr>
      <w:r>
        <w:rPr>
          <w:lang w:val="ru-RU"/>
        </w:rPr>
        <w:t>Программный продукт «</w:t>
      </w:r>
      <w:r>
        <w:t>AI</w:t>
      </w:r>
      <w:r w:rsidRPr="009812A6">
        <w:rPr>
          <w:lang w:val="ru-RU"/>
        </w:rPr>
        <w:t xml:space="preserve"> </w:t>
      </w:r>
      <w:r>
        <w:t>RUS</w:t>
      </w:r>
      <w:r w:rsidRPr="009812A6">
        <w:rPr>
          <w:lang w:val="ru-RU"/>
        </w:rPr>
        <w:t xml:space="preserve">: </w:t>
      </w:r>
      <w:r>
        <w:t>Bot</w:t>
      </w:r>
      <w:r w:rsidRPr="009812A6">
        <w:rPr>
          <w:lang w:val="ru-RU"/>
        </w:rPr>
        <w:t>-</w:t>
      </w:r>
      <w:r>
        <w:t>Moderator</w:t>
      </w:r>
      <w:r>
        <w:rPr>
          <w:lang w:val="ru-RU"/>
        </w:rPr>
        <w:t>»</w:t>
      </w:r>
      <w:r w:rsidRPr="009812A6">
        <w:rPr>
          <w:lang w:val="ru-RU"/>
        </w:rPr>
        <w:t xml:space="preserve"> я</w:t>
      </w:r>
      <w:r>
        <w:rPr>
          <w:lang w:val="ru-RU"/>
        </w:rPr>
        <w:t>вляется интеллектуальной собственностью разработчика Андрея Хэллдара (</w:t>
      </w:r>
      <w:r w:rsidR="00C566BA">
        <w:rPr>
          <w:lang w:val="ru-RU"/>
        </w:rPr>
        <w:t>«</w:t>
      </w:r>
      <w:r w:rsidR="00C566BA">
        <w:t>AI</w:t>
      </w:r>
      <w:r w:rsidR="00C566BA" w:rsidRPr="00C566BA">
        <w:rPr>
          <w:lang w:val="ru-RU"/>
        </w:rPr>
        <w:t xml:space="preserve"> </w:t>
      </w:r>
      <w:r w:rsidR="00C566BA">
        <w:t>RUS</w:t>
      </w:r>
      <w:r w:rsidR="00C566BA" w:rsidRPr="00C566BA">
        <w:rPr>
          <w:lang w:val="ru-RU"/>
        </w:rPr>
        <w:t xml:space="preserve"> – </w:t>
      </w:r>
      <w:r w:rsidR="00C566BA">
        <w:t>Professional</w:t>
      </w:r>
      <w:r w:rsidR="00C566BA" w:rsidRPr="00C566BA">
        <w:rPr>
          <w:lang w:val="ru-RU"/>
        </w:rPr>
        <w:t xml:space="preserve"> </w:t>
      </w:r>
      <w:r w:rsidR="00C566BA">
        <w:t>IT</w:t>
      </w:r>
      <w:r w:rsidR="00C566BA" w:rsidRPr="00C566BA">
        <w:rPr>
          <w:lang w:val="ru-RU"/>
        </w:rPr>
        <w:t xml:space="preserve"> </w:t>
      </w:r>
      <w:r w:rsidR="00C566BA">
        <w:t>support</w:t>
      </w:r>
      <w:r w:rsidR="00C566BA">
        <w:rPr>
          <w:lang w:val="ru-RU"/>
        </w:rPr>
        <w:t>»</w:t>
      </w:r>
      <w:r>
        <w:rPr>
          <w:lang w:val="ru-RU"/>
        </w:rPr>
        <w:t>)</w:t>
      </w:r>
      <w:r w:rsidR="00D06CB7" w:rsidRPr="00D06CB7">
        <w:rPr>
          <w:lang w:val="ru-RU"/>
        </w:rPr>
        <w:t xml:space="preserve"> и предоставляется с закрытым исходным кодом.</w:t>
      </w:r>
    </w:p>
    <w:p w:rsidR="0018676C" w:rsidRDefault="00DF1DBC" w:rsidP="00DF1DBC">
      <w:pPr>
        <w:ind w:firstLine="284"/>
        <w:jc w:val="both"/>
        <w:rPr>
          <w:lang w:val="ru-RU"/>
        </w:rPr>
      </w:pPr>
      <w:r>
        <w:rPr>
          <w:lang w:val="ru-RU"/>
        </w:rPr>
        <w:t>«</w:t>
      </w:r>
      <w:r>
        <w:t>AI</w:t>
      </w:r>
      <w:r w:rsidRPr="00DF1DBC">
        <w:rPr>
          <w:lang w:val="ru-RU"/>
        </w:rPr>
        <w:t xml:space="preserve"> </w:t>
      </w:r>
      <w:r>
        <w:t>RUS</w:t>
      </w:r>
      <w:r w:rsidRPr="00DF1DBC">
        <w:rPr>
          <w:lang w:val="ru-RU"/>
        </w:rPr>
        <w:t xml:space="preserve">: </w:t>
      </w:r>
      <w:r>
        <w:t>Bot</w:t>
      </w:r>
      <w:r w:rsidRPr="00DF1DBC">
        <w:rPr>
          <w:lang w:val="ru-RU"/>
        </w:rPr>
        <w:t>-</w:t>
      </w:r>
      <w:r>
        <w:t>Moderator</w:t>
      </w:r>
      <w:r>
        <w:rPr>
          <w:lang w:val="ru-RU"/>
        </w:rPr>
        <w:t>»</w:t>
      </w:r>
      <w:r w:rsidRPr="00DF1DBC">
        <w:rPr>
          <w:lang w:val="ru-RU"/>
        </w:rPr>
        <w:t xml:space="preserve"> является коммерческим программным продуктом и каждый запуск проверяется </w:t>
      </w:r>
      <w:r w:rsidR="002C12E7">
        <w:rPr>
          <w:lang w:val="ru-RU"/>
        </w:rPr>
        <w:t>нашей системой на запуск в определенной группе системы «ВКонтакте».</w:t>
      </w:r>
    </w:p>
    <w:p w:rsidR="00702CC6" w:rsidRPr="00702CC6" w:rsidRDefault="00702CC6" w:rsidP="00DF1DBC">
      <w:pPr>
        <w:ind w:firstLine="284"/>
        <w:jc w:val="both"/>
        <w:rPr>
          <w:lang w:val="ru-RU"/>
        </w:rPr>
      </w:pPr>
      <w:r>
        <w:rPr>
          <w:lang w:val="ru-RU"/>
        </w:rPr>
        <w:t>Если бот отображает статус «Неавторизованный запуск приложения», Вам следует связаться с разработчиком для решения проблемы.</w:t>
      </w:r>
    </w:p>
    <w:sectPr w:rsidR="00702CC6" w:rsidRPr="00702CC6" w:rsidSect="00A31611">
      <w:footerReference w:type="default" r:id="rId18"/>
      <w:type w:val="continuous"/>
      <w:pgSz w:w="12240" w:h="15840"/>
      <w:pgMar w:top="1440" w:right="1440" w:bottom="1440" w:left="1440" w:header="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64" w:rsidRDefault="00EB0764" w:rsidP="00A31611">
      <w:pPr>
        <w:spacing w:after="0" w:line="240" w:lineRule="auto"/>
      </w:pPr>
      <w:r>
        <w:separator/>
      </w:r>
    </w:p>
  </w:endnote>
  <w:endnote w:type="continuationSeparator" w:id="0">
    <w:p w:rsidR="00EB0764" w:rsidRDefault="00EB0764" w:rsidP="00A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769273"/>
      <w:docPartObj>
        <w:docPartGallery w:val="Page Numbers (Bottom of Page)"/>
        <w:docPartUnique/>
      </w:docPartObj>
    </w:sdtPr>
    <w:sdtEndPr/>
    <w:sdtContent>
      <w:p w:rsidR="00A31611" w:rsidRDefault="00A3161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E82" w:rsidRPr="00A27E82">
          <w:rPr>
            <w:noProof/>
            <w:lang w:val="ru-RU"/>
          </w:rPr>
          <w:t>8</w:t>
        </w:r>
        <w:r>
          <w:fldChar w:fldCharType="end"/>
        </w:r>
      </w:p>
    </w:sdtContent>
  </w:sdt>
  <w:p w:rsidR="00A31611" w:rsidRDefault="00A316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64" w:rsidRDefault="00EB0764" w:rsidP="00A31611">
      <w:pPr>
        <w:spacing w:after="0" w:line="240" w:lineRule="auto"/>
      </w:pPr>
      <w:r>
        <w:separator/>
      </w:r>
    </w:p>
  </w:footnote>
  <w:footnote w:type="continuationSeparator" w:id="0">
    <w:p w:rsidR="00EB0764" w:rsidRDefault="00EB0764" w:rsidP="00A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801"/>
    <w:multiLevelType w:val="hybridMultilevel"/>
    <w:tmpl w:val="E9645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7FEE"/>
    <w:multiLevelType w:val="hybridMultilevel"/>
    <w:tmpl w:val="4722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07D14"/>
    <w:multiLevelType w:val="hybridMultilevel"/>
    <w:tmpl w:val="94E4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1A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337409"/>
    <w:multiLevelType w:val="hybridMultilevel"/>
    <w:tmpl w:val="B3A2E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A4A355E"/>
    <w:multiLevelType w:val="hybridMultilevel"/>
    <w:tmpl w:val="1B667C0E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FD549D"/>
    <w:multiLevelType w:val="hybridMultilevel"/>
    <w:tmpl w:val="9DCE4D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2EC5"/>
    <w:multiLevelType w:val="hybridMultilevel"/>
    <w:tmpl w:val="F768046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4A7D77"/>
    <w:multiLevelType w:val="hybridMultilevel"/>
    <w:tmpl w:val="337CA8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7790"/>
    <w:multiLevelType w:val="hybridMultilevel"/>
    <w:tmpl w:val="670A8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37FF"/>
    <w:multiLevelType w:val="hybridMultilevel"/>
    <w:tmpl w:val="D3B8C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0254E"/>
    <w:multiLevelType w:val="multilevel"/>
    <w:tmpl w:val="0D0A94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0149E1"/>
    <w:multiLevelType w:val="hybridMultilevel"/>
    <w:tmpl w:val="FA902D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567E"/>
    <w:multiLevelType w:val="hybridMultilevel"/>
    <w:tmpl w:val="CD385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56545"/>
    <w:multiLevelType w:val="hybridMultilevel"/>
    <w:tmpl w:val="A21C8378"/>
    <w:lvl w:ilvl="0" w:tplc="BA68C6F0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85103D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3E651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24A0C"/>
    <w:multiLevelType w:val="hybridMultilevel"/>
    <w:tmpl w:val="C43240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D827C1"/>
    <w:multiLevelType w:val="hybridMultilevel"/>
    <w:tmpl w:val="A06CE77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027A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F370BD"/>
    <w:multiLevelType w:val="hybridMultilevel"/>
    <w:tmpl w:val="ABDEE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17105"/>
    <w:multiLevelType w:val="hybridMultilevel"/>
    <w:tmpl w:val="426A3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23014"/>
    <w:multiLevelType w:val="hybridMultilevel"/>
    <w:tmpl w:val="DBC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11AD2"/>
    <w:multiLevelType w:val="hybridMultilevel"/>
    <w:tmpl w:val="668C75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D079B"/>
    <w:multiLevelType w:val="hybridMultilevel"/>
    <w:tmpl w:val="E71A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20C0A"/>
    <w:multiLevelType w:val="hybridMultilevel"/>
    <w:tmpl w:val="AB28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4012F"/>
    <w:multiLevelType w:val="hybridMultilevel"/>
    <w:tmpl w:val="0B00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83811"/>
    <w:multiLevelType w:val="hybridMultilevel"/>
    <w:tmpl w:val="38188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BC5C2F"/>
    <w:multiLevelType w:val="hybridMultilevel"/>
    <w:tmpl w:val="5F92CA04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DEA53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 w:numId="14">
    <w:abstractNumId w:val="26"/>
  </w:num>
  <w:num w:numId="15">
    <w:abstractNumId w:val="1"/>
  </w:num>
  <w:num w:numId="16">
    <w:abstractNumId w:val="22"/>
  </w:num>
  <w:num w:numId="17">
    <w:abstractNumId w:val="19"/>
  </w:num>
  <w:num w:numId="18">
    <w:abstractNumId w:val="7"/>
  </w:num>
  <w:num w:numId="19">
    <w:abstractNumId w:val="13"/>
  </w:num>
  <w:num w:numId="20">
    <w:abstractNumId w:val="18"/>
  </w:num>
  <w:num w:numId="21">
    <w:abstractNumId w:val="17"/>
  </w:num>
  <w:num w:numId="22">
    <w:abstractNumId w:val="4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 w:numId="27">
    <w:abstractNumId w:val="16"/>
  </w:num>
  <w:num w:numId="28">
    <w:abstractNumId w:val="3"/>
  </w:num>
  <w:num w:numId="29">
    <w:abstractNumId w:val="12"/>
  </w:num>
  <w:num w:numId="30">
    <w:abstractNumId w:val="21"/>
  </w:num>
  <w:num w:numId="31">
    <w:abstractNumId w:val="11"/>
  </w:num>
  <w:num w:numId="32">
    <w:abstractNumId w:val="20"/>
  </w:num>
  <w:num w:numId="33">
    <w:abstractNumId w:val="15"/>
  </w:num>
  <w:num w:numId="34">
    <w:abstractNumId w:val="28"/>
  </w:num>
  <w:num w:numId="35">
    <w:abstractNumId w:val="8"/>
  </w:num>
  <w:num w:numId="36">
    <w:abstractNumId w:val="27"/>
  </w:num>
  <w:num w:numId="37">
    <w:abstractNumId w:val="6"/>
  </w:num>
  <w:num w:numId="38">
    <w:abstractNumId w:val="10"/>
  </w:num>
  <w:num w:numId="39">
    <w:abstractNumId w:val="1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3"/>
    <w:rsid w:val="000158C7"/>
    <w:rsid w:val="00022AB8"/>
    <w:rsid w:val="000239A4"/>
    <w:rsid w:val="0003222F"/>
    <w:rsid w:val="00035A2C"/>
    <w:rsid w:val="00057CC3"/>
    <w:rsid w:val="00060F7B"/>
    <w:rsid w:val="000902F4"/>
    <w:rsid w:val="00090F17"/>
    <w:rsid w:val="000B70AE"/>
    <w:rsid w:val="000C2669"/>
    <w:rsid w:val="00101B6D"/>
    <w:rsid w:val="001274A2"/>
    <w:rsid w:val="00127BC8"/>
    <w:rsid w:val="001470CA"/>
    <w:rsid w:val="001516A5"/>
    <w:rsid w:val="0015528E"/>
    <w:rsid w:val="00163603"/>
    <w:rsid w:val="001642C6"/>
    <w:rsid w:val="00170899"/>
    <w:rsid w:val="00175819"/>
    <w:rsid w:val="00176BC8"/>
    <w:rsid w:val="0018676C"/>
    <w:rsid w:val="0019284D"/>
    <w:rsid w:val="001A794B"/>
    <w:rsid w:val="0029683E"/>
    <w:rsid w:val="002A37EB"/>
    <w:rsid w:val="002C12E7"/>
    <w:rsid w:val="002C5B13"/>
    <w:rsid w:val="002E0491"/>
    <w:rsid w:val="00323859"/>
    <w:rsid w:val="00326D12"/>
    <w:rsid w:val="00344393"/>
    <w:rsid w:val="003520D7"/>
    <w:rsid w:val="0035573E"/>
    <w:rsid w:val="003800D7"/>
    <w:rsid w:val="00387B8B"/>
    <w:rsid w:val="003910E6"/>
    <w:rsid w:val="00396B89"/>
    <w:rsid w:val="003A451E"/>
    <w:rsid w:val="003C041A"/>
    <w:rsid w:val="003F193E"/>
    <w:rsid w:val="003F605A"/>
    <w:rsid w:val="00407903"/>
    <w:rsid w:val="00412A8B"/>
    <w:rsid w:val="0042016B"/>
    <w:rsid w:val="00440A4F"/>
    <w:rsid w:val="00452203"/>
    <w:rsid w:val="0045472F"/>
    <w:rsid w:val="00464CC2"/>
    <w:rsid w:val="00481597"/>
    <w:rsid w:val="00485584"/>
    <w:rsid w:val="00496CE3"/>
    <w:rsid w:val="004A37CB"/>
    <w:rsid w:val="0050509C"/>
    <w:rsid w:val="00507920"/>
    <w:rsid w:val="005255B2"/>
    <w:rsid w:val="0053697F"/>
    <w:rsid w:val="00554C9E"/>
    <w:rsid w:val="00577DD8"/>
    <w:rsid w:val="0058514B"/>
    <w:rsid w:val="005C0896"/>
    <w:rsid w:val="005D3BC2"/>
    <w:rsid w:val="005E5013"/>
    <w:rsid w:val="00610AFD"/>
    <w:rsid w:val="00610F9A"/>
    <w:rsid w:val="00630E85"/>
    <w:rsid w:val="00631092"/>
    <w:rsid w:val="00641339"/>
    <w:rsid w:val="00656FA5"/>
    <w:rsid w:val="0066201F"/>
    <w:rsid w:val="00664EEA"/>
    <w:rsid w:val="006A7461"/>
    <w:rsid w:val="006B387C"/>
    <w:rsid w:val="006B5A02"/>
    <w:rsid w:val="006C08D8"/>
    <w:rsid w:val="006D183F"/>
    <w:rsid w:val="006F027C"/>
    <w:rsid w:val="006F58E4"/>
    <w:rsid w:val="0070026B"/>
    <w:rsid w:val="00702CC6"/>
    <w:rsid w:val="007103A2"/>
    <w:rsid w:val="00733976"/>
    <w:rsid w:val="007548E2"/>
    <w:rsid w:val="00776BB0"/>
    <w:rsid w:val="00787F80"/>
    <w:rsid w:val="007A707D"/>
    <w:rsid w:val="007B6B4D"/>
    <w:rsid w:val="007C0B85"/>
    <w:rsid w:val="007D3BB6"/>
    <w:rsid w:val="007D60F1"/>
    <w:rsid w:val="007F7293"/>
    <w:rsid w:val="008002A8"/>
    <w:rsid w:val="008028E3"/>
    <w:rsid w:val="0080549D"/>
    <w:rsid w:val="00805B7B"/>
    <w:rsid w:val="00810F1E"/>
    <w:rsid w:val="00826BEC"/>
    <w:rsid w:val="00834630"/>
    <w:rsid w:val="00865CDA"/>
    <w:rsid w:val="008665C1"/>
    <w:rsid w:val="0087165F"/>
    <w:rsid w:val="00873FCF"/>
    <w:rsid w:val="0088375E"/>
    <w:rsid w:val="00895EA6"/>
    <w:rsid w:val="008B07B4"/>
    <w:rsid w:val="008B162B"/>
    <w:rsid w:val="008B6486"/>
    <w:rsid w:val="008B75D3"/>
    <w:rsid w:val="008C0398"/>
    <w:rsid w:val="008C6527"/>
    <w:rsid w:val="008D0350"/>
    <w:rsid w:val="008F7AF7"/>
    <w:rsid w:val="00910FBE"/>
    <w:rsid w:val="00916112"/>
    <w:rsid w:val="009223B1"/>
    <w:rsid w:val="009231FF"/>
    <w:rsid w:val="009677AB"/>
    <w:rsid w:val="009722EC"/>
    <w:rsid w:val="0097234F"/>
    <w:rsid w:val="00973629"/>
    <w:rsid w:val="009812A6"/>
    <w:rsid w:val="00990FA7"/>
    <w:rsid w:val="009A6D16"/>
    <w:rsid w:val="009B2B23"/>
    <w:rsid w:val="009B4943"/>
    <w:rsid w:val="009F13DD"/>
    <w:rsid w:val="00A03E0F"/>
    <w:rsid w:val="00A21A3E"/>
    <w:rsid w:val="00A229D3"/>
    <w:rsid w:val="00A27E82"/>
    <w:rsid w:val="00A31531"/>
    <w:rsid w:val="00A31611"/>
    <w:rsid w:val="00A50AAF"/>
    <w:rsid w:val="00A614AE"/>
    <w:rsid w:val="00A72407"/>
    <w:rsid w:val="00A728EA"/>
    <w:rsid w:val="00A85441"/>
    <w:rsid w:val="00A91B81"/>
    <w:rsid w:val="00AB38C5"/>
    <w:rsid w:val="00AB7FDA"/>
    <w:rsid w:val="00AC7A5B"/>
    <w:rsid w:val="00B10B41"/>
    <w:rsid w:val="00B11857"/>
    <w:rsid w:val="00B27B8C"/>
    <w:rsid w:val="00B42D94"/>
    <w:rsid w:val="00B42DD2"/>
    <w:rsid w:val="00B61478"/>
    <w:rsid w:val="00B7287C"/>
    <w:rsid w:val="00B90A07"/>
    <w:rsid w:val="00BA1B28"/>
    <w:rsid w:val="00BA36D9"/>
    <w:rsid w:val="00BA52D5"/>
    <w:rsid w:val="00BA61A8"/>
    <w:rsid w:val="00BD7CC2"/>
    <w:rsid w:val="00BE3081"/>
    <w:rsid w:val="00BF174A"/>
    <w:rsid w:val="00BF77F0"/>
    <w:rsid w:val="00C07EAF"/>
    <w:rsid w:val="00C3555B"/>
    <w:rsid w:val="00C46011"/>
    <w:rsid w:val="00C556B8"/>
    <w:rsid w:val="00C566BA"/>
    <w:rsid w:val="00C83328"/>
    <w:rsid w:val="00CA371F"/>
    <w:rsid w:val="00CC6344"/>
    <w:rsid w:val="00CD0406"/>
    <w:rsid w:val="00CD0479"/>
    <w:rsid w:val="00D06CB7"/>
    <w:rsid w:val="00D10E68"/>
    <w:rsid w:val="00D148C6"/>
    <w:rsid w:val="00D2004B"/>
    <w:rsid w:val="00D22BC7"/>
    <w:rsid w:val="00D259A2"/>
    <w:rsid w:val="00D57C5A"/>
    <w:rsid w:val="00D82E0E"/>
    <w:rsid w:val="00D87A13"/>
    <w:rsid w:val="00D906FB"/>
    <w:rsid w:val="00DB1BFA"/>
    <w:rsid w:val="00DB5B24"/>
    <w:rsid w:val="00DC5260"/>
    <w:rsid w:val="00DC70B4"/>
    <w:rsid w:val="00DF1DBC"/>
    <w:rsid w:val="00E017F6"/>
    <w:rsid w:val="00E14A1A"/>
    <w:rsid w:val="00E2768B"/>
    <w:rsid w:val="00E32EAB"/>
    <w:rsid w:val="00E35F69"/>
    <w:rsid w:val="00E633C7"/>
    <w:rsid w:val="00E74C1A"/>
    <w:rsid w:val="00E97665"/>
    <w:rsid w:val="00EB0764"/>
    <w:rsid w:val="00EB2794"/>
    <w:rsid w:val="00EB76C3"/>
    <w:rsid w:val="00EC02B4"/>
    <w:rsid w:val="00EF44E6"/>
    <w:rsid w:val="00F06203"/>
    <w:rsid w:val="00F17247"/>
    <w:rsid w:val="00F20025"/>
    <w:rsid w:val="00F2782E"/>
    <w:rsid w:val="00F65C01"/>
    <w:rsid w:val="00F70AD4"/>
    <w:rsid w:val="00F83F8C"/>
    <w:rsid w:val="00F95D9B"/>
    <w:rsid w:val="00FD407C"/>
    <w:rsid w:val="00FE00CF"/>
    <w:rsid w:val="00F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79439-DEF9-477C-8B54-C1DE2E64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qFormat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Выделенная цитата Знак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E35F69"/>
    <w:rPr>
      <w:color w:val="6B9F25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5E5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E5013"/>
    <w:rPr>
      <w:rFonts w:ascii="Segoe UI" w:hAnsi="Segoe UI" w:cs="Segoe UI"/>
      <w:sz w:val="18"/>
      <w:szCs w:val="18"/>
    </w:rPr>
  </w:style>
  <w:style w:type="paragraph" w:styleId="11">
    <w:name w:val="index 1"/>
    <w:basedOn w:val="a"/>
    <w:next w:val="a"/>
    <w:autoRedefine/>
    <w:uiPriority w:val="99"/>
    <w:semiHidden/>
    <w:unhideWhenUsed/>
    <w:rsid w:val="008B162B"/>
    <w:pPr>
      <w:spacing w:after="0" w:line="240" w:lineRule="auto"/>
      <w:ind w:left="220" w:hanging="220"/>
    </w:pPr>
  </w:style>
  <w:style w:type="paragraph" w:styleId="12">
    <w:name w:val="toc 1"/>
    <w:basedOn w:val="a"/>
    <w:next w:val="a"/>
    <w:autoRedefine/>
    <w:uiPriority w:val="39"/>
    <w:unhideWhenUsed/>
    <w:rsid w:val="00AC7A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7A5B"/>
    <w:pPr>
      <w:spacing w:after="100"/>
      <w:ind w:left="220"/>
    </w:pPr>
  </w:style>
  <w:style w:type="paragraph" w:styleId="af7">
    <w:name w:val="header"/>
    <w:basedOn w:val="a"/>
    <w:link w:val="af8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31611"/>
  </w:style>
  <w:style w:type="paragraph" w:styleId="af9">
    <w:name w:val="footer"/>
    <w:basedOn w:val="a"/>
    <w:link w:val="afa"/>
    <w:uiPriority w:val="99"/>
    <w:unhideWhenUsed/>
    <w:rsid w:val="00A31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3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id106575088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api.vk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auth.vk.com/authoriz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auth.vk.com/authoriz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i-rus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i-rus.com/uploads/setup/ai-rus-vk-bot-moderator.ex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dar\AppData\Roaming\Microsoft\&#1064;&#1072;&#1073;&#1083;&#1086;&#1085;&#1099;\&#1041;&#1083;&#1072;&#1085;&#1082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490789-26C6-4EB5-A551-4F2C9728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Отчет</Template>
  <TotalTime>177</TotalTime>
  <Pages>9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Helldar</dc:creator>
  <cp:keywords/>
  <cp:lastModifiedBy>Root Admin</cp:lastModifiedBy>
  <cp:revision>231</cp:revision>
  <dcterms:created xsi:type="dcterms:W3CDTF">2015-07-14T09:01:00Z</dcterms:created>
  <dcterms:modified xsi:type="dcterms:W3CDTF">2015-09-04T16:04:00Z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